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595"/>
        <w:gridCol w:w="284"/>
        <w:gridCol w:w="2835"/>
        <w:gridCol w:w="1985"/>
        <w:gridCol w:w="3402"/>
        <w:gridCol w:w="15"/>
      </w:tblGrid>
      <w:tr w:rsidR="003C090C" w:rsidRPr="0006654D" w:rsidTr="00502C27">
        <w:trPr>
          <w:trHeight w:val="1008"/>
          <w:jc w:val="right"/>
        </w:trPr>
        <w:tc>
          <w:tcPr>
            <w:tcW w:w="964" w:type="dxa"/>
          </w:tcPr>
          <w:p w:rsidR="003C090C" w:rsidRDefault="000233C8" w:rsidP="0006654D">
            <w:pPr>
              <w:pStyle w:val="a4"/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634</wp:posOffset>
                  </wp:positionH>
                  <wp:positionV relativeFrom="paragraph">
                    <wp:posOffset>304</wp:posOffset>
                  </wp:positionV>
                  <wp:extent cx="970059" cy="254671"/>
                  <wp:effectExtent l="0" t="0" r="1905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SN2tUg5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079" cy="26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06654D" w:rsidRPr="0006654D">
                <w:rPr>
                  <w:rStyle w:val="af0"/>
                </w:rPr>
                <w:t>=</w:t>
              </w:r>
            </w:hyperlink>
          </w:p>
        </w:tc>
        <w:tc>
          <w:tcPr>
            <w:tcW w:w="595" w:type="dxa"/>
            <w:vAlign w:val="center"/>
          </w:tcPr>
          <w:p w:rsidR="003C090C" w:rsidRDefault="003C090C"/>
        </w:tc>
        <w:tc>
          <w:tcPr>
            <w:tcW w:w="8521" w:type="dxa"/>
            <w:gridSpan w:val="5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8521"/>
            </w:tblGrid>
            <w:tr w:rsidR="003C090C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:rsidR="003C090C" w:rsidRDefault="003C090C">
                  <w:pPr>
                    <w:pStyle w:val="a4"/>
                  </w:pPr>
                </w:p>
              </w:tc>
            </w:tr>
            <w:tr w:rsidR="003C090C" w:rsidRPr="0006654D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:rsidR="003C090C" w:rsidRPr="00B4002E" w:rsidRDefault="00E50352" w:rsidP="00B4002E">
                  <w:pPr>
                    <w:pStyle w:val="a5"/>
                  </w:pPr>
                  <w:r w:rsidRPr="00B06697">
                    <w:fldChar w:fldCharType="begin"/>
                  </w:r>
                  <w:r w:rsidRPr="00B06697">
                    <w:instrText xml:space="preserve"> DOCPROPERTY  Title  \* MERGEFORMAT </w:instrText>
                  </w:r>
                  <w:r w:rsidRPr="00B06697">
                    <w:fldChar w:fldCharType="separate"/>
                  </w:r>
                  <w:r>
                    <w:t>Заполнение Шаблона требований</w:t>
                  </w:r>
                  <w:r w:rsidRPr="00B06697">
                    <w:fldChar w:fldCharType="end"/>
                  </w:r>
                  <w:r w:rsidR="00CD7238" w:rsidRPr="00B4002E">
                    <w:t xml:space="preserve"> </w:t>
                  </w:r>
                </w:p>
              </w:tc>
            </w:tr>
            <w:tr w:rsidR="003C090C" w:rsidRPr="0006654D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:rsidR="003C090C" w:rsidRPr="0006654D" w:rsidRDefault="003C090C">
                  <w:pPr>
                    <w:pStyle w:val="a4"/>
                    <w:rPr>
                      <w:lang w:val="ru-RU"/>
                    </w:rPr>
                  </w:pPr>
                </w:p>
              </w:tc>
            </w:tr>
          </w:tbl>
          <w:p w:rsidR="003C090C" w:rsidRPr="0006654D" w:rsidRDefault="003C090C"/>
        </w:tc>
      </w:tr>
      <w:tr w:rsidR="006332CC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6332CC" w:rsidRPr="00F33868" w:rsidRDefault="006332CC" w:rsidP="001D1BCE">
            <w:pPr>
              <w:rPr>
                <w:b/>
                <w:szCs w:val="22"/>
              </w:rPr>
            </w:pPr>
            <w:r w:rsidRPr="00F33868">
              <w:rPr>
                <w:b/>
                <w:szCs w:val="22"/>
              </w:rPr>
              <w:t>Код:</w:t>
            </w:r>
          </w:p>
        </w:tc>
        <w:tc>
          <w:tcPr>
            <w:tcW w:w="2835" w:type="dxa"/>
          </w:tcPr>
          <w:p w:rsidR="006332CC" w:rsidRPr="0054329E" w:rsidRDefault="006332CC" w:rsidP="00D75858">
            <w:pPr>
              <w:pStyle w:val="af9"/>
              <w:rPr>
                <w:szCs w:val="22"/>
              </w:rPr>
            </w:pPr>
            <w:r w:rsidRPr="0054329E">
              <w:fldChar w:fldCharType="begin"/>
            </w:r>
            <w:r w:rsidRPr="0054329E">
              <w:instrText xml:space="preserve"> DOCPROPERTY  "Код </w:instrText>
            </w:r>
            <w:r w:rsidRPr="0054329E">
              <w:instrText>карты</w:instrText>
            </w:r>
            <w:r w:rsidRPr="0054329E">
              <w:instrText xml:space="preserve">"  \* MERGEFORMAT </w:instrText>
            </w:r>
            <w:r w:rsidRPr="0054329E">
              <w:fldChar w:fldCharType="separate"/>
            </w:r>
            <w:r w:rsidR="0080125A" w:rsidRPr="0080125A">
              <w:rPr>
                <w:bCs/>
              </w:rPr>
              <w:t>[</w:t>
            </w:r>
            <w:r w:rsidR="0080125A">
              <w:t>TM010.01]</w:t>
            </w:r>
            <w:r w:rsidRPr="0054329E">
              <w:fldChar w:fldCharType="end"/>
            </w:r>
          </w:p>
        </w:tc>
        <w:tc>
          <w:tcPr>
            <w:tcW w:w="1985" w:type="dxa"/>
          </w:tcPr>
          <w:p w:rsidR="006332CC" w:rsidRPr="0054329E" w:rsidRDefault="00502C27" w:rsidP="006332CC">
            <w:pPr>
              <w:rPr>
                <w:szCs w:val="22"/>
              </w:rPr>
            </w:pPr>
            <w:r w:rsidRPr="00F33868">
              <w:rPr>
                <w:b/>
                <w:szCs w:val="22"/>
              </w:rPr>
              <w:t>Версия:</w:t>
            </w:r>
          </w:p>
        </w:tc>
        <w:tc>
          <w:tcPr>
            <w:tcW w:w="3402" w:type="dxa"/>
          </w:tcPr>
          <w:p w:rsidR="006332CC" w:rsidRPr="0054329E" w:rsidRDefault="00502C27" w:rsidP="00D75858">
            <w:pPr>
              <w:pStyle w:val="af9"/>
            </w:pPr>
            <w:r w:rsidRPr="0054329E">
              <w:fldChar w:fldCharType="begin"/>
            </w:r>
            <w:r w:rsidRPr="0054329E">
              <w:instrText xml:space="preserve"> DOCPROPERTY  Версия  \* MERGEFORMAT </w:instrText>
            </w:r>
            <w:r w:rsidRPr="0054329E">
              <w:fldChar w:fldCharType="separate"/>
            </w:r>
            <w:r w:rsidRPr="0054329E">
              <w:t>0.01</w:t>
            </w:r>
            <w:r w:rsidRPr="0054329E">
              <w:fldChar w:fldCharType="end"/>
            </w:r>
          </w:p>
        </w:tc>
      </w:tr>
      <w:tr w:rsidR="005B132C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02C27" w:rsidRPr="00F33868" w:rsidRDefault="00502C27" w:rsidP="001D1BCE">
            <w:pPr>
              <w:rPr>
                <w:b/>
                <w:szCs w:val="22"/>
              </w:rPr>
            </w:pPr>
            <w:r w:rsidRPr="00F33868">
              <w:rPr>
                <w:b/>
                <w:szCs w:val="22"/>
              </w:rPr>
              <w:t>Дата создания:</w:t>
            </w:r>
          </w:p>
        </w:tc>
        <w:tc>
          <w:tcPr>
            <w:tcW w:w="2835" w:type="dxa"/>
          </w:tcPr>
          <w:p w:rsidR="00502C27" w:rsidRPr="0054329E" w:rsidRDefault="00502C27" w:rsidP="00D75858">
            <w:pPr>
              <w:pStyle w:val="af9"/>
              <w:rPr>
                <w:szCs w:val="22"/>
              </w:rPr>
            </w:pPr>
            <w:r w:rsidRPr="0054329E">
              <w:rPr>
                <w:szCs w:val="22"/>
              </w:rPr>
              <w:fldChar w:fldCharType="begin"/>
            </w:r>
            <w:r w:rsidRPr="0054329E">
              <w:rPr>
                <w:szCs w:val="22"/>
              </w:rPr>
              <w:instrText xml:space="preserve"> DOCPROPERTY  "Дата создания"  \* MERGEFORMAT </w:instrText>
            </w:r>
            <w:r w:rsidRPr="0054329E">
              <w:rPr>
                <w:szCs w:val="22"/>
              </w:rPr>
              <w:fldChar w:fldCharType="separate"/>
            </w:r>
            <w:r w:rsidRPr="0054329E">
              <w:rPr>
                <w:bCs/>
                <w:szCs w:val="22"/>
              </w:rPr>
              <w:t>01.09.2014</w:t>
            </w:r>
            <w:r w:rsidRPr="0054329E">
              <w:rPr>
                <w:szCs w:val="22"/>
              </w:rPr>
              <w:fldChar w:fldCharType="end"/>
            </w:r>
          </w:p>
        </w:tc>
        <w:tc>
          <w:tcPr>
            <w:tcW w:w="1985" w:type="dxa"/>
          </w:tcPr>
          <w:p w:rsidR="00502C27" w:rsidRPr="0054329E" w:rsidRDefault="00502C27" w:rsidP="00502C27">
            <w:pPr>
              <w:rPr>
                <w:szCs w:val="22"/>
              </w:rPr>
            </w:pPr>
            <w:r w:rsidRPr="00F33868">
              <w:rPr>
                <w:b/>
                <w:szCs w:val="22"/>
              </w:rPr>
              <w:t>Дата изменени</w:t>
            </w:r>
            <w:r>
              <w:rPr>
                <w:b/>
                <w:szCs w:val="22"/>
              </w:rPr>
              <w:t>я</w:t>
            </w:r>
            <w:r>
              <w:rPr>
                <w:b/>
                <w:szCs w:val="22"/>
              </w:rPr>
              <w:t>:</w:t>
            </w:r>
          </w:p>
        </w:tc>
        <w:tc>
          <w:tcPr>
            <w:tcW w:w="3402" w:type="dxa"/>
          </w:tcPr>
          <w:p w:rsidR="00502C27" w:rsidRPr="0054329E" w:rsidRDefault="00502C27" w:rsidP="00D75858">
            <w:pPr>
              <w:pStyle w:val="af9"/>
            </w:pPr>
            <w:r w:rsidRPr="0054329E">
              <w:fldChar w:fldCharType="begin"/>
            </w:r>
            <w:r w:rsidRPr="0054329E">
              <w:instrText xml:space="preserve"> DOCPROPERTY  "Дата изменения"  \* MERGEFORMAT </w:instrText>
            </w:r>
            <w:r w:rsidRPr="0054329E">
              <w:fldChar w:fldCharType="separate"/>
            </w:r>
            <w:r w:rsidRPr="0054329E">
              <w:rPr>
                <w:bCs/>
              </w:rPr>
              <w:t>01.09.2014</w:t>
            </w:r>
            <w:r w:rsidRPr="0054329E">
              <w:fldChar w:fldCharType="end"/>
            </w:r>
          </w:p>
        </w:tc>
      </w:tr>
      <w:tr w:rsidR="00502C27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02C27" w:rsidRPr="00F33868" w:rsidRDefault="00502C27" w:rsidP="001D1BCE">
            <w:pPr>
              <w:rPr>
                <w:b/>
                <w:szCs w:val="22"/>
              </w:rPr>
            </w:pPr>
            <w:r w:rsidRPr="00F33868">
              <w:rPr>
                <w:b/>
                <w:szCs w:val="22"/>
              </w:rPr>
              <w:t>Автор:</w:t>
            </w:r>
          </w:p>
        </w:tc>
        <w:tc>
          <w:tcPr>
            <w:tcW w:w="2835" w:type="dxa"/>
          </w:tcPr>
          <w:p w:rsidR="00502C27" w:rsidRPr="0054329E" w:rsidRDefault="00502C27" w:rsidP="00D75858">
            <w:pPr>
              <w:pStyle w:val="af9"/>
              <w:rPr>
                <w:szCs w:val="22"/>
              </w:rPr>
            </w:pPr>
            <w:r w:rsidRPr="0054329E">
              <w:rPr>
                <w:szCs w:val="22"/>
              </w:rPr>
              <w:fldChar w:fldCharType="begin"/>
            </w:r>
            <w:r w:rsidRPr="0054329E">
              <w:rPr>
                <w:szCs w:val="22"/>
              </w:rPr>
              <w:instrText xml:space="preserve"> DOCPROPERTY  </w:instrText>
            </w:r>
            <w:r w:rsidRPr="0054329E">
              <w:instrText>Author</w:instrText>
            </w:r>
            <w:r w:rsidRPr="0054329E">
              <w:rPr>
                <w:szCs w:val="22"/>
              </w:rPr>
              <w:instrText xml:space="preserve">  \* MERGEFORMAT </w:instrText>
            </w:r>
            <w:r w:rsidRPr="0054329E">
              <w:rPr>
                <w:szCs w:val="22"/>
              </w:rPr>
              <w:fldChar w:fldCharType="separate"/>
            </w:r>
            <w:proofErr w:type="spellStart"/>
            <w:r w:rsidRPr="0054329E">
              <w:rPr>
                <w:bCs/>
                <w:szCs w:val="22"/>
              </w:rPr>
              <w:t>Радзишевский</w:t>
            </w:r>
            <w:proofErr w:type="spellEnd"/>
            <w:r w:rsidRPr="0054329E">
              <w:rPr>
                <w:szCs w:val="22"/>
              </w:rPr>
              <w:t xml:space="preserve"> Алексей</w:t>
            </w:r>
            <w:r w:rsidRPr="0054329E">
              <w:rPr>
                <w:szCs w:val="22"/>
              </w:rPr>
              <w:fldChar w:fldCharType="end"/>
            </w:r>
          </w:p>
        </w:tc>
        <w:tc>
          <w:tcPr>
            <w:tcW w:w="1985" w:type="dxa"/>
          </w:tcPr>
          <w:p w:rsidR="00502C27" w:rsidRPr="0054329E" w:rsidRDefault="00502C27" w:rsidP="00502C27">
            <w:pPr>
              <w:rPr>
                <w:szCs w:val="22"/>
              </w:rPr>
            </w:pPr>
            <w:r w:rsidRPr="00F33868">
              <w:rPr>
                <w:b/>
                <w:szCs w:val="22"/>
              </w:rPr>
              <w:t>Редактор:</w:t>
            </w:r>
          </w:p>
        </w:tc>
        <w:tc>
          <w:tcPr>
            <w:tcW w:w="3402" w:type="dxa"/>
          </w:tcPr>
          <w:p w:rsidR="00502C27" w:rsidRPr="0054329E" w:rsidRDefault="00502C27" w:rsidP="00D75858">
            <w:pPr>
              <w:pStyle w:val="af9"/>
            </w:pPr>
            <w:r w:rsidRPr="0054329E">
              <w:fldChar w:fldCharType="begin"/>
            </w:r>
            <w:r w:rsidRPr="0054329E">
              <w:instrText xml:space="preserve"> DOCPROPERTY  "Редактор"  \* MERGEFORMAT </w:instrText>
            </w:r>
            <w:r w:rsidRPr="0054329E">
              <w:fldChar w:fldCharType="separate"/>
            </w:r>
            <w:r w:rsidRPr="0054329E">
              <w:rPr>
                <w:bCs/>
              </w:rPr>
              <w:t>Редактор</w:t>
            </w:r>
            <w:r w:rsidRPr="0054329E">
              <w:fldChar w:fldCharType="end"/>
            </w:r>
          </w:p>
        </w:tc>
      </w:tr>
      <w:tr w:rsidR="00502C27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02C27" w:rsidRPr="00F33868" w:rsidRDefault="00502C27" w:rsidP="001A514E">
            <w:pPr>
              <w:rPr>
                <w:b/>
                <w:szCs w:val="22"/>
              </w:rPr>
            </w:pPr>
            <w:r w:rsidRPr="00F33868">
              <w:rPr>
                <w:b/>
                <w:szCs w:val="22"/>
              </w:rPr>
              <w:t>Статус:</w:t>
            </w:r>
          </w:p>
        </w:tc>
        <w:tc>
          <w:tcPr>
            <w:tcW w:w="8222" w:type="dxa"/>
            <w:gridSpan w:val="3"/>
          </w:tcPr>
          <w:p w:rsidR="00502C27" w:rsidRPr="0054329E" w:rsidRDefault="00502C27" w:rsidP="001A514E">
            <w:pPr>
              <w:rPr>
                <w:szCs w:val="22"/>
              </w:rPr>
            </w:pPr>
            <w:r w:rsidRPr="0054329E">
              <w:rPr>
                <w:szCs w:val="22"/>
              </w:rPr>
              <w:fldChar w:fldCharType="begin"/>
            </w:r>
            <w:r w:rsidRPr="0054329E">
              <w:rPr>
                <w:szCs w:val="22"/>
              </w:rPr>
              <w:instrText xml:space="preserve"> DOCPROPERTY  "Статус"  \* MERGEFORMAT </w:instrText>
            </w:r>
            <w:r w:rsidRPr="0054329E">
              <w:rPr>
                <w:szCs w:val="22"/>
              </w:rPr>
              <w:fldChar w:fldCharType="separate"/>
            </w:r>
            <w:r w:rsidRPr="0054329E">
              <w:rPr>
                <w:bCs/>
                <w:szCs w:val="22"/>
              </w:rPr>
              <w:t>В работе</w:t>
            </w:r>
            <w:r w:rsidRPr="0054329E">
              <w:rPr>
                <w:szCs w:val="22"/>
              </w:rPr>
              <w:fldChar w:fldCharType="end"/>
            </w:r>
          </w:p>
        </w:tc>
      </w:tr>
      <w:tr w:rsidR="0054329E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4329E" w:rsidRPr="00F33868" w:rsidRDefault="006332CC" w:rsidP="005F511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Назначение ТК</w:t>
            </w:r>
            <w:r w:rsidR="0054329E" w:rsidRPr="00F33868">
              <w:rPr>
                <w:b/>
                <w:szCs w:val="22"/>
              </w:rPr>
              <w:t>:</w:t>
            </w:r>
          </w:p>
        </w:tc>
        <w:tc>
          <w:tcPr>
            <w:tcW w:w="8222" w:type="dxa"/>
            <w:gridSpan w:val="3"/>
          </w:tcPr>
          <w:p w:rsidR="0054329E" w:rsidRPr="0054329E" w:rsidRDefault="005C4723" w:rsidP="005C4723">
            <w:pPr>
              <w:pStyle w:val="af9"/>
            </w:pPr>
            <w:r>
              <w:t>Заполнить служебные поля документа, п</w:t>
            </w:r>
            <w:r w:rsidR="00291698">
              <w:t xml:space="preserve">одготовить </w:t>
            </w:r>
            <w:r>
              <w:t>документ к работе с ним</w:t>
            </w:r>
          </w:p>
        </w:tc>
      </w:tr>
      <w:tr w:rsidR="0054329E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4329E" w:rsidRPr="00F33868" w:rsidRDefault="005F5113" w:rsidP="00251AE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Входящие записи</w:t>
            </w:r>
            <w:r w:rsidR="0054329E" w:rsidRPr="00F33868">
              <w:rPr>
                <w:b/>
                <w:szCs w:val="22"/>
              </w:rPr>
              <w:t>:</w:t>
            </w:r>
          </w:p>
        </w:tc>
        <w:tc>
          <w:tcPr>
            <w:tcW w:w="8222" w:type="dxa"/>
            <w:gridSpan w:val="3"/>
          </w:tcPr>
          <w:p w:rsidR="0054329E" w:rsidRPr="00D75858" w:rsidRDefault="005C4723" w:rsidP="005C4723">
            <w:pPr>
              <w:pStyle w:val="af9"/>
            </w:pPr>
            <w:r>
              <w:t>Шаблон документа спецификации требований</w:t>
            </w:r>
            <w:r>
              <w:t xml:space="preserve"> </w:t>
            </w:r>
            <w:hyperlink r:id="rId10" w:history="1">
              <w:proofErr w:type="spellStart"/>
              <w:r w:rsidRPr="00A07C70">
                <w:rPr>
                  <w:rStyle w:val="af0"/>
                </w:rPr>
                <w:t>SRS_Шаблон</w:t>
              </w:r>
              <w:proofErr w:type="spellEnd"/>
              <w:r w:rsidRPr="00A07C70">
                <w:rPr>
                  <w:rStyle w:val="af0"/>
                </w:rPr>
                <w:t>.</w:t>
              </w:r>
              <w:r w:rsidRPr="00A07C70">
                <w:rPr>
                  <w:rStyle w:val="af0"/>
                  <w:lang w:val="en-US"/>
                </w:rPr>
                <w:t>doc</w:t>
              </w:r>
            </w:hyperlink>
          </w:p>
        </w:tc>
      </w:tr>
      <w:tr w:rsidR="005F5113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F5113" w:rsidRDefault="005F5113" w:rsidP="00251AE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Исходящие записи:</w:t>
            </w:r>
          </w:p>
        </w:tc>
        <w:tc>
          <w:tcPr>
            <w:tcW w:w="8222" w:type="dxa"/>
            <w:gridSpan w:val="3"/>
          </w:tcPr>
          <w:p w:rsidR="006332CC" w:rsidRPr="006332CC" w:rsidRDefault="005F5113" w:rsidP="005C4723">
            <w:pPr>
              <w:pStyle w:val="af9"/>
              <w:numPr>
                <w:ilvl w:val="0"/>
                <w:numId w:val="4"/>
              </w:numPr>
            </w:pPr>
            <w:r w:rsidRPr="006332CC">
              <w:t>Документ - Спецификации требований</w:t>
            </w:r>
            <w:r w:rsidR="005C4723">
              <w:t>, созданный на основании шаблона и</w:t>
            </w:r>
            <w:r w:rsidRPr="006332CC">
              <w:t xml:space="preserve"> </w:t>
            </w:r>
            <w:r w:rsidR="005C4723">
              <w:t>готовый к работе с ним.</w:t>
            </w:r>
            <w:bookmarkStart w:id="0" w:name="_GoBack"/>
            <w:bookmarkEnd w:id="0"/>
          </w:p>
        </w:tc>
      </w:tr>
    </w:tbl>
    <w:p w:rsidR="003C090C" w:rsidRPr="00B5157C" w:rsidRDefault="0080125A" w:rsidP="00B5157C">
      <w:pPr>
        <w:pStyle w:val="1"/>
      </w:pPr>
      <w:r w:rsidRPr="00CF3A91">
        <w:t>[</w:t>
      </w:r>
      <w:r>
        <w:rPr>
          <w:lang w:val="en-US"/>
        </w:rPr>
        <w:t>TM</w:t>
      </w:r>
      <w:r>
        <w:t>010.01.01</w:t>
      </w:r>
      <w:r w:rsidRPr="00CF3A91">
        <w:t>]</w:t>
      </w:r>
      <w:r>
        <w:t xml:space="preserve"> Заполнение</w:t>
      </w:r>
      <w:r w:rsidRPr="003D50AA">
        <w:t xml:space="preserve"> сведений о документе</w:t>
      </w:r>
    </w:p>
    <w:tbl>
      <w:tblPr>
        <w:tblW w:w="5399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1: WHILE YOU ARE AWAY: PREPARING THE OFFICE"/>
      </w:tblPr>
      <w:tblGrid>
        <w:gridCol w:w="425"/>
        <w:gridCol w:w="9187"/>
      </w:tblGrid>
      <w:tr w:rsidR="0080125A" w:rsidRPr="0006654D" w:rsidTr="0054329E">
        <w:sdt>
          <w:sdtPr>
            <w:id w:val="-382869351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1" w:type="pct"/>
              </w:tcPr>
              <w:p w:rsidR="0080125A" w:rsidRDefault="0080125A" w:rsidP="0080125A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80125A" w:rsidRPr="00A07C70" w:rsidRDefault="0080125A" w:rsidP="0080125A">
            <w:pPr>
              <w:pStyle w:val="a7"/>
            </w:pPr>
            <w:r>
              <w:t xml:space="preserve">Откройте форму - «Сведения» документа, пункт «Свойства», подпункт «Дополнительные свойства». На закладке «Документ» заполните свойства документа: в «Наименование» –Наименование документа (например, </w:t>
            </w:r>
            <w:r w:rsidRPr="00B25ADC">
              <w:t>“</w:t>
            </w:r>
            <w:r>
              <w:t>Требования к модулю</w:t>
            </w:r>
            <w:proofErr w:type="gramStart"/>
            <w:r>
              <w:t xml:space="preserve"> ..</w:t>
            </w:r>
            <w:proofErr w:type="gramEnd"/>
            <w:r w:rsidRPr="00B25ADC">
              <w:t>”</w:t>
            </w:r>
            <w:r>
              <w:t>). В свойство «Автор» внесите фамилию Автора</w:t>
            </w:r>
          </w:p>
        </w:tc>
      </w:tr>
      <w:tr w:rsidR="0080125A" w:rsidRPr="0006654D" w:rsidTr="0054329E">
        <w:sdt>
          <w:sdtPr>
            <w:id w:val="-1424256966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1" w:type="pct"/>
              </w:tcPr>
              <w:p w:rsidR="0080125A" w:rsidRPr="0006654D" w:rsidRDefault="0080125A" w:rsidP="0080125A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80125A" w:rsidRPr="00A07C70" w:rsidRDefault="0080125A" w:rsidP="0080125A">
            <w:r>
              <w:t>На закладке «Прочие» заполните данные, необходимые для подстановки в реквизиты служебной информации тела документа: «</w:t>
            </w:r>
            <w:r w:rsidRPr="00B25ADC">
              <w:t>Статус</w:t>
            </w:r>
            <w:r>
              <w:t>»,</w:t>
            </w:r>
            <w:r w:rsidRPr="00B25ADC">
              <w:t xml:space="preserve"> </w:t>
            </w:r>
            <w:r>
              <w:t>«</w:t>
            </w:r>
            <w:r w:rsidRPr="00B25ADC">
              <w:t>Проект</w:t>
            </w:r>
            <w:r>
              <w:t>», «</w:t>
            </w:r>
            <w:r w:rsidRPr="00B25ADC">
              <w:t>Версия</w:t>
            </w:r>
            <w:r>
              <w:t>»,</w:t>
            </w:r>
            <w:r w:rsidRPr="00B25ADC">
              <w:t xml:space="preserve"> </w:t>
            </w:r>
            <w:r>
              <w:t>«</w:t>
            </w:r>
            <w:r w:rsidRPr="00B25ADC">
              <w:t>Дата изменения</w:t>
            </w:r>
            <w:r>
              <w:t>»,</w:t>
            </w:r>
            <w:r w:rsidRPr="00B25ADC">
              <w:t xml:space="preserve"> </w:t>
            </w:r>
            <w:r>
              <w:t>«</w:t>
            </w:r>
            <w:r w:rsidRPr="00B25ADC">
              <w:t>Дата создания</w:t>
            </w:r>
            <w:r>
              <w:t>», «Редактор», «Код проекта</w:t>
            </w:r>
            <w:proofErr w:type="gramStart"/>
            <w:r>
              <w:t>»..</w:t>
            </w:r>
            <w:proofErr w:type="gramEnd"/>
          </w:p>
        </w:tc>
      </w:tr>
    </w:tbl>
    <w:p w:rsidR="003C090C" w:rsidRPr="002D7AB9" w:rsidRDefault="0080125A" w:rsidP="00B5157C">
      <w:pPr>
        <w:pStyle w:val="1"/>
      </w:pPr>
      <w:r w:rsidRPr="00CF3A91">
        <w:t>[</w:t>
      </w:r>
      <w:r>
        <w:rPr>
          <w:lang w:val="en-US"/>
        </w:rPr>
        <w:t>TM</w:t>
      </w:r>
      <w:r>
        <w:t>010.01.0</w:t>
      </w:r>
      <w:r>
        <w:t>2</w:t>
      </w:r>
      <w:r w:rsidRPr="00CF3A91">
        <w:t>]</w:t>
      </w:r>
      <w:r>
        <w:t xml:space="preserve"> Заполнение</w:t>
      </w:r>
      <w:r w:rsidRPr="003D50AA">
        <w:t xml:space="preserve"> сведений о документе</w:t>
      </w:r>
    </w:p>
    <w:tbl>
      <w:tblPr>
        <w:tblW w:w="5400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2: WHILE YOU ARE AWAY: PREPARING THE HOME"/>
      </w:tblPr>
      <w:tblGrid>
        <w:gridCol w:w="425"/>
        <w:gridCol w:w="9189"/>
      </w:tblGrid>
      <w:tr w:rsidR="0080125A" w:rsidRPr="0006654D" w:rsidTr="0054329E">
        <w:sdt>
          <w:sdtPr>
            <w:id w:val="277695194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1" w:type="pct"/>
              </w:tcPr>
              <w:p w:rsidR="0080125A" w:rsidRDefault="0080125A" w:rsidP="0080125A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80125A" w:rsidRPr="00B25ADC" w:rsidRDefault="0080125A" w:rsidP="0080125A">
            <w:pPr>
              <w:pStyle w:val="a7"/>
            </w:pPr>
            <w:r>
              <w:t xml:space="preserve">Откройте форму - «Сведения» документа, пункт «Свойства», подпункт «Дополнительные свойства». На закладке «Документ» заполните свойства документа: в «Наименование» –Наименование документа (например, </w:t>
            </w:r>
            <w:r w:rsidRPr="00B25ADC">
              <w:t>“</w:t>
            </w:r>
            <w:r>
              <w:t>Требования к модулю</w:t>
            </w:r>
            <w:proofErr w:type="gramStart"/>
            <w:r>
              <w:t xml:space="preserve"> ..</w:t>
            </w:r>
            <w:proofErr w:type="gramEnd"/>
            <w:r w:rsidRPr="00B25ADC">
              <w:t>”</w:t>
            </w:r>
            <w:r>
              <w:t xml:space="preserve">). В свойство «Автор» внесите фамилию Автора. </w:t>
            </w:r>
          </w:p>
        </w:tc>
      </w:tr>
      <w:tr w:rsidR="0080125A" w:rsidRPr="0006654D" w:rsidTr="0054329E">
        <w:sdt>
          <w:sdtPr>
            <w:id w:val="-211651328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1" w:type="pct"/>
              </w:tcPr>
              <w:p w:rsidR="0080125A" w:rsidRPr="003D50AA" w:rsidRDefault="0080125A" w:rsidP="0080125A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80125A" w:rsidRPr="00FF3236" w:rsidRDefault="0080125A" w:rsidP="0080125A">
            <w:pPr>
              <w:pStyle w:val="a7"/>
            </w:pPr>
            <w:r>
              <w:t>На закладке «Прочие» заполните данные, необходимые для подстановки в реквизиты служебной информации тела документа: «</w:t>
            </w:r>
            <w:r w:rsidRPr="00B25ADC">
              <w:t>Статус</w:t>
            </w:r>
            <w:r>
              <w:t>»,</w:t>
            </w:r>
            <w:r w:rsidRPr="00B25ADC">
              <w:t xml:space="preserve"> </w:t>
            </w:r>
            <w:r>
              <w:t>«</w:t>
            </w:r>
            <w:r w:rsidRPr="00B25ADC">
              <w:t>Проект</w:t>
            </w:r>
            <w:r>
              <w:t>», «</w:t>
            </w:r>
            <w:r w:rsidRPr="00B25ADC">
              <w:t>Версия</w:t>
            </w:r>
            <w:r>
              <w:t>»,</w:t>
            </w:r>
            <w:r w:rsidRPr="00B25ADC">
              <w:t xml:space="preserve"> </w:t>
            </w:r>
            <w:r>
              <w:t>«</w:t>
            </w:r>
            <w:r w:rsidRPr="00B25ADC">
              <w:t>Дата изменения</w:t>
            </w:r>
            <w:r>
              <w:t>»,</w:t>
            </w:r>
            <w:r w:rsidRPr="00B25ADC">
              <w:t xml:space="preserve"> </w:t>
            </w:r>
            <w:r>
              <w:t>«</w:t>
            </w:r>
            <w:r w:rsidRPr="00B25ADC">
              <w:t>Дата создания</w:t>
            </w:r>
            <w:r>
              <w:t>», «Редактор», «Код проекта».</w:t>
            </w:r>
          </w:p>
        </w:tc>
      </w:tr>
    </w:tbl>
    <w:p w:rsidR="003C090C" w:rsidRDefault="0080125A" w:rsidP="00B5157C">
      <w:pPr>
        <w:pStyle w:val="1"/>
      </w:pPr>
      <w:r w:rsidRPr="00CF3A91">
        <w:t>[</w:t>
      </w:r>
      <w:r>
        <w:rPr>
          <w:lang w:val="en-US"/>
        </w:rPr>
        <w:t>TM</w:t>
      </w:r>
      <w:r>
        <w:t>010</w:t>
      </w:r>
      <w:r>
        <w:t>.01.03</w:t>
      </w:r>
      <w:r w:rsidRPr="00CF3A91">
        <w:t>]</w:t>
      </w:r>
      <w:r>
        <w:t xml:space="preserve"> Заполнение титульной страницы и паспорта документа</w:t>
      </w:r>
    </w:p>
    <w:tbl>
      <w:tblPr>
        <w:tblW w:w="10561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429"/>
        <w:gridCol w:w="9187"/>
        <w:gridCol w:w="9187"/>
      </w:tblGrid>
      <w:tr w:rsidR="0080125A" w:rsidRPr="0006654D" w:rsidTr="0080125A">
        <w:sdt>
          <w:sdtPr>
            <w:id w:val="508028715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" w:type="pct"/>
              </w:tcPr>
              <w:p w:rsidR="0080125A" w:rsidRPr="00A71046" w:rsidRDefault="0080125A" w:rsidP="0080125A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43" w:type="pct"/>
          </w:tcPr>
          <w:p w:rsidR="0080125A" w:rsidRPr="00FF3236" w:rsidRDefault="0080125A" w:rsidP="0080125A">
            <w:pPr>
              <w:pStyle w:val="a7"/>
            </w:pPr>
            <w:r>
              <w:t xml:space="preserve">В теле документа заполните поля, значениями из сведений о документе, заполненные нами на предыдущем шаге. Для этого щелкните правой клавишей мыши на поле и выберете пункт «Обновить поле» (далее: </w:t>
            </w:r>
            <w:r w:rsidRPr="00A71046">
              <w:rPr>
                <w:rStyle w:val="af7"/>
                <w:rFonts w:eastAsiaTheme="minorHAnsi"/>
              </w:rPr>
              <w:t>обновите поле</w:t>
            </w:r>
            <w:r w:rsidRPr="003D50AA">
              <w:rPr>
                <w:u w:val="single"/>
              </w:rPr>
              <w:t>)</w:t>
            </w:r>
            <w:r w:rsidRPr="003D50AA">
              <w:t xml:space="preserve">. </w:t>
            </w:r>
            <w:r>
              <w:t xml:space="preserve">На титульном листе – </w:t>
            </w:r>
            <w:r w:rsidRPr="00A71046">
              <w:rPr>
                <w:rStyle w:val="af7"/>
                <w:rFonts w:eastAsiaTheme="minorHAnsi"/>
              </w:rPr>
              <w:t>обновите поле</w:t>
            </w:r>
            <w:r>
              <w:t>: Название документа Требований» и Название Проекта, к которому они относятся.</w:t>
            </w:r>
          </w:p>
        </w:tc>
        <w:tc>
          <w:tcPr>
            <w:tcW w:w="2443" w:type="pct"/>
          </w:tcPr>
          <w:p w:rsidR="0080125A" w:rsidRPr="00A71046" w:rsidRDefault="0080125A" w:rsidP="0080125A"/>
        </w:tc>
      </w:tr>
      <w:tr w:rsidR="0080125A" w:rsidRPr="0006654D" w:rsidTr="0080125A">
        <w:trPr>
          <w:trHeight w:val="784"/>
        </w:trPr>
        <w:sdt>
          <w:sdtPr>
            <w:id w:val="-1187365822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" w:type="pct"/>
              </w:tcPr>
              <w:p w:rsidR="0080125A" w:rsidRDefault="0080125A" w:rsidP="0080125A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43" w:type="pct"/>
          </w:tcPr>
          <w:p w:rsidR="0080125A" w:rsidRPr="00FF3236" w:rsidRDefault="0080125A" w:rsidP="0080125A">
            <w:pPr>
              <w:pStyle w:val="a7"/>
            </w:pPr>
            <w:r>
              <w:t xml:space="preserve">На первом листе, в верхнем колонтитуле </w:t>
            </w:r>
            <w:r w:rsidRPr="00A71046">
              <w:rPr>
                <w:rStyle w:val="af7"/>
                <w:rFonts w:eastAsiaTheme="minorHAnsi"/>
              </w:rPr>
              <w:t>обновите поле</w:t>
            </w:r>
            <w:r>
              <w:t>: Название Проекта и Название документа Требований.</w:t>
            </w:r>
          </w:p>
        </w:tc>
        <w:tc>
          <w:tcPr>
            <w:tcW w:w="2443" w:type="pct"/>
          </w:tcPr>
          <w:p w:rsidR="0080125A" w:rsidRPr="00FF3236" w:rsidRDefault="0080125A" w:rsidP="0080125A">
            <w:pPr>
              <w:pStyle w:val="a7"/>
            </w:pPr>
          </w:p>
        </w:tc>
      </w:tr>
      <w:tr w:rsidR="0080125A" w:rsidRPr="0006654D" w:rsidTr="0080125A">
        <w:trPr>
          <w:trHeight w:val="555"/>
        </w:trPr>
        <w:sdt>
          <w:sdtPr>
            <w:id w:val="-2002729490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" w:type="pct"/>
              </w:tcPr>
              <w:p w:rsidR="0080125A" w:rsidRDefault="0080125A" w:rsidP="0080125A">
                <w:pPr>
                  <w:pStyle w:val="a8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43" w:type="pct"/>
          </w:tcPr>
          <w:p w:rsidR="0080125A" w:rsidRPr="00FF3236" w:rsidRDefault="0080125A" w:rsidP="0080125A">
            <w:pPr>
              <w:pStyle w:val="a7"/>
            </w:pPr>
            <w:r>
              <w:t xml:space="preserve">На первом листе, в таблице паспорта документа </w:t>
            </w:r>
            <w:r w:rsidRPr="003D50AA">
              <w:rPr>
                <w:i/>
                <w:u w:val="single"/>
              </w:rPr>
              <w:t>обновите поле</w:t>
            </w:r>
            <w:r>
              <w:t>: «Код проекта», «</w:t>
            </w:r>
            <w:r w:rsidRPr="00B25ADC">
              <w:t>Верси</w:t>
            </w:r>
            <w:r>
              <w:t xml:space="preserve">я», </w:t>
            </w:r>
            <w:r w:rsidRPr="00B25ADC">
              <w:t>Статус</w:t>
            </w:r>
            <w:r>
              <w:t>», «</w:t>
            </w:r>
            <w:r w:rsidRPr="00B25ADC">
              <w:t>Дат</w:t>
            </w:r>
            <w:r>
              <w:t>а</w:t>
            </w:r>
            <w:r w:rsidRPr="00B25ADC">
              <w:t xml:space="preserve"> создания</w:t>
            </w:r>
            <w:r>
              <w:t>», «</w:t>
            </w:r>
            <w:r w:rsidRPr="00B25ADC">
              <w:t>Дат</w:t>
            </w:r>
            <w:r>
              <w:t>а внесения изменении», «Автор», «Редактор»</w:t>
            </w:r>
          </w:p>
        </w:tc>
        <w:tc>
          <w:tcPr>
            <w:tcW w:w="2443" w:type="pct"/>
          </w:tcPr>
          <w:p w:rsidR="0080125A" w:rsidRPr="00FF3236" w:rsidRDefault="0080125A" w:rsidP="0080125A">
            <w:pPr>
              <w:pStyle w:val="a7"/>
            </w:pPr>
          </w:p>
        </w:tc>
      </w:tr>
      <w:tr w:rsidR="0080125A" w:rsidRPr="0006654D" w:rsidTr="0080125A">
        <w:sdt>
          <w:sdtPr>
            <w:id w:val="14986936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" w:type="pct"/>
              </w:tcPr>
              <w:p w:rsidR="0080125A" w:rsidRDefault="0080125A" w:rsidP="0080125A">
                <w:pPr>
                  <w:pStyle w:val="a8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43" w:type="pct"/>
          </w:tcPr>
          <w:p w:rsidR="0080125A" w:rsidRPr="003D50AA" w:rsidRDefault="0080125A" w:rsidP="0080125A">
            <w:pPr>
              <w:pStyle w:val="a7"/>
            </w:pPr>
            <w:r>
              <w:t>Заполните свойство документа «Право доступа» и «Использование».</w:t>
            </w:r>
          </w:p>
        </w:tc>
        <w:tc>
          <w:tcPr>
            <w:tcW w:w="2443" w:type="pct"/>
          </w:tcPr>
          <w:p w:rsidR="0080125A" w:rsidRPr="00FF3236" w:rsidRDefault="0080125A" w:rsidP="0080125A">
            <w:pPr>
              <w:pStyle w:val="a7"/>
            </w:pPr>
          </w:p>
        </w:tc>
      </w:tr>
    </w:tbl>
    <w:p w:rsidR="003C090C" w:rsidRPr="00FF3236" w:rsidRDefault="0080125A" w:rsidP="00B5157C">
      <w:pPr>
        <w:pStyle w:val="1"/>
      </w:pPr>
      <w:r w:rsidRPr="00CF3A91">
        <w:t>[</w:t>
      </w:r>
      <w:r>
        <w:rPr>
          <w:lang w:val="en-US"/>
        </w:rPr>
        <w:t>TM</w:t>
      </w:r>
      <w:r>
        <w:t>010</w:t>
      </w:r>
      <w:r>
        <w:t>.01.04</w:t>
      </w:r>
      <w:r w:rsidRPr="00CF3A91">
        <w:t>]</w:t>
      </w:r>
      <w:r>
        <w:t xml:space="preserve"> Заполнение таблицы истории изменений</w:t>
      </w:r>
    </w:p>
    <w:tbl>
      <w:tblPr>
        <w:tblW w:w="10563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4: WHAT TO LEAVE FOR FAMILY AND CAREGIVERS AT HOME"/>
      </w:tblPr>
      <w:tblGrid>
        <w:gridCol w:w="425"/>
        <w:gridCol w:w="9192"/>
        <w:gridCol w:w="9189"/>
      </w:tblGrid>
      <w:tr w:rsidR="0080125A" w:rsidRPr="0006654D" w:rsidTr="0080125A">
        <w:trPr>
          <w:trHeight w:val="153"/>
        </w:trPr>
        <w:sdt>
          <w:sdtPr>
            <w:id w:val="1878280875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" w:type="pct"/>
              </w:tcPr>
              <w:p w:rsidR="0080125A" w:rsidRDefault="0080125A" w:rsidP="0080125A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44" w:type="pct"/>
          </w:tcPr>
          <w:p w:rsidR="0080125A" w:rsidRPr="00A71046" w:rsidRDefault="0080125A" w:rsidP="0080125A">
            <w:r w:rsidRPr="00A71046">
              <w:t>В первой строке</w:t>
            </w:r>
            <w:r>
              <w:t xml:space="preserve"> таблицы</w:t>
            </w:r>
            <w:r w:rsidRPr="00A71046">
              <w:t xml:space="preserve"> в колонк</w:t>
            </w:r>
            <w:r>
              <w:t>ах</w:t>
            </w:r>
            <w:r w:rsidRPr="00A71046">
              <w:t xml:space="preserve"> «Дата»</w:t>
            </w:r>
            <w:r>
              <w:t xml:space="preserve"> и «Автор»</w:t>
            </w:r>
            <w:r w:rsidRPr="00A71046">
              <w:t xml:space="preserve"> </w:t>
            </w:r>
            <w:r w:rsidRPr="00A71046">
              <w:rPr>
                <w:rStyle w:val="af7"/>
                <w:rFonts w:eastAsiaTheme="minorHAnsi"/>
              </w:rPr>
              <w:t>обновите поле</w:t>
            </w:r>
            <w:r>
              <w:t xml:space="preserve">. </w:t>
            </w:r>
          </w:p>
        </w:tc>
        <w:tc>
          <w:tcPr>
            <w:tcW w:w="2443" w:type="pct"/>
          </w:tcPr>
          <w:p w:rsidR="0080125A" w:rsidRPr="00FF3236" w:rsidRDefault="0080125A" w:rsidP="0080125A"/>
        </w:tc>
      </w:tr>
      <w:tr w:rsidR="0080125A" w:rsidRPr="0006654D" w:rsidTr="0080125A">
        <w:trPr>
          <w:trHeight w:val="153"/>
        </w:trPr>
        <w:sdt>
          <w:sdtPr>
            <w:id w:val="-547232798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" w:type="pct"/>
              </w:tcPr>
              <w:p w:rsidR="0080125A" w:rsidRDefault="0080125A" w:rsidP="0080125A">
                <w:pPr>
                  <w:pStyle w:val="a8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44" w:type="pct"/>
          </w:tcPr>
          <w:p w:rsidR="0080125A" w:rsidRPr="00FF3236" w:rsidRDefault="0080125A" w:rsidP="0080125A">
            <w:pPr>
              <w:pStyle w:val="a7"/>
            </w:pPr>
            <w:r w:rsidRPr="00A71046">
              <w:t>В первой строке</w:t>
            </w:r>
            <w:r>
              <w:t xml:space="preserve"> таблицы</w:t>
            </w:r>
            <w:r w:rsidRPr="00A71046">
              <w:t xml:space="preserve"> </w:t>
            </w:r>
            <w:r>
              <w:t>заполните в таблице информацию о Номере версии и Описании изменений, внесенных в документ (</w:t>
            </w:r>
            <w:proofErr w:type="gramStart"/>
            <w:r>
              <w:t>например</w:t>
            </w:r>
            <w:proofErr w:type="gramEnd"/>
            <w:r>
              <w:t xml:space="preserve">: </w:t>
            </w:r>
            <w:r w:rsidRPr="00A71046">
              <w:t>Создана первая версия документа</w:t>
            </w:r>
            <w:r>
              <w:rPr>
                <w:szCs w:val="22"/>
              </w:rPr>
              <w:t>)</w:t>
            </w:r>
            <w:r>
              <w:t>.</w:t>
            </w:r>
          </w:p>
        </w:tc>
        <w:tc>
          <w:tcPr>
            <w:tcW w:w="2443" w:type="pct"/>
          </w:tcPr>
          <w:p w:rsidR="0080125A" w:rsidRPr="00FF3236" w:rsidRDefault="0080125A" w:rsidP="0080125A"/>
        </w:tc>
      </w:tr>
    </w:tbl>
    <w:p w:rsidR="005F7B59" w:rsidRDefault="0080125A" w:rsidP="00B5157C">
      <w:pPr>
        <w:pStyle w:val="1"/>
      </w:pPr>
      <w:r w:rsidRPr="00CF3A91">
        <w:t>[</w:t>
      </w:r>
      <w:r>
        <w:rPr>
          <w:lang w:val="en-US"/>
        </w:rPr>
        <w:t>TM</w:t>
      </w:r>
      <w:r>
        <w:t>010</w:t>
      </w:r>
      <w:r>
        <w:t>.01.05</w:t>
      </w:r>
      <w:r w:rsidRPr="00CF3A91">
        <w:t>]</w:t>
      </w:r>
      <w:r>
        <w:t xml:space="preserve"> Заполнение Содержания документа</w:t>
      </w:r>
    </w:p>
    <w:tbl>
      <w:tblPr>
        <w:tblW w:w="5400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425"/>
        <w:gridCol w:w="9189"/>
      </w:tblGrid>
      <w:tr w:rsidR="005F7B59" w:rsidRPr="0006654D" w:rsidTr="000B70FA">
        <w:sdt>
          <w:sdtPr>
            <w:id w:val="4010328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5F7B59" w:rsidRPr="00A71046" w:rsidRDefault="005F7B59" w:rsidP="008A4871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5F7B59" w:rsidRPr="00A71046" w:rsidRDefault="0080125A" w:rsidP="008A4871">
            <w:r>
              <w:rPr>
                <w:rStyle w:val="af7"/>
                <w:rFonts w:eastAsiaTheme="minorHAnsi"/>
              </w:rPr>
              <w:t>О</w:t>
            </w:r>
            <w:r w:rsidRPr="00A71046">
              <w:rPr>
                <w:rStyle w:val="af7"/>
                <w:rFonts w:eastAsiaTheme="minorHAnsi"/>
              </w:rPr>
              <w:t>бновите поле</w:t>
            </w:r>
            <w:r w:rsidRPr="003B2399">
              <w:t xml:space="preserve"> </w:t>
            </w:r>
            <w:r>
              <w:t>«</w:t>
            </w:r>
            <w:r w:rsidRPr="003B2399">
              <w:t>Содержание</w:t>
            </w:r>
            <w:r>
              <w:t>»</w:t>
            </w:r>
            <w:r w:rsidRPr="003B2399">
              <w:t>.</w:t>
            </w:r>
          </w:p>
        </w:tc>
      </w:tr>
    </w:tbl>
    <w:p w:rsidR="003C090C" w:rsidRDefault="003C090C"/>
    <w:sectPr w:rsidR="003C090C" w:rsidSect="00C56B83">
      <w:footerReference w:type="default" r:id="rId11"/>
      <w:pgSz w:w="11907" w:h="16839" w:code="9"/>
      <w:pgMar w:top="851" w:right="964" w:bottom="680" w:left="204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46B" w:rsidRDefault="0071046B">
      <w:pPr>
        <w:spacing w:before="0" w:line="240" w:lineRule="auto"/>
      </w:pPr>
      <w:r>
        <w:separator/>
      </w:r>
    </w:p>
    <w:p w:rsidR="0071046B" w:rsidRDefault="0071046B"/>
  </w:endnote>
  <w:endnote w:type="continuationSeparator" w:id="0">
    <w:p w:rsidR="0071046B" w:rsidRDefault="0071046B">
      <w:pPr>
        <w:spacing w:before="0" w:line="240" w:lineRule="auto"/>
      </w:pPr>
      <w:r>
        <w:continuationSeparator/>
      </w:r>
    </w:p>
    <w:p w:rsidR="0071046B" w:rsidRDefault="007104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90C" w:rsidRDefault="004D79C8">
    <w:pPr>
      <w:pStyle w:val="ab"/>
    </w:pPr>
    <w: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5C4723">
      <w:rPr>
        <w:noProof/>
      </w:rPr>
      <w:t>2</w:t>
    </w:r>
    <w:r>
      <w:rPr>
        <w:noProof/>
      </w:rPr>
      <w:fldChar w:fldCharType="end"/>
    </w:r>
  </w:p>
  <w:p w:rsidR="00000000" w:rsidRDefault="0071046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46B" w:rsidRDefault="0071046B">
      <w:pPr>
        <w:spacing w:before="0" w:line="240" w:lineRule="auto"/>
      </w:pPr>
      <w:r>
        <w:separator/>
      </w:r>
    </w:p>
    <w:p w:rsidR="0071046B" w:rsidRDefault="0071046B"/>
  </w:footnote>
  <w:footnote w:type="continuationSeparator" w:id="0">
    <w:p w:rsidR="0071046B" w:rsidRDefault="0071046B">
      <w:pPr>
        <w:spacing w:before="0" w:line="240" w:lineRule="auto"/>
      </w:pPr>
      <w:r>
        <w:continuationSeparator/>
      </w:r>
    </w:p>
    <w:p w:rsidR="0071046B" w:rsidRDefault="0071046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04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7E62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6A50EF"/>
    <w:multiLevelType w:val="hybridMultilevel"/>
    <w:tmpl w:val="1434903E"/>
    <w:lvl w:ilvl="0" w:tplc="75D27990">
      <w:start w:val="1"/>
      <w:numFmt w:val="decimal"/>
      <w:pStyle w:val="1"/>
      <w:suff w:val="space"/>
      <w:lvlText w:val="Шаг 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038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4D"/>
    <w:rsid w:val="000233C8"/>
    <w:rsid w:val="0006654D"/>
    <w:rsid w:val="000B70FA"/>
    <w:rsid w:val="001B6DFC"/>
    <w:rsid w:val="00236E8E"/>
    <w:rsid w:val="00291698"/>
    <w:rsid w:val="002D7AB9"/>
    <w:rsid w:val="002E7672"/>
    <w:rsid w:val="00365194"/>
    <w:rsid w:val="003B2399"/>
    <w:rsid w:val="003C090C"/>
    <w:rsid w:val="003D50AA"/>
    <w:rsid w:val="00432FD1"/>
    <w:rsid w:val="004A06A6"/>
    <w:rsid w:val="004D78AC"/>
    <w:rsid w:val="004D79C8"/>
    <w:rsid w:val="00502C27"/>
    <w:rsid w:val="005161CD"/>
    <w:rsid w:val="0054329E"/>
    <w:rsid w:val="005B132C"/>
    <w:rsid w:val="005C4723"/>
    <w:rsid w:val="005F2F11"/>
    <w:rsid w:val="005F5113"/>
    <w:rsid w:val="005F7B59"/>
    <w:rsid w:val="006332CC"/>
    <w:rsid w:val="0071046B"/>
    <w:rsid w:val="007148DE"/>
    <w:rsid w:val="007F0D4C"/>
    <w:rsid w:val="0080125A"/>
    <w:rsid w:val="00805FAB"/>
    <w:rsid w:val="00984D26"/>
    <w:rsid w:val="009B4CEA"/>
    <w:rsid w:val="009F5F94"/>
    <w:rsid w:val="00A043AD"/>
    <w:rsid w:val="00A06C68"/>
    <w:rsid w:val="00A07C70"/>
    <w:rsid w:val="00A71046"/>
    <w:rsid w:val="00B25ADC"/>
    <w:rsid w:val="00B4002E"/>
    <w:rsid w:val="00B5157C"/>
    <w:rsid w:val="00B8016C"/>
    <w:rsid w:val="00BE5F99"/>
    <w:rsid w:val="00BF4A38"/>
    <w:rsid w:val="00C56B83"/>
    <w:rsid w:val="00CD7238"/>
    <w:rsid w:val="00CF3A91"/>
    <w:rsid w:val="00D16909"/>
    <w:rsid w:val="00D24C19"/>
    <w:rsid w:val="00D75858"/>
    <w:rsid w:val="00E50352"/>
    <w:rsid w:val="00EC1FBB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D63A0-5AB5-417E-A647-30CF2606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57C"/>
    <w:rPr>
      <w:rFonts w:ascii="Times New Roman" w:hAnsi="Times New Roman"/>
      <w:sz w:val="22"/>
      <w:lang w:val="ru-RU"/>
    </w:rPr>
  </w:style>
  <w:style w:type="paragraph" w:styleId="1">
    <w:name w:val="heading 1"/>
    <w:basedOn w:val="a"/>
    <w:next w:val="a"/>
    <w:link w:val="10"/>
    <w:uiPriority w:val="2"/>
    <w:qFormat/>
    <w:rsid w:val="00B5157C"/>
    <w:pPr>
      <w:keepNext/>
      <w:keepLines/>
      <w:numPr>
        <w:numId w:val="1"/>
      </w:numPr>
      <w:pBdr>
        <w:bottom w:val="thickThinLargeGap" w:sz="24" w:space="1" w:color="4F271C" w:themeColor="text2"/>
      </w:pBdr>
      <w:tabs>
        <w:tab w:val="left" w:pos="130"/>
      </w:tabs>
      <w:spacing w:before="360" w:after="20"/>
      <w:outlineLvl w:val="0"/>
    </w:pPr>
    <w:rPr>
      <w:rFonts w:ascii="Arial" w:eastAsiaTheme="majorEastAsia" w:hAnsi="Arial" w:cstheme="majorBidi"/>
      <w:b/>
      <w:caps/>
      <w:color w:val="3891A7" w:themeColor="accent1"/>
      <w:sz w:val="24"/>
    </w:rPr>
  </w:style>
  <w:style w:type="paragraph" w:styleId="2">
    <w:name w:val="heading 2"/>
    <w:basedOn w:val="a"/>
    <w:next w:val="a"/>
    <w:link w:val="20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9"/>
    <w:qFormat/>
    <w:pPr>
      <w:spacing w:before="0" w:line="240" w:lineRule="auto"/>
    </w:pPr>
  </w:style>
  <w:style w:type="paragraph" w:customStyle="1" w:styleId="a5">
    <w:name w:val="Заголовок"/>
    <w:basedOn w:val="a"/>
    <w:next w:val="a"/>
    <w:link w:val="a6"/>
    <w:uiPriority w:val="10"/>
    <w:qFormat/>
    <w:rsid w:val="00B5157C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36"/>
    </w:rPr>
  </w:style>
  <w:style w:type="character" w:customStyle="1" w:styleId="a6">
    <w:name w:val="Знак заголовка"/>
    <w:basedOn w:val="a0"/>
    <w:link w:val="a5"/>
    <w:uiPriority w:val="10"/>
    <w:rsid w:val="00B5157C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36"/>
      <w:lang w:val="ru-RU"/>
    </w:rPr>
  </w:style>
  <w:style w:type="character" w:customStyle="1" w:styleId="10">
    <w:name w:val="Заголовок 1 Знак"/>
    <w:basedOn w:val="a0"/>
    <w:link w:val="1"/>
    <w:uiPriority w:val="2"/>
    <w:rsid w:val="00B5157C"/>
    <w:rPr>
      <w:rFonts w:ascii="Arial" w:eastAsiaTheme="majorEastAsia" w:hAnsi="Arial" w:cstheme="majorBidi"/>
      <w:b/>
      <w:caps/>
      <w:color w:val="3891A7" w:themeColor="accent1"/>
      <w:sz w:val="24"/>
      <w:lang w:val="ru-RU"/>
    </w:rPr>
  </w:style>
  <w:style w:type="paragraph" w:styleId="a7">
    <w:name w:val="List"/>
    <w:basedOn w:val="a"/>
    <w:uiPriority w:val="1"/>
    <w:unhideWhenUsed/>
    <w:qFormat/>
    <w:pPr>
      <w:ind w:right="720"/>
    </w:pPr>
  </w:style>
  <w:style w:type="paragraph" w:customStyle="1" w:styleId="a8">
    <w:name w:val="Флажок"/>
    <w:basedOn w:val="a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a9">
    <w:name w:val="header"/>
    <w:basedOn w:val="a"/>
    <w:link w:val="aa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ac">
    <w:name w:val="Нижний колонтитул Знак"/>
    <w:basedOn w:val="a0"/>
    <w:link w:val="ab"/>
    <w:uiPriority w:val="99"/>
    <w:rPr>
      <w:sz w:val="16"/>
    </w:rPr>
  </w:style>
  <w:style w:type="character" w:customStyle="1" w:styleId="20">
    <w:name w:val="Заголовок 2 Знак"/>
    <w:basedOn w:val="a0"/>
    <w:link w:val="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af">
    <w:name w:val="Текст выноски Знак"/>
    <w:basedOn w:val="a0"/>
    <w:link w:val="ae"/>
    <w:uiPriority w:val="99"/>
    <w:semiHidden/>
    <w:rPr>
      <w:rFonts w:ascii="Segoe UI" w:hAnsi="Segoe UI" w:cs="Segoe UI"/>
    </w:rPr>
  </w:style>
  <w:style w:type="character" w:styleId="af0">
    <w:name w:val="Hyperlink"/>
    <w:basedOn w:val="a0"/>
    <w:uiPriority w:val="99"/>
    <w:unhideWhenUsed/>
    <w:rsid w:val="0006654D"/>
    <w:rPr>
      <w:color w:val="0070C0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6654D"/>
    <w:rPr>
      <w:color w:val="7030A0" w:themeColor="followedHyperlink"/>
      <w:u w:val="single"/>
    </w:rPr>
  </w:style>
  <w:style w:type="paragraph" w:customStyle="1" w:styleId="af2">
    <w:name w:val="Действие"/>
    <w:basedOn w:val="a"/>
    <w:next w:val="a"/>
    <w:link w:val="af3"/>
    <w:rsid w:val="00A71046"/>
    <w:pPr>
      <w:spacing w:line="240" w:lineRule="auto"/>
      <w:jc w:val="both"/>
    </w:pPr>
    <w:rPr>
      <w:i/>
      <w:u w:val="single"/>
    </w:rPr>
  </w:style>
  <w:style w:type="paragraph" w:customStyle="1" w:styleId="af4">
    <w:name w:val="Термин"/>
    <w:basedOn w:val="a"/>
    <w:next w:val="a"/>
    <w:link w:val="af5"/>
    <w:autoRedefine/>
    <w:qFormat/>
    <w:rsid w:val="00A71046"/>
    <w:pPr>
      <w:spacing w:line="240" w:lineRule="auto"/>
      <w:jc w:val="both"/>
    </w:pPr>
    <w:rPr>
      <w:rFonts w:eastAsia="Times New Roman" w:cs="Times New Roman"/>
      <w:b/>
      <w:color w:val="auto"/>
      <w:kern w:val="0"/>
      <w:szCs w:val="24"/>
      <w:lang w:eastAsia="ru-RU"/>
      <w14:ligatures w14:val="none"/>
    </w:rPr>
  </w:style>
  <w:style w:type="character" w:customStyle="1" w:styleId="af5">
    <w:name w:val="Термин Знак"/>
    <w:link w:val="af4"/>
    <w:rsid w:val="00A71046"/>
    <w:rPr>
      <w:rFonts w:ascii="Times New Roman" w:eastAsia="Times New Roman" w:hAnsi="Times New Roman" w:cs="Times New Roman"/>
      <w:b/>
      <w:color w:val="auto"/>
      <w:kern w:val="0"/>
      <w:sz w:val="22"/>
      <w:szCs w:val="24"/>
      <w:lang w:val="ru-RU" w:eastAsia="ru-RU"/>
      <w14:ligatures w14:val="none"/>
    </w:rPr>
  </w:style>
  <w:style w:type="character" w:customStyle="1" w:styleId="af3">
    <w:name w:val="Действие Знак"/>
    <w:basedOn w:val="a0"/>
    <w:link w:val="af2"/>
    <w:rsid w:val="00A71046"/>
    <w:rPr>
      <w:i/>
      <w:u w:val="single"/>
      <w:lang w:val="ru-RU"/>
    </w:rPr>
  </w:style>
  <w:style w:type="paragraph" w:customStyle="1" w:styleId="af6">
    <w:name w:val="Выполняемое Действие"/>
    <w:basedOn w:val="af4"/>
    <w:link w:val="af7"/>
    <w:qFormat/>
    <w:rsid w:val="00A71046"/>
    <w:rPr>
      <w:b w:val="0"/>
      <w:i/>
      <w:u w:val="single"/>
    </w:rPr>
  </w:style>
  <w:style w:type="character" w:customStyle="1" w:styleId="af7">
    <w:name w:val="Выполняемое Действие Знак"/>
    <w:basedOn w:val="af5"/>
    <w:link w:val="af6"/>
    <w:rsid w:val="00A71046"/>
    <w:rPr>
      <w:rFonts w:ascii="Times New Roman" w:eastAsia="Times New Roman" w:hAnsi="Times New Roman" w:cs="Times New Roman"/>
      <w:b w:val="0"/>
      <w:i/>
      <w:color w:val="auto"/>
      <w:kern w:val="0"/>
      <w:sz w:val="22"/>
      <w:szCs w:val="24"/>
      <w:u w:val="single"/>
      <w:lang w:val="ru-RU" w:eastAsia="ru-RU"/>
      <w14:ligatures w14:val="none"/>
    </w:rPr>
  </w:style>
  <w:style w:type="character" w:customStyle="1" w:styleId="af8">
    <w:name w:val="Текст таблицы Знак"/>
    <w:link w:val="af9"/>
    <w:locked/>
    <w:rsid w:val="00D75858"/>
    <w:rPr>
      <w:rFonts w:ascii="Times New Roman" w:hAnsi="Times New Roman"/>
      <w:sz w:val="20"/>
      <w:lang w:val="ru-RU" w:eastAsia="ru-RU"/>
    </w:rPr>
  </w:style>
  <w:style w:type="paragraph" w:customStyle="1" w:styleId="af9">
    <w:name w:val="Текст таблицы"/>
    <w:basedOn w:val="a"/>
    <w:link w:val="af8"/>
    <w:rsid w:val="00D75858"/>
    <w:pPr>
      <w:spacing w:line="0" w:lineRule="atLeast"/>
    </w:pPr>
    <w:rPr>
      <w:sz w:val="20"/>
      <w:lang w:eastAsia="ru-RU"/>
    </w:rPr>
  </w:style>
  <w:style w:type="paragraph" w:styleId="afa">
    <w:name w:val="List Paragraph"/>
    <w:basedOn w:val="a"/>
    <w:uiPriority w:val="34"/>
    <w:unhideWhenUsed/>
    <w:qFormat/>
    <w:rsid w:val="00633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SRS_&#1064;&#1072;&#1073;&#1083;&#1086;&#1085;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.yandex.ru/message_part/?hid=1.1.2&amp;ids=2530000000187447428&amp;name=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7;&#1087;&#1080;&#1089;&#1086;&#1082;%20&#1076;&#1077;&#1083;%20&#1076;&#1083;&#1103;%20&#1087;&#1091;&#1090;&#1077;&#1096;&#1077;&#1089;&#1090;&#1074;&#1080;&#1103;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Список дел для путешествия</Template>
  <TotalTime>9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Заполнение Шаблона требований</vt:lpstr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Заполнение Шаблона требований</dc:title>
  <dc:creator>Радзишевский Алексей</dc:creator>
  <cp:keywords/>
  <cp:lastModifiedBy>User</cp:lastModifiedBy>
  <cp:revision>5</cp:revision>
  <cp:lastPrinted>2012-07-31T23:37:00Z</cp:lastPrinted>
  <dcterms:created xsi:type="dcterms:W3CDTF">2014-09-01T07:02:00Z</dcterms:created>
  <dcterms:modified xsi:type="dcterms:W3CDTF">2014-09-01T07:14:00Z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  <property fmtid="{D5CDD505-2E9C-101B-9397-08002B2CF9AE}" pid="3" name="Дата создания">
    <vt:lpwstr>01.09.2014</vt:lpwstr>
  </property>
  <property fmtid="{D5CDD505-2E9C-101B-9397-08002B2CF9AE}" pid="4" name="Дата изменения">
    <vt:lpwstr>01.09.2014</vt:lpwstr>
  </property>
  <property fmtid="{D5CDD505-2E9C-101B-9397-08002B2CF9AE}" pid="5" name="Версия">
    <vt:lpwstr>0.01</vt:lpwstr>
  </property>
  <property fmtid="{D5CDD505-2E9C-101B-9397-08002B2CF9AE}" pid="6" name="Код карты">
    <vt:lpwstr>[TM010.01]</vt:lpwstr>
  </property>
  <property fmtid="{D5CDD505-2E9C-101B-9397-08002B2CF9AE}" pid="7" name="Статус">
    <vt:lpwstr>В работе</vt:lpwstr>
  </property>
  <property fmtid="{D5CDD505-2E9C-101B-9397-08002B2CF9AE}" pid="8" name="Редактор">
    <vt:lpwstr>Редактор</vt:lpwstr>
  </property>
</Properties>
</file>