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595"/>
        <w:gridCol w:w="284"/>
        <w:gridCol w:w="2835"/>
        <w:gridCol w:w="1985"/>
        <w:gridCol w:w="3402"/>
        <w:gridCol w:w="15"/>
      </w:tblGrid>
      <w:tr w:rsidR="003C090C" w:rsidRPr="0006654D" w:rsidTr="00502C27">
        <w:trPr>
          <w:trHeight w:val="1008"/>
          <w:jc w:val="right"/>
        </w:trPr>
        <w:tc>
          <w:tcPr>
            <w:tcW w:w="964" w:type="dxa"/>
          </w:tcPr>
          <w:p w:rsidR="003C090C" w:rsidRDefault="000233C8" w:rsidP="0006654D">
            <w:pPr>
              <w:pStyle w:val="a4"/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634</wp:posOffset>
                  </wp:positionH>
                  <wp:positionV relativeFrom="paragraph">
                    <wp:posOffset>304</wp:posOffset>
                  </wp:positionV>
                  <wp:extent cx="970059" cy="254671"/>
                  <wp:effectExtent l="0" t="0" r="1905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SN2tUg5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079" cy="26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="0006654D" w:rsidRPr="0006654D">
                <w:rPr>
                  <w:rStyle w:val="af0"/>
                </w:rPr>
                <w:t>=</w:t>
              </w:r>
            </w:hyperlink>
          </w:p>
        </w:tc>
        <w:tc>
          <w:tcPr>
            <w:tcW w:w="595" w:type="dxa"/>
            <w:vAlign w:val="center"/>
          </w:tcPr>
          <w:p w:rsidR="003C090C" w:rsidRDefault="003C090C"/>
        </w:tc>
        <w:tc>
          <w:tcPr>
            <w:tcW w:w="8521" w:type="dxa"/>
            <w:gridSpan w:val="5"/>
            <w:vAlign w:val="center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eading table for Business Trip Checklist."/>
            </w:tblPr>
            <w:tblGrid>
              <w:gridCol w:w="8521"/>
            </w:tblGrid>
            <w:tr w:rsidR="003C090C">
              <w:trPr>
                <w:trHeight w:hRule="exact" w:val="86"/>
              </w:trPr>
              <w:tc>
                <w:tcPr>
                  <w:tcW w:w="5000" w:type="pct"/>
                  <w:tcBorders>
                    <w:top w:val="single" w:sz="8" w:space="0" w:color="4F271C" w:themeColor="text2"/>
                    <w:bottom w:val="single" w:sz="8" w:space="0" w:color="4F271C" w:themeColor="text2"/>
                  </w:tcBorders>
                </w:tcPr>
                <w:p w:rsidR="003C090C" w:rsidRDefault="003C090C">
                  <w:pPr>
                    <w:pStyle w:val="a4"/>
                  </w:pPr>
                </w:p>
              </w:tc>
            </w:tr>
            <w:tr w:rsidR="003C090C" w:rsidRPr="0006654D">
              <w:trPr>
                <w:trHeight w:val="720"/>
              </w:trPr>
              <w:tc>
                <w:tcPr>
                  <w:tcW w:w="5000" w:type="pct"/>
                  <w:tcBorders>
                    <w:top w:val="single" w:sz="8" w:space="0" w:color="4F271C" w:themeColor="text2"/>
                  </w:tcBorders>
                  <w:vAlign w:val="center"/>
                </w:tcPr>
                <w:p w:rsidR="003C090C" w:rsidRPr="00B4002E" w:rsidRDefault="00B208B9" w:rsidP="00B4002E">
                  <w:pPr>
                    <w:pStyle w:val="a5"/>
                  </w:pPr>
                  <w:fldSimple w:instr=" DOCPROPERTY  Title  \* MERGEFORMAT ">
                    <w:r>
                      <w:t>Формирование спецификации Требований</w:t>
                    </w:r>
                  </w:fldSimple>
                </w:p>
              </w:tc>
            </w:tr>
            <w:tr w:rsidR="003C090C" w:rsidRPr="0006654D">
              <w:trPr>
                <w:trHeight w:hRule="exact" w:val="144"/>
              </w:trPr>
              <w:tc>
                <w:tcPr>
                  <w:tcW w:w="5000" w:type="pct"/>
                  <w:shd w:val="clear" w:color="auto" w:fill="4F271C" w:themeFill="text2"/>
                </w:tcPr>
                <w:p w:rsidR="003C090C" w:rsidRPr="0006654D" w:rsidRDefault="003C090C">
                  <w:pPr>
                    <w:pStyle w:val="a4"/>
                    <w:rPr>
                      <w:lang w:val="ru-RU"/>
                    </w:rPr>
                  </w:pPr>
                </w:p>
              </w:tc>
            </w:tr>
          </w:tbl>
          <w:p w:rsidR="003C090C" w:rsidRPr="0006654D" w:rsidRDefault="003C090C"/>
        </w:tc>
      </w:tr>
      <w:tr w:rsidR="006332CC" w:rsidRPr="00F33868" w:rsidTr="00D7585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" w:type="dxa"/>
        </w:trPr>
        <w:tc>
          <w:tcPr>
            <w:tcW w:w="1843" w:type="dxa"/>
            <w:gridSpan w:val="3"/>
          </w:tcPr>
          <w:p w:rsidR="006332CC" w:rsidRPr="00F33868" w:rsidRDefault="006332CC" w:rsidP="001D1BCE">
            <w:pPr>
              <w:rPr>
                <w:b/>
                <w:szCs w:val="22"/>
              </w:rPr>
            </w:pPr>
            <w:r w:rsidRPr="00F33868">
              <w:rPr>
                <w:b/>
                <w:szCs w:val="22"/>
              </w:rPr>
              <w:t>Код:</w:t>
            </w:r>
          </w:p>
        </w:tc>
        <w:tc>
          <w:tcPr>
            <w:tcW w:w="2835" w:type="dxa"/>
          </w:tcPr>
          <w:p w:rsidR="006332CC" w:rsidRPr="0054329E" w:rsidRDefault="00E87719" w:rsidP="00D75858">
            <w:pPr>
              <w:pStyle w:val="af9"/>
              <w:rPr>
                <w:szCs w:val="22"/>
              </w:rPr>
            </w:pPr>
            <w:r>
              <w:fldChar w:fldCharType="begin"/>
            </w:r>
            <w:r>
              <w:instrText xml:space="preserve"> DOCPROPERTY  "Код карты"  \* MERGEFORMAT </w:instrText>
            </w:r>
            <w:r>
              <w:fldChar w:fldCharType="separate"/>
            </w:r>
            <w:r w:rsidR="006332CC" w:rsidRPr="0054329E">
              <w:rPr>
                <w:bCs/>
              </w:rPr>
              <w:t>[</w:t>
            </w:r>
            <w:r w:rsidR="006332CC" w:rsidRPr="0054329E">
              <w:t>TM010]</w:t>
            </w:r>
            <w:r>
              <w:fldChar w:fldCharType="end"/>
            </w:r>
          </w:p>
        </w:tc>
        <w:tc>
          <w:tcPr>
            <w:tcW w:w="1985" w:type="dxa"/>
          </w:tcPr>
          <w:p w:rsidR="006332CC" w:rsidRPr="0054329E" w:rsidRDefault="00502C27" w:rsidP="006332CC">
            <w:pPr>
              <w:rPr>
                <w:szCs w:val="22"/>
              </w:rPr>
            </w:pPr>
            <w:r w:rsidRPr="00F33868">
              <w:rPr>
                <w:b/>
                <w:szCs w:val="22"/>
              </w:rPr>
              <w:t>Версия:</w:t>
            </w:r>
          </w:p>
        </w:tc>
        <w:tc>
          <w:tcPr>
            <w:tcW w:w="3402" w:type="dxa"/>
          </w:tcPr>
          <w:p w:rsidR="006332CC" w:rsidRPr="0054329E" w:rsidRDefault="00E87719" w:rsidP="00D75858">
            <w:pPr>
              <w:pStyle w:val="af9"/>
            </w:pPr>
            <w:r>
              <w:fldChar w:fldCharType="begin"/>
            </w:r>
            <w:r>
              <w:instrText xml:space="preserve"> DOCPROPERTY  Версия  \* MERGEFORMAT </w:instrText>
            </w:r>
            <w:r>
              <w:fldChar w:fldCharType="separate"/>
            </w:r>
            <w:r w:rsidR="00502C27" w:rsidRPr="0054329E">
              <w:t>0.01</w:t>
            </w:r>
            <w:r>
              <w:fldChar w:fldCharType="end"/>
            </w:r>
          </w:p>
        </w:tc>
      </w:tr>
      <w:tr w:rsidR="005B132C" w:rsidRPr="00F33868" w:rsidTr="00D7585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" w:type="dxa"/>
        </w:trPr>
        <w:tc>
          <w:tcPr>
            <w:tcW w:w="1843" w:type="dxa"/>
            <w:gridSpan w:val="3"/>
          </w:tcPr>
          <w:p w:rsidR="00502C27" w:rsidRPr="00F33868" w:rsidRDefault="00502C27" w:rsidP="001D1BCE">
            <w:pPr>
              <w:rPr>
                <w:b/>
                <w:szCs w:val="22"/>
              </w:rPr>
            </w:pPr>
            <w:r w:rsidRPr="00F33868">
              <w:rPr>
                <w:b/>
                <w:szCs w:val="22"/>
              </w:rPr>
              <w:t>Дата создания:</w:t>
            </w:r>
          </w:p>
        </w:tc>
        <w:tc>
          <w:tcPr>
            <w:tcW w:w="2835" w:type="dxa"/>
          </w:tcPr>
          <w:p w:rsidR="00502C27" w:rsidRPr="0054329E" w:rsidRDefault="00502C27" w:rsidP="00D75858">
            <w:pPr>
              <w:pStyle w:val="af9"/>
              <w:rPr>
                <w:szCs w:val="22"/>
              </w:rPr>
            </w:pPr>
            <w:r w:rsidRPr="0054329E">
              <w:rPr>
                <w:szCs w:val="22"/>
              </w:rPr>
              <w:fldChar w:fldCharType="begin"/>
            </w:r>
            <w:r w:rsidRPr="0054329E">
              <w:rPr>
                <w:szCs w:val="22"/>
              </w:rPr>
              <w:instrText xml:space="preserve"> DOCPROPERTY  "Дата создания"  \* MERGEFORMAT </w:instrText>
            </w:r>
            <w:r w:rsidRPr="0054329E">
              <w:rPr>
                <w:szCs w:val="22"/>
              </w:rPr>
              <w:fldChar w:fldCharType="separate"/>
            </w:r>
            <w:r w:rsidRPr="0054329E">
              <w:rPr>
                <w:bCs/>
                <w:szCs w:val="22"/>
              </w:rPr>
              <w:t>01.09.2014</w:t>
            </w:r>
            <w:r w:rsidRPr="0054329E">
              <w:rPr>
                <w:szCs w:val="22"/>
              </w:rPr>
              <w:fldChar w:fldCharType="end"/>
            </w:r>
          </w:p>
        </w:tc>
        <w:tc>
          <w:tcPr>
            <w:tcW w:w="1985" w:type="dxa"/>
          </w:tcPr>
          <w:p w:rsidR="00502C27" w:rsidRPr="0054329E" w:rsidRDefault="00502C27" w:rsidP="00502C27">
            <w:pPr>
              <w:rPr>
                <w:szCs w:val="22"/>
              </w:rPr>
            </w:pPr>
            <w:r w:rsidRPr="00F33868">
              <w:rPr>
                <w:b/>
                <w:szCs w:val="22"/>
              </w:rPr>
              <w:t>Дата изменени</w:t>
            </w:r>
            <w:r>
              <w:rPr>
                <w:b/>
                <w:szCs w:val="22"/>
              </w:rPr>
              <w:t>я:</w:t>
            </w:r>
          </w:p>
        </w:tc>
        <w:tc>
          <w:tcPr>
            <w:tcW w:w="3402" w:type="dxa"/>
          </w:tcPr>
          <w:p w:rsidR="00502C27" w:rsidRPr="0054329E" w:rsidRDefault="00E87719" w:rsidP="00D75858">
            <w:pPr>
              <w:pStyle w:val="af9"/>
            </w:pPr>
            <w:r>
              <w:fldChar w:fldCharType="begin"/>
            </w:r>
            <w:r>
              <w:instrText xml:space="preserve"> DOCPROPERTY  "Дата изменения"  \* MERGEFORMAT </w:instrText>
            </w:r>
            <w:r>
              <w:fldChar w:fldCharType="separate"/>
            </w:r>
            <w:r w:rsidR="00502C27" w:rsidRPr="0054329E">
              <w:rPr>
                <w:bCs/>
              </w:rPr>
              <w:t>01.09.2014</w:t>
            </w:r>
            <w:r>
              <w:rPr>
                <w:bCs/>
              </w:rPr>
              <w:fldChar w:fldCharType="end"/>
            </w:r>
          </w:p>
        </w:tc>
      </w:tr>
      <w:tr w:rsidR="00502C27" w:rsidRPr="00F33868" w:rsidTr="00D7585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" w:type="dxa"/>
        </w:trPr>
        <w:tc>
          <w:tcPr>
            <w:tcW w:w="1843" w:type="dxa"/>
            <w:gridSpan w:val="3"/>
          </w:tcPr>
          <w:p w:rsidR="00502C27" w:rsidRPr="00F33868" w:rsidRDefault="00502C27" w:rsidP="001D1BCE">
            <w:pPr>
              <w:rPr>
                <w:b/>
                <w:szCs w:val="22"/>
              </w:rPr>
            </w:pPr>
            <w:r w:rsidRPr="00F33868">
              <w:rPr>
                <w:b/>
                <w:szCs w:val="22"/>
              </w:rPr>
              <w:t>Автор:</w:t>
            </w:r>
          </w:p>
        </w:tc>
        <w:tc>
          <w:tcPr>
            <w:tcW w:w="2835" w:type="dxa"/>
          </w:tcPr>
          <w:p w:rsidR="00502C27" w:rsidRPr="0054329E" w:rsidRDefault="00502C27" w:rsidP="00D75858">
            <w:pPr>
              <w:pStyle w:val="af9"/>
              <w:rPr>
                <w:szCs w:val="22"/>
              </w:rPr>
            </w:pPr>
            <w:r w:rsidRPr="0054329E">
              <w:rPr>
                <w:szCs w:val="22"/>
              </w:rPr>
              <w:fldChar w:fldCharType="begin"/>
            </w:r>
            <w:r w:rsidRPr="0054329E">
              <w:rPr>
                <w:szCs w:val="22"/>
              </w:rPr>
              <w:instrText xml:space="preserve"> DOCPROPERTY  </w:instrText>
            </w:r>
            <w:r w:rsidRPr="0054329E">
              <w:instrText>Author</w:instrText>
            </w:r>
            <w:r w:rsidRPr="0054329E">
              <w:rPr>
                <w:szCs w:val="22"/>
              </w:rPr>
              <w:instrText xml:space="preserve">  \* MERGEFORMAT </w:instrText>
            </w:r>
            <w:r w:rsidRPr="0054329E">
              <w:rPr>
                <w:szCs w:val="22"/>
              </w:rPr>
              <w:fldChar w:fldCharType="separate"/>
            </w:r>
            <w:proofErr w:type="spellStart"/>
            <w:r w:rsidRPr="0054329E">
              <w:rPr>
                <w:bCs/>
                <w:szCs w:val="22"/>
              </w:rPr>
              <w:t>Радзишевский</w:t>
            </w:r>
            <w:proofErr w:type="spellEnd"/>
            <w:r w:rsidRPr="0054329E">
              <w:rPr>
                <w:szCs w:val="22"/>
              </w:rPr>
              <w:t xml:space="preserve"> Алексей</w:t>
            </w:r>
            <w:r w:rsidRPr="0054329E">
              <w:rPr>
                <w:szCs w:val="22"/>
              </w:rPr>
              <w:fldChar w:fldCharType="end"/>
            </w:r>
          </w:p>
        </w:tc>
        <w:tc>
          <w:tcPr>
            <w:tcW w:w="1985" w:type="dxa"/>
          </w:tcPr>
          <w:p w:rsidR="00502C27" w:rsidRPr="0054329E" w:rsidRDefault="00502C27" w:rsidP="00502C27">
            <w:pPr>
              <w:rPr>
                <w:szCs w:val="22"/>
              </w:rPr>
            </w:pPr>
            <w:r w:rsidRPr="00F33868">
              <w:rPr>
                <w:b/>
                <w:szCs w:val="22"/>
              </w:rPr>
              <w:t>Редактор:</w:t>
            </w:r>
          </w:p>
        </w:tc>
        <w:tc>
          <w:tcPr>
            <w:tcW w:w="3402" w:type="dxa"/>
          </w:tcPr>
          <w:p w:rsidR="00502C27" w:rsidRPr="0054329E" w:rsidRDefault="00E87719" w:rsidP="00D75858">
            <w:pPr>
              <w:pStyle w:val="af9"/>
            </w:pPr>
            <w:r>
              <w:fldChar w:fldCharType="begin"/>
            </w:r>
            <w:r>
              <w:instrText xml:space="preserve"> DOCPROPERTY  "Редактор"  \* MERGEFORMAT </w:instrText>
            </w:r>
            <w:r>
              <w:fldChar w:fldCharType="separate"/>
            </w:r>
            <w:r w:rsidR="00502C27" w:rsidRPr="0054329E">
              <w:rPr>
                <w:bCs/>
              </w:rPr>
              <w:t>Редактор</w:t>
            </w:r>
            <w:r>
              <w:rPr>
                <w:bCs/>
              </w:rPr>
              <w:fldChar w:fldCharType="end"/>
            </w:r>
          </w:p>
        </w:tc>
      </w:tr>
      <w:tr w:rsidR="00502C27" w:rsidRPr="00F33868" w:rsidTr="00D7585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" w:type="dxa"/>
        </w:trPr>
        <w:tc>
          <w:tcPr>
            <w:tcW w:w="1843" w:type="dxa"/>
            <w:gridSpan w:val="3"/>
          </w:tcPr>
          <w:p w:rsidR="00502C27" w:rsidRPr="00F33868" w:rsidRDefault="00502C27" w:rsidP="001A514E">
            <w:pPr>
              <w:rPr>
                <w:b/>
                <w:szCs w:val="22"/>
              </w:rPr>
            </w:pPr>
            <w:r w:rsidRPr="00F33868">
              <w:rPr>
                <w:b/>
                <w:szCs w:val="22"/>
              </w:rPr>
              <w:t>Статус:</w:t>
            </w:r>
          </w:p>
        </w:tc>
        <w:tc>
          <w:tcPr>
            <w:tcW w:w="8222" w:type="dxa"/>
            <w:gridSpan w:val="3"/>
          </w:tcPr>
          <w:p w:rsidR="00502C27" w:rsidRPr="0054329E" w:rsidRDefault="00502C27" w:rsidP="001A514E">
            <w:pPr>
              <w:rPr>
                <w:szCs w:val="22"/>
              </w:rPr>
            </w:pPr>
            <w:r w:rsidRPr="0054329E">
              <w:rPr>
                <w:szCs w:val="22"/>
              </w:rPr>
              <w:fldChar w:fldCharType="begin"/>
            </w:r>
            <w:r w:rsidRPr="0054329E">
              <w:rPr>
                <w:szCs w:val="22"/>
              </w:rPr>
              <w:instrText xml:space="preserve"> DOCPROPERTY  "Статус"  \* MERGEFORMAT </w:instrText>
            </w:r>
            <w:r w:rsidRPr="0054329E">
              <w:rPr>
                <w:szCs w:val="22"/>
              </w:rPr>
              <w:fldChar w:fldCharType="separate"/>
            </w:r>
            <w:r w:rsidRPr="0054329E">
              <w:rPr>
                <w:bCs/>
                <w:szCs w:val="22"/>
              </w:rPr>
              <w:t>В работе</w:t>
            </w:r>
            <w:r w:rsidRPr="0054329E">
              <w:rPr>
                <w:szCs w:val="22"/>
              </w:rPr>
              <w:fldChar w:fldCharType="end"/>
            </w:r>
          </w:p>
        </w:tc>
      </w:tr>
      <w:tr w:rsidR="0054329E" w:rsidRPr="00F33868" w:rsidTr="00D7585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" w:type="dxa"/>
        </w:trPr>
        <w:tc>
          <w:tcPr>
            <w:tcW w:w="1843" w:type="dxa"/>
            <w:gridSpan w:val="3"/>
          </w:tcPr>
          <w:p w:rsidR="0054329E" w:rsidRPr="00F33868" w:rsidRDefault="006332CC" w:rsidP="005F511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Назначение ТК</w:t>
            </w:r>
            <w:r w:rsidR="0054329E" w:rsidRPr="00F33868">
              <w:rPr>
                <w:b/>
                <w:szCs w:val="22"/>
              </w:rPr>
              <w:t>:</w:t>
            </w:r>
          </w:p>
        </w:tc>
        <w:tc>
          <w:tcPr>
            <w:tcW w:w="8222" w:type="dxa"/>
            <w:gridSpan w:val="3"/>
          </w:tcPr>
          <w:p w:rsidR="0054329E" w:rsidRPr="0054329E" w:rsidRDefault="00291698" w:rsidP="00D75858">
            <w:pPr>
              <w:pStyle w:val="af9"/>
            </w:pPr>
            <w:r>
              <w:t>Подготовить спецификации требований пригодные для формирования плана проекта</w:t>
            </w:r>
            <w:r w:rsidR="00EC1FBB">
              <w:t xml:space="preserve"> на разработку Программного Обеспечения (далее ПО)</w:t>
            </w:r>
          </w:p>
        </w:tc>
      </w:tr>
      <w:tr w:rsidR="0054329E" w:rsidRPr="00F33868" w:rsidTr="00D7585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" w:type="dxa"/>
        </w:trPr>
        <w:tc>
          <w:tcPr>
            <w:tcW w:w="1843" w:type="dxa"/>
            <w:gridSpan w:val="3"/>
          </w:tcPr>
          <w:p w:rsidR="0054329E" w:rsidRPr="00F33868" w:rsidRDefault="005F5113" w:rsidP="00251AE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Входящие записи</w:t>
            </w:r>
            <w:r w:rsidR="0054329E" w:rsidRPr="00F33868">
              <w:rPr>
                <w:b/>
                <w:szCs w:val="22"/>
              </w:rPr>
              <w:t>:</w:t>
            </w:r>
          </w:p>
        </w:tc>
        <w:tc>
          <w:tcPr>
            <w:tcW w:w="8222" w:type="dxa"/>
            <w:gridSpan w:val="3"/>
          </w:tcPr>
          <w:p w:rsidR="0054329E" w:rsidRPr="00D75858" w:rsidRDefault="006332CC" w:rsidP="00D75858">
            <w:pPr>
              <w:pStyle w:val="af9"/>
            </w:pPr>
            <w:r w:rsidRPr="00D75858">
              <w:t>Артефакты автоматизируемой предметной области</w:t>
            </w:r>
          </w:p>
        </w:tc>
      </w:tr>
      <w:tr w:rsidR="005F5113" w:rsidRPr="00F33868" w:rsidTr="00D7585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" w:type="dxa"/>
        </w:trPr>
        <w:tc>
          <w:tcPr>
            <w:tcW w:w="1843" w:type="dxa"/>
            <w:gridSpan w:val="3"/>
          </w:tcPr>
          <w:p w:rsidR="005F5113" w:rsidRDefault="005F5113" w:rsidP="00251AE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Исходящие записи:</w:t>
            </w:r>
          </w:p>
        </w:tc>
        <w:tc>
          <w:tcPr>
            <w:tcW w:w="8222" w:type="dxa"/>
            <w:gridSpan w:val="3"/>
          </w:tcPr>
          <w:p w:rsidR="005F5113" w:rsidRDefault="005F5113" w:rsidP="00D75858">
            <w:pPr>
              <w:pStyle w:val="af9"/>
              <w:numPr>
                <w:ilvl w:val="0"/>
                <w:numId w:val="4"/>
              </w:numPr>
            </w:pPr>
            <w:r w:rsidRPr="006332CC">
              <w:t>Документ - Спецификации требований к программному обеспечению</w:t>
            </w:r>
            <w:r w:rsidR="00291698">
              <w:t>, включающий в себя:</w:t>
            </w:r>
            <w:r w:rsidR="006332CC" w:rsidRPr="006332CC">
              <w:t xml:space="preserve"> </w:t>
            </w:r>
          </w:p>
          <w:p w:rsidR="006332CC" w:rsidRDefault="006332CC" w:rsidP="00D75858">
            <w:pPr>
              <w:pStyle w:val="af9"/>
              <w:numPr>
                <w:ilvl w:val="1"/>
                <w:numId w:val="4"/>
              </w:numPr>
            </w:pPr>
            <w:r>
              <w:t>Полный перечень бизнес процессов, подлежащих автоматизации</w:t>
            </w:r>
          </w:p>
          <w:p w:rsidR="006332CC" w:rsidRPr="006332CC" w:rsidRDefault="006332CC" w:rsidP="00D75858">
            <w:pPr>
              <w:pStyle w:val="af9"/>
              <w:numPr>
                <w:ilvl w:val="1"/>
                <w:numId w:val="4"/>
              </w:numPr>
            </w:pPr>
            <w:r>
              <w:t>Полный перечень спецификаций требований</w:t>
            </w:r>
            <w:r w:rsidR="00236E8E">
              <w:t xml:space="preserve"> к разрабатываемому ПО</w:t>
            </w:r>
          </w:p>
        </w:tc>
      </w:tr>
    </w:tbl>
    <w:p w:rsidR="003C090C" w:rsidRPr="00B5157C" w:rsidRDefault="00CF3A91" w:rsidP="00B5157C">
      <w:pPr>
        <w:pStyle w:val="1"/>
      </w:pPr>
      <w:r w:rsidRPr="00B5157C">
        <w:t>[TM</w:t>
      </w:r>
      <w:r w:rsidR="001B6DFC" w:rsidRPr="00B5157C">
        <w:t>01</w:t>
      </w:r>
      <w:r w:rsidR="00984D26" w:rsidRPr="00B5157C">
        <w:t>0</w:t>
      </w:r>
      <w:r w:rsidR="001B6DFC" w:rsidRPr="00B5157C">
        <w:t>.01</w:t>
      </w:r>
      <w:r w:rsidRPr="00B5157C">
        <w:t xml:space="preserve">] </w:t>
      </w:r>
      <w:r w:rsidR="003D50AA" w:rsidRPr="00B5157C">
        <w:t>Заполнение</w:t>
      </w:r>
      <w:r w:rsidR="0006654D" w:rsidRPr="00B5157C">
        <w:t xml:space="preserve"> </w:t>
      </w:r>
      <w:r w:rsidR="001B6DFC" w:rsidRPr="00B5157C">
        <w:t>шаблона требований</w:t>
      </w:r>
    </w:p>
    <w:tbl>
      <w:tblPr>
        <w:tblW w:w="5399" w:type="pct"/>
        <w:tblInd w:w="-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1: WHILE YOU ARE AWAY: PREPARING THE OFFICE"/>
      </w:tblPr>
      <w:tblGrid>
        <w:gridCol w:w="425"/>
        <w:gridCol w:w="9187"/>
      </w:tblGrid>
      <w:tr w:rsidR="003C090C" w:rsidRPr="0006654D" w:rsidTr="0054329E">
        <w:sdt>
          <w:sdtPr>
            <w:id w:val="-382869351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3C090C" w:rsidRDefault="004A06A6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779" w:type="pct"/>
          </w:tcPr>
          <w:p w:rsidR="00B25ADC" w:rsidRPr="00A07C70" w:rsidRDefault="00A07C70" w:rsidP="005B132C">
            <w:pPr>
              <w:pStyle w:val="a7"/>
            </w:pPr>
            <w:r>
              <w:t>Откр</w:t>
            </w:r>
            <w:r w:rsidR="005B132C">
              <w:t>ойте</w:t>
            </w:r>
            <w:r>
              <w:t xml:space="preserve"> документ </w:t>
            </w:r>
            <w:hyperlink r:id="rId10" w:history="1">
              <w:proofErr w:type="spellStart"/>
              <w:r w:rsidRPr="00A07C70">
                <w:rPr>
                  <w:rStyle w:val="af0"/>
                </w:rPr>
                <w:t>SRS_Шаблон</w:t>
              </w:r>
              <w:proofErr w:type="spellEnd"/>
              <w:r w:rsidRPr="00A07C70">
                <w:rPr>
                  <w:rStyle w:val="af0"/>
                </w:rPr>
                <w:t>.</w:t>
              </w:r>
              <w:r w:rsidRPr="00A07C70">
                <w:rPr>
                  <w:rStyle w:val="af0"/>
                  <w:lang w:val="en-US"/>
                </w:rPr>
                <w:t>doc</w:t>
              </w:r>
            </w:hyperlink>
            <w:r w:rsidRPr="00A07C70">
              <w:t>.</w:t>
            </w:r>
          </w:p>
        </w:tc>
      </w:tr>
      <w:tr w:rsidR="003C090C" w:rsidRPr="0006654D" w:rsidTr="0054329E">
        <w:sdt>
          <w:sdtPr>
            <w:id w:val="-1424256966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3C090C" w:rsidRPr="0006654D" w:rsidRDefault="004A06A6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779" w:type="pct"/>
          </w:tcPr>
          <w:p w:rsidR="002D7AB9" w:rsidRPr="00A07C70" w:rsidRDefault="00A07C70" w:rsidP="005B132C">
            <w:r>
              <w:t>Заполн</w:t>
            </w:r>
            <w:r w:rsidR="005B132C">
              <w:t>ите</w:t>
            </w:r>
            <w:r>
              <w:t xml:space="preserve"> Шаблон в соответствии с картой заданий </w:t>
            </w:r>
            <w:hyperlink r:id="rId11" w:history="1">
              <w:r w:rsidRPr="00A07C70">
                <w:rPr>
                  <w:rStyle w:val="af0"/>
                </w:rPr>
                <w:t>[TM01</w:t>
              </w:r>
              <w:r w:rsidR="00BE5F99">
                <w:rPr>
                  <w:rStyle w:val="af0"/>
                </w:rPr>
                <w:t>0</w:t>
              </w:r>
              <w:r w:rsidRPr="00A07C70">
                <w:rPr>
                  <w:rStyle w:val="af0"/>
                </w:rPr>
                <w:t>.01</w:t>
              </w:r>
              <w:r w:rsidRPr="00A07C70">
                <w:rPr>
                  <w:rStyle w:val="af0"/>
                </w:rPr>
                <w:t>]</w:t>
              </w:r>
              <w:r w:rsidRPr="00A07C70">
                <w:rPr>
                  <w:rStyle w:val="af0"/>
                </w:rPr>
                <w:t xml:space="preserve"> Карта заполнения шаблона Требований.</w:t>
              </w:r>
              <w:r w:rsidRPr="00A07C70">
                <w:rPr>
                  <w:rStyle w:val="af0"/>
                  <w:lang w:val="en-US"/>
                </w:rPr>
                <w:t>doc</w:t>
              </w:r>
            </w:hyperlink>
            <w:r>
              <w:t>.</w:t>
            </w:r>
          </w:p>
        </w:tc>
      </w:tr>
      <w:tr w:rsidR="00A07C70" w:rsidRPr="0006654D" w:rsidTr="0054329E">
        <w:sdt>
          <w:sdtPr>
            <w:id w:val="696664415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A07C70" w:rsidRDefault="004A06A6">
                <w:pPr>
                  <w:pStyle w:val="a8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779" w:type="pct"/>
          </w:tcPr>
          <w:p w:rsidR="00A07C70" w:rsidRDefault="00A07C70" w:rsidP="00955490">
            <w:pPr>
              <w:pStyle w:val="a7"/>
            </w:pPr>
            <w:r>
              <w:t>Сохран</w:t>
            </w:r>
            <w:r w:rsidR="005B132C">
              <w:t>ите</w:t>
            </w:r>
            <w:r>
              <w:t xml:space="preserve"> документ с именем, ассоциирующим с именем модуля, описываемого в требованиях.</w:t>
            </w:r>
            <w:r w:rsidR="004A06A6">
              <w:t xml:space="preserve"> В начале имени должны присутствовать символы </w:t>
            </w:r>
            <w:r w:rsidR="004A06A6" w:rsidRPr="004A06A6">
              <w:t>“</w:t>
            </w:r>
            <w:r w:rsidR="004A06A6">
              <w:rPr>
                <w:lang w:val="en-US"/>
              </w:rPr>
              <w:t>SRS</w:t>
            </w:r>
            <w:r w:rsidR="004A06A6">
              <w:t>_</w:t>
            </w:r>
            <w:r w:rsidR="004A06A6" w:rsidRPr="004A06A6">
              <w:t>”</w:t>
            </w:r>
            <w:r w:rsidR="004A06A6">
              <w:t>, обозначающие, что документ является спецификациями требований.</w:t>
            </w:r>
            <w:r w:rsidR="006C6EBD">
              <w:t xml:space="preserve"> В папку Вашего проекта.</w:t>
            </w:r>
            <w:bookmarkStart w:id="0" w:name="_GoBack"/>
            <w:bookmarkEnd w:id="0"/>
          </w:p>
        </w:tc>
      </w:tr>
    </w:tbl>
    <w:p w:rsidR="003C090C" w:rsidRPr="002D7AB9" w:rsidRDefault="00CF3A91" w:rsidP="00B5157C">
      <w:pPr>
        <w:pStyle w:val="1"/>
      </w:pPr>
      <w:r w:rsidRPr="00CF3A91">
        <w:t>[</w:t>
      </w:r>
      <w:r>
        <w:rPr>
          <w:lang w:val="en-US"/>
        </w:rPr>
        <w:t>TM</w:t>
      </w:r>
      <w:r>
        <w:t>01</w:t>
      </w:r>
      <w:r w:rsidR="00984D26">
        <w:t>0</w:t>
      </w:r>
      <w:r>
        <w:t>.02</w:t>
      </w:r>
      <w:r w:rsidRPr="00CF3A91">
        <w:t>]</w:t>
      </w:r>
      <w:r>
        <w:t xml:space="preserve"> </w:t>
      </w:r>
      <w:r w:rsidR="004D78AC">
        <w:t>Определение вводной части документа</w:t>
      </w:r>
    </w:p>
    <w:tbl>
      <w:tblPr>
        <w:tblW w:w="5400" w:type="pct"/>
        <w:tblInd w:w="-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2: WHILE YOU ARE AWAY: PREPARING THE HOME"/>
      </w:tblPr>
      <w:tblGrid>
        <w:gridCol w:w="425"/>
        <w:gridCol w:w="9189"/>
      </w:tblGrid>
      <w:tr w:rsidR="003C090C" w:rsidRPr="0006654D" w:rsidTr="0054329E">
        <w:sdt>
          <w:sdtPr>
            <w:id w:val="277695194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3C090C" w:rsidRDefault="00955490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779" w:type="pct"/>
          </w:tcPr>
          <w:p w:rsidR="003C090C" w:rsidRPr="00FF3236" w:rsidRDefault="00955490" w:rsidP="000233C8">
            <w:pPr>
              <w:pStyle w:val="a7"/>
            </w:pPr>
            <w:r>
              <w:t>Заполните на стр. 5 вводную часть документа, в соответствии с описанием, приведенным в квадратных скобках и выделенного синим цветом.</w:t>
            </w:r>
          </w:p>
        </w:tc>
      </w:tr>
      <w:tr w:rsidR="003C090C" w:rsidRPr="0006654D" w:rsidTr="0054329E">
        <w:sdt>
          <w:sdtPr>
            <w:id w:val="-21165132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3C090C" w:rsidRPr="003D50AA" w:rsidRDefault="005161CD">
                <w:pPr>
                  <w:pStyle w:val="a8"/>
                </w:pPr>
                <w:r w:rsidRPr="003D50A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79" w:type="pct"/>
          </w:tcPr>
          <w:p w:rsidR="003C090C" w:rsidRPr="00FF3236" w:rsidRDefault="00955490" w:rsidP="00955490">
            <w:pPr>
              <w:pStyle w:val="a7"/>
            </w:pPr>
            <w:r>
              <w:t>Заполните Таблицу 1.1 определениями и сокращениями, которые будут использоваться в документе.</w:t>
            </w:r>
          </w:p>
        </w:tc>
      </w:tr>
    </w:tbl>
    <w:p w:rsidR="003C090C" w:rsidRDefault="00CF3A91" w:rsidP="00B5157C">
      <w:pPr>
        <w:pStyle w:val="1"/>
      </w:pPr>
      <w:r w:rsidRPr="00CF3A91">
        <w:t>[</w:t>
      </w:r>
      <w:r>
        <w:rPr>
          <w:lang w:val="en-US"/>
        </w:rPr>
        <w:t>TM</w:t>
      </w:r>
      <w:r>
        <w:t>01</w:t>
      </w:r>
      <w:r w:rsidR="00984D26">
        <w:t>0</w:t>
      </w:r>
      <w:r>
        <w:t>.03</w:t>
      </w:r>
      <w:r w:rsidRPr="00CF3A91">
        <w:t>]</w:t>
      </w:r>
      <w:r>
        <w:t xml:space="preserve"> </w:t>
      </w:r>
      <w:bookmarkStart w:id="1" w:name="_Toc170709950"/>
      <w:r w:rsidR="004D78AC">
        <w:t>Определение участников</w:t>
      </w:r>
      <w:r w:rsidR="004D78AC" w:rsidRPr="00E17A94">
        <w:t xml:space="preserve"> и пользователей</w:t>
      </w:r>
      <w:bookmarkEnd w:id="1"/>
    </w:p>
    <w:tbl>
      <w:tblPr>
        <w:tblW w:w="5400" w:type="pct"/>
        <w:tblInd w:w="-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3: PACKING FOR THE TRIP"/>
      </w:tblPr>
      <w:tblGrid>
        <w:gridCol w:w="425"/>
        <w:gridCol w:w="9189"/>
      </w:tblGrid>
      <w:tr w:rsidR="003C090C" w:rsidRPr="0006654D" w:rsidTr="002E7672">
        <w:sdt>
          <w:sdtPr>
            <w:id w:val="50802871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3C090C" w:rsidRPr="00A71046" w:rsidRDefault="001B6DFC" w:rsidP="001B6DFC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79" w:type="pct"/>
          </w:tcPr>
          <w:p w:rsidR="003C090C" w:rsidRPr="00A71046" w:rsidRDefault="00955490" w:rsidP="00955490">
            <w:r>
              <w:t xml:space="preserve">Заполните на стр. </w:t>
            </w:r>
            <w:r>
              <w:t>6</w:t>
            </w:r>
            <w:r>
              <w:t xml:space="preserve"> </w:t>
            </w:r>
            <w:r>
              <w:t>информацию об участниках и пользователях</w:t>
            </w:r>
            <w:r>
              <w:t>, в соответствии с описанием, приведенным в квадратных скобках и выделенного синим цветом</w:t>
            </w:r>
          </w:p>
        </w:tc>
      </w:tr>
      <w:tr w:rsidR="003C090C" w:rsidRPr="0006654D" w:rsidTr="002E7672">
        <w:sdt>
          <w:sdtPr>
            <w:id w:val="-118736582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3C090C" w:rsidRDefault="005161CD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79" w:type="pct"/>
          </w:tcPr>
          <w:p w:rsidR="003C090C" w:rsidRPr="00FF3236" w:rsidRDefault="00955490" w:rsidP="00A71046">
            <w:pPr>
              <w:pStyle w:val="a7"/>
            </w:pPr>
            <w:r>
              <w:t>Заполните Т</w:t>
            </w:r>
            <w:r>
              <w:t>аблицу 2</w:t>
            </w:r>
            <w:r>
              <w:t>.1</w:t>
            </w:r>
            <w:r>
              <w:t xml:space="preserve"> перечислив всех действующих лиц и заинтересованных сторон. Опишите цели - результаты, которые они </w:t>
            </w:r>
          </w:p>
        </w:tc>
      </w:tr>
    </w:tbl>
    <w:p w:rsidR="003C090C" w:rsidRPr="00FF3236" w:rsidRDefault="00CF3A91" w:rsidP="00B5157C">
      <w:pPr>
        <w:pStyle w:val="1"/>
      </w:pPr>
      <w:r w:rsidRPr="00CF3A91">
        <w:t>[</w:t>
      </w:r>
      <w:r>
        <w:rPr>
          <w:lang w:val="en-US"/>
        </w:rPr>
        <w:t>TM</w:t>
      </w:r>
      <w:r w:rsidR="00984D26">
        <w:t>0</w:t>
      </w:r>
      <w:r>
        <w:t>1</w:t>
      </w:r>
      <w:r w:rsidR="00984D26">
        <w:t>0</w:t>
      </w:r>
      <w:r>
        <w:t>.04</w:t>
      </w:r>
      <w:r w:rsidRPr="00CF3A91">
        <w:t>]</w:t>
      </w:r>
      <w:r>
        <w:t xml:space="preserve"> </w:t>
      </w:r>
      <w:r w:rsidR="00BF4A38">
        <w:t xml:space="preserve">Описание </w:t>
      </w:r>
      <w:r w:rsidR="004D78AC">
        <w:t>общих потребностей заказчика</w:t>
      </w:r>
    </w:p>
    <w:tbl>
      <w:tblPr>
        <w:tblW w:w="5401" w:type="pct"/>
        <w:tblInd w:w="-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4: WHAT TO LEAVE FOR FAMILY AND CAREGIVERS AT HOME"/>
      </w:tblPr>
      <w:tblGrid>
        <w:gridCol w:w="425"/>
        <w:gridCol w:w="9191"/>
      </w:tblGrid>
      <w:tr w:rsidR="003C090C" w:rsidRPr="0006654D" w:rsidTr="002E7672">
        <w:trPr>
          <w:trHeight w:val="153"/>
        </w:trPr>
        <w:sdt>
          <w:sdtPr>
            <w:id w:val="187828087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3C090C" w:rsidRDefault="005161CD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79" w:type="pct"/>
          </w:tcPr>
          <w:p w:rsidR="003C090C" w:rsidRPr="00FF3236" w:rsidRDefault="003C090C" w:rsidP="003B2399"/>
        </w:tc>
      </w:tr>
    </w:tbl>
    <w:p w:rsidR="005F7B59" w:rsidRDefault="005F7B59" w:rsidP="00B5157C">
      <w:pPr>
        <w:pStyle w:val="1"/>
      </w:pPr>
      <w:r w:rsidRPr="00CF3A91">
        <w:t>[</w:t>
      </w:r>
      <w:r>
        <w:rPr>
          <w:lang w:val="en-US"/>
        </w:rPr>
        <w:t>TM</w:t>
      </w:r>
      <w:r>
        <w:t>010.05</w:t>
      </w:r>
      <w:r w:rsidRPr="00CF3A91">
        <w:t>]</w:t>
      </w:r>
      <w:r>
        <w:t xml:space="preserve"> Оп</w:t>
      </w:r>
      <w:r w:rsidR="00BF4A38">
        <w:t>исание</w:t>
      </w:r>
      <w:r>
        <w:t xml:space="preserve"> </w:t>
      </w:r>
      <w:r w:rsidR="00BF4A38">
        <w:t>технологических процессов, подлежащих автоматизации</w:t>
      </w:r>
    </w:p>
    <w:tbl>
      <w:tblPr>
        <w:tblW w:w="5400" w:type="pct"/>
        <w:tblInd w:w="-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3: PACKING FOR THE TRIP"/>
      </w:tblPr>
      <w:tblGrid>
        <w:gridCol w:w="425"/>
        <w:gridCol w:w="9189"/>
      </w:tblGrid>
      <w:tr w:rsidR="005F7B59" w:rsidRPr="0006654D" w:rsidTr="000B70FA">
        <w:sdt>
          <w:sdtPr>
            <w:id w:val="40103289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5F7B59" w:rsidRPr="00A71046" w:rsidRDefault="005F7B59" w:rsidP="008A4871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79" w:type="pct"/>
          </w:tcPr>
          <w:p w:rsidR="005F7B59" w:rsidRPr="00A71046" w:rsidRDefault="005F7B59" w:rsidP="008A4871"/>
        </w:tc>
      </w:tr>
      <w:tr w:rsidR="005F7B59" w:rsidRPr="0006654D" w:rsidTr="000B70FA">
        <w:sdt>
          <w:sdtPr>
            <w:id w:val="204979801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5F7B59" w:rsidRDefault="005F7B59" w:rsidP="008A4871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79" w:type="pct"/>
          </w:tcPr>
          <w:p w:rsidR="005F7B59" w:rsidRPr="00FF3236" w:rsidRDefault="005F7B59" w:rsidP="008A4871">
            <w:pPr>
              <w:pStyle w:val="a7"/>
            </w:pPr>
          </w:p>
        </w:tc>
      </w:tr>
    </w:tbl>
    <w:p w:rsidR="00BF4A38" w:rsidRDefault="00BF4A38" w:rsidP="00B5157C">
      <w:pPr>
        <w:pStyle w:val="1"/>
      </w:pPr>
      <w:r w:rsidRPr="00CF3A91">
        <w:lastRenderedPageBreak/>
        <w:t>[</w:t>
      </w:r>
      <w:r>
        <w:rPr>
          <w:lang w:val="en-US"/>
        </w:rPr>
        <w:t>TM</w:t>
      </w:r>
      <w:r>
        <w:t>010.06</w:t>
      </w:r>
      <w:r w:rsidRPr="00CF3A91">
        <w:t>]</w:t>
      </w:r>
      <w:r>
        <w:t xml:space="preserve"> Определение Архитектуры и дизайна</w:t>
      </w:r>
    </w:p>
    <w:tbl>
      <w:tblPr>
        <w:tblW w:w="5400" w:type="pct"/>
        <w:tblInd w:w="-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3: PACKING FOR THE TRIP"/>
      </w:tblPr>
      <w:tblGrid>
        <w:gridCol w:w="425"/>
        <w:gridCol w:w="9189"/>
      </w:tblGrid>
      <w:tr w:rsidR="00BF4A38" w:rsidRPr="0006654D" w:rsidTr="000B70FA">
        <w:sdt>
          <w:sdtPr>
            <w:id w:val="100223465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BF4A38" w:rsidRPr="00A71046" w:rsidRDefault="00BF4A38" w:rsidP="008A4871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79" w:type="pct"/>
          </w:tcPr>
          <w:p w:rsidR="00BF4A38" w:rsidRPr="00A71046" w:rsidRDefault="00BF4A38" w:rsidP="000B70FA"/>
        </w:tc>
      </w:tr>
      <w:tr w:rsidR="00BF4A38" w:rsidRPr="0006654D" w:rsidTr="000B70FA">
        <w:sdt>
          <w:sdtPr>
            <w:id w:val="-44491965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BF4A38" w:rsidRDefault="00BF4A38" w:rsidP="008A4871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79" w:type="pct"/>
          </w:tcPr>
          <w:p w:rsidR="00BF4A38" w:rsidRPr="00FF3236" w:rsidRDefault="00BF4A38" w:rsidP="008A4871">
            <w:pPr>
              <w:pStyle w:val="a7"/>
            </w:pPr>
          </w:p>
        </w:tc>
      </w:tr>
    </w:tbl>
    <w:p w:rsidR="00BF4A38" w:rsidRDefault="00BF4A38" w:rsidP="00B5157C">
      <w:pPr>
        <w:pStyle w:val="1"/>
      </w:pPr>
      <w:r w:rsidRPr="00CF3A91">
        <w:t>[</w:t>
      </w:r>
      <w:r>
        <w:rPr>
          <w:lang w:val="en-US"/>
        </w:rPr>
        <w:t>TM</w:t>
      </w:r>
      <w:r>
        <w:t>010.07</w:t>
      </w:r>
      <w:r w:rsidRPr="00CF3A91">
        <w:t>]</w:t>
      </w:r>
      <w:r>
        <w:t xml:space="preserve"> Разработка спецификаций функциональных требований к создаваемому продукту</w:t>
      </w:r>
    </w:p>
    <w:tbl>
      <w:tblPr>
        <w:tblW w:w="5400" w:type="pct"/>
        <w:tblInd w:w="-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3: PACKING FOR THE TRIP"/>
      </w:tblPr>
      <w:tblGrid>
        <w:gridCol w:w="425"/>
        <w:gridCol w:w="9189"/>
      </w:tblGrid>
      <w:tr w:rsidR="00BF4A38" w:rsidRPr="0006654D" w:rsidTr="000B70FA">
        <w:sdt>
          <w:sdtPr>
            <w:id w:val="25356335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BF4A38" w:rsidRPr="00A71046" w:rsidRDefault="00BF4A38" w:rsidP="008A4871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79" w:type="pct"/>
          </w:tcPr>
          <w:p w:rsidR="00BF4A38" w:rsidRPr="00A71046" w:rsidRDefault="00BF4A38" w:rsidP="008A4871"/>
        </w:tc>
      </w:tr>
      <w:tr w:rsidR="00BF4A38" w:rsidRPr="0006654D" w:rsidTr="000B70FA">
        <w:sdt>
          <w:sdtPr>
            <w:id w:val="122456574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BF4A38" w:rsidRDefault="00BF4A38" w:rsidP="008A4871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79" w:type="pct"/>
          </w:tcPr>
          <w:p w:rsidR="00BF4A38" w:rsidRPr="00FF3236" w:rsidRDefault="00BF4A38" w:rsidP="008A4871">
            <w:pPr>
              <w:pStyle w:val="a7"/>
            </w:pPr>
          </w:p>
        </w:tc>
      </w:tr>
    </w:tbl>
    <w:p w:rsidR="00BF4A38" w:rsidRDefault="00BF4A38" w:rsidP="00B5157C">
      <w:pPr>
        <w:pStyle w:val="1"/>
      </w:pPr>
      <w:r w:rsidRPr="00CF3A91">
        <w:t>[</w:t>
      </w:r>
      <w:r>
        <w:rPr>
          <w:lang w:val="en-US"/>
        </w:rPr>
        <w:t>TM</w:t>
      </w:r>
      <w:r>
        <w:t>010.07</w:t>
      </w:r>
      <w:r w:rsidRPr="00CF3A91">
        <w:t>]</w:t>
      </w:r>
      <w:r>
        <w:t xml:space="preserve"> Описание нефункциональных требований к создаваемому продукту и среде его использования</w:t>
      </w:r>
    </w:p>
    <w:tbl>
      <w:tblPr>
        <w:tblW w:w="5401" w:type="pct"/>
        <w:tblInd w:w="-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3: PACKING FOR THE TRIP"/>
      </w:tblPr>
      <w:tblGrid>
        <w:gridCol w:w="425"/>
        <w:gridCol w:w="9191"/>
      </w:tblGrid>
      <w:tr w:rsidR="00BF4A38" w:rsidRPr="0006654D" w:rsidTr="000B70FA">
        <w:sdt>
          <w:sdtPr>
            <w:id w:val="-148762772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BF4A38" w:rsidRPr="00A71046" w:rsidRDefault="00BF4A38" w:rsidP="008A4871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79" w:type="pct"/>
          </w:tcPr>
          <w:p w:rsidR="00BF4A38" w:rsidRPr="00A71046" w:rsidRDefault="00BF4A38" w:rsidP="008A4871"/>
        </w:tc>
      </w:tr>
      <w:tr w:rsidR="00BF4A38" w:rsidRPr="0006654D" w:rsidTr="000B70FA">
        <w:sdt>
          <w:sdtPr>
            <w:id w:val="-65799994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1" w:type="pct"/>
              </w:tcPr>
              <w:p w:rsidR="00BF4A38" w:rsidRDefault="00BF4A38" w:rsidP="008A4871">
                <w:pPr>
                  <w:pStyle w:val="a8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79" w:type="pct"/>
          </w:tcPr>
          <w:p w:rsidR="00BF4A38" w:rsidRPr="00FF3236" w:rsidRDefault="00BF4A38" w:rsidP="008A4871">
            <w:pPr>
              <w:pStyle w:val="a7"/>
            </w:pPr>
          </w:p>
        </w:tc>
      </w:tr>
    </w:tbl>
    <w:p w:rsidR="003C090C" w:rsidRDefault="003C090C"/>
    <w:sectPr w:rsidR="003C090C" w:rsidSect="00C56B83">
      <w:footerReference w:type="default" r:id="rId12"/>
      <w:pgSz w:w="11907" w:h="16839" w:code="9"/>
      <w:pgMar w:top="851" w:right="964" w:bottom="680" w:left="204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719" w:rsidRDefault="00E87719">
      <w:pPr>
        <w:spacing w:before="0" w:line="240" w:lineRule="auto"/>
      </w:pPr>
      <w:r>
        <w:separator/>
      </w:r>
    </w:p>
    <w:p w:rsidR="00E87719" w:rsidRDefault="00E87719"/>
  </w:endnote>
  <w:endnote w:type="continuationSeparator" w:id="0">
    <w:p w:rsidR="00E87719" w:rsidRDefault="00E87719">
      <w:pPr>
        <w:spacing w:before="0" w:line="240" w:lineRule="auto"/>
      </w:pPr>
      <w:r>
        <w:continuationSeparator/>
      </w:r>
    </w:p>
    <w:p w:rsidR="00E87719" w:rsidRDefault="00E877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90C" w:rsidRDefault="004D79C8">
    <w:pPr>
      <w:pStyle w:val="ab"/>
    </w:pPr>
    <w: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 w:rsidR="006C6EBD">
      <w:rPr>
        <w:noProof/>
      </w:rPr>
      <w:t>2</w:t>
    </w:r>
    <w:r>
      <w:rPr>
        <w:noProof/>
      </w:rPr>
      <w:fldChar w:fldCharType="end"/>
    </w:r>
  </w:p>
  <w:p w:rsidR="00B568E9" w:rsidRDefault="00B568E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719" w:rsidRDefault="00E87719">
      <w:pPr>
        <w:spacing w:before="0" w:line="240" w:lineRule="auto"/>
      </w:pPr>
      <w:r>
        <w:separator/>
      </w:r>
    </w:p>
    <w:p w:rsidR="00E87719" w:rsidRDefault="00E87719"/>
  </w:footnote>
  <w:footnote w:type="continuationSeparator" w:id="0">
    <w:p w:rsidR="00E87719" w:rsidRDefault="00E87719">
      <w:pPr>
        <w:spacing w:before="0" w:line="240" w:lineRule="auto"/>
      </w:pPr>
      <w:r>
        <w:continuationSeparator/>
      </w:r>
    </w:p>
    <w:p w:rsidR="00E87719" w:rsidRDefault="00E8771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04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7E62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16A50EF"/>
    <w:multiLevelType w:val="hybridMultilevel"/>
    <w:tmpl w:val="1434903E"/>
    <w:lvl w:ilvl="0" w:tplc="75D27990">
      <w:start w:val="1"/>
      <w:numFmt w:val="decimal"/>
      <w:pStyle w:val="1"/>
      <w:suff w:val="space"/>
      <w:lvlText w:val="Шаг 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0038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4D"/>
    <w:rsid w:val="000233C8"/>
    <w:rsid w:val="0006654D"/>
    <w:rsid w:val="000B70FA"/>
    <w:rsid w:val="001B6DFC"/>
    <w:rsid w:val="00236E8E"/>
    <w:rsid w:val="00291698"/>
    <w:rsid w:val="002D7AB9"/>
    <w:rsid w:val="002E7672"/>
    <w:rsid w:val="00365194"/>
    <w:rsid w:val="003B2399"/>
    <w:rsid w:val="003C090C"/>
    <w:rsid w:val="003D50AA"/>
    <w:rsid w:val="00432FD1"/>
    <w:rsid w:val="004A06A6"/>
    <w:rsid w:val="004D78AC"/>
    <w:rsid w:val="004D79C8"/>
    <w:rsid w:val="00502C27"/>
    <w:rsid w:val="005161CD"/>
    <w:rsid w:val="0054329E"/>
    <w:rsid w:val="005451D2"/>
    <w:rsid w:val="005B132C"/>
    <w:rsid w:val="005F5113"/>
    <w:rsid w:val="005F7B59"/>
    <w:rsid w:val="006332CC"/>
    <w:rsid w:val="00662D23"/>
    <w:rsid w:val="006C6EBD"/>
    <w:rsid w:val="007148DE"/>
    <w:rsid w:val="007F0D4C"/>
    <w:rsid w:val="00805FAB"/>
    <w:rsid w:val="00955490"/>
    <w:rsid w:val="00984D26"/>
    <w:rsid w:val="009A759A"/>
    <w:rsid w:val="009B4CEA"/>
    <w:rsid w:val="009F5F94"/>
    <w:rsid w:val="00A043AD"/>
    <w:rsid w:val="00A06C68"/>
    <w:rsid w:val="00A07C70"/>
    <w:rsid w:val="00A71046"/>
    <w:rsid w:val="00B208B9"/>
    <w:rsid w:val="00B25ADC"/>
    <w:rsid w:val="00B4002E"/>
    <w:rsid w:val="00B5157C"/>
    <w:rsid w:val="00B568E9"/>
    <w:rsid w:val="00B8016C"/>
    <w:rsid w:val="00BE5F99"/>
    <w:rsid w:val="00BF4A38"/>
    <w:rsid w:val="00C56B83"/>
    <w:rsid w:val="00CD7238"/>
    <w:rsid w:val="00CF3A91"/>
    <w:rsid w:val="00D16909"/>
    <w:rsid w:val="00D24C19"/>
    <w:rsid w:val="00D75858"/>
    <w:rsid w:val="00E87719"/>
    <w:rsid w:val="00EC1FBB"/>
    <w:rsid w:val="00FF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8D63A0-5AB5-417E-A647-30CF2606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7130E" w:themeColor="text2" w:themeShade="80"/>
        <w:kern w:val="2"/>
        <w:sz w:val="18"/>
        <w:szCs w:val="18"/>
        <w:lang w:val="en-US" w:eastAsia="ja-JP" w:bidi="ar-SA"/>
        <w14:ligatures w14:val="standard"/>
      </w:rPr>
    </w:rPrDefault>
    <w:pPrDefault>
      <w:pPr>
        <w:spacing w:before="12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57C"/>
    <w:rPr>
      <w:rFonts w:ascii="Times New Roman" w:hAnsi="Times New Roman"/>
      <w:sz w:val="22"/>
      <w:lang w:val="ru-RU"/>
    </w:rPr>
  </w:style>
  <w:style w:type="paragraph" w:styleId="1">
    <w:name w:val="heading 1"/>
    <w:basedOn w:val="a"/>
    <w:next w:val="a"/>
    <w:link w:val="10"/>
    <w:uiPriority w:val="2"/>
    <w:qFormat/>
    <w:rsid w:val="00B5157C"/>
    <w:pPr>
      <w:keepNext/>
      <w:keepLines/>
      <w:numPr>
        <w:numId w:val="1"/>
      </w:numPr>
      <w:pBdr>
        <w:bottom w:val="thickThinLargeGap" w:sz="24" w:space="1" w:color="4F271C" w:themeColor="text2"/>
      </w:pBdr>
      <w:tabs>
        <w:tab w:val="left" w:pos="130"/>
      </w:tabs>
      <w:spacing w:before="360" w:after="20"/>
      <w:outlineLvl w:val="0"/>
    </w:pPr>
    <w:rPr>
      <w:rFonts w:ascii="Arial" w:eastAsiaTheme="majorEastAsia" w:hAnsi="Arial" w:cstheme="majorBidi"/>
      <w:b/>
      <w:caps/>
      <w:color w:val="3891A7" w:themeColor="accent1"/>
      <w:sz w:val="24"/>
    </w:rPr>
  </w:style>
  <w:style w:type="paragraph" w:styleId="2">
    <w:name w:val="heading 2"/>
    <w:basedOn w:val="a"/>
    <w:next w:val="a"/>
    <w:link w:val="20"/>
    <w:uiPriority w:val="2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99"/>
    <w:qFormat/>
    <w:pPr>
      <w:spacing w:before="0" w:line="240" w:lineRule="auto"/>
    </w:pPr>
  </w:style>
  <w:style w:type="paragraph" w:customStyle="1" w:styleId="a5">
    <w:name w:val="Заголовок"/>
    <w:basedOn w:val="a"/>
    <w:next w:val="a"/>
    <w:link w:val="a6"/>
    <w:uiPriority w:val="10"/>
    <w:qFormat/>
    <w:rsid w:val="00B5157C"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36"/>
    </w:rPr>
  </w:style>
  <w:style w:type="character" w:customStyle="1" w:styleId="a6">
    <w:name w:val="Знак заголовка"/>
    <w:basedOn w:val="a0"/>
    <w:link w:val="a5"/>
    <w:uiPriority w:val="10"/>
    <w:rsid w:val="00B5157C"/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36"/>
      <w:lang w:val="ru-RU"/>
    </w:rPr>
  </w:style>
  <w:style w:type="character" w:customStyle="1" w:styleId="10">
    <w:name w:val="Заголовок 1 Знак"/>
    <w:basedOn w:val="a0"/>
    <w:link w:val="1"/>
    <w:uiPriority w:val="2"/>
    <w:rsid w:val="00B5157C"/>
    <w:rPr>
      <w:rFonts w:ascii="Arial" w:eastAsiaTheme="majorEastAsia" w:hAnsi="Arial" w:cstheme="majorBidi"/>
      <w:b/>
      <w:caps/>
      <w:color w:val="3891A7" w:themeColor="accent1"/>
      <w:sz w:val="24"/>
      <w:lang w:val="ru-RU"/>
    </w:rPr>
  </w:style>
  <w:style w:type="paragraph" w:styleId="a7">
    <w:name w:val="List"/>
    <w:basedOn w:val="a"/>
    <w:uiPriority w:val="1"/>
    <w:unhideWhenUsed/>
    <w:qFormat/>
    <w:pPr>
      <w:ind w:right="720"/>
    </w:pPr>
  </w:style>
  <w:style w:type="paragraph" w:customStyle="1" w:styleId="a8">
    <w:name w:val="Флажок"/>
    <w:basedOn w:val="a"/>
    <w:uiPriority w:val="1"/>
    <w:qFormat/>
    <w:pPr>
      <w:spacing w:before="60"/>
    </w:pPr>
    <w:rPr>
      <w:rFonts w:ascii="Segoe UI Symbol" w:hAnsi="Segoe UI Symbol" w:cs="Segoe UI Symbol"/>
      <w:color w:val="2A6C7D" w:themeColor="accent1" w:themeShade="BF"/>
      <w:sz w:val="21"/>
    </w:rPr>
  </w:style>
  <w:style w:type="paragraph" w:styleId="a9">
    <w:name w:val="header"/>
    <w:basedOn w:val="a"/>
    <w:link w:val="aa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qFormat/>
    <w:pPr>
      <w:tabs>
        <w:tab w:val="center" w:pos="4680"/>
        <w:tab w:val="right" w:pos="9360"/>
      </w:tabs>
      <w:spacing w:before="0" w:line="240" w:lineRule="auto"/>
      <w:ind w:right="720"/>
      <w:jc w:val="right"/>
    </w:pPr>
    <w:rPr>
      <w:sz w:val="16"/>
    </w:rPr>
  </w:style>
  <w:style w:type="character" w:customStyle="1" w:styleId="ac">
    <w:name w:val="Нижний колонтитул Знак"/>
    <w:basedOn w:val="a0"/>
    <w:link w:val="ab"/>
    <w:uiPriority w:val="99"/>
    <w:rPr>
      <w:sz w:val="16"/>
    </w:rPr>
  </w:style>
  <w:style w:type="character" w:customStyle="1" w:styleId="20">
    <w:name w:val="Заголовок 2 Знак"/>
    <w:basedOn w:val="a0"/>
    <w:link w:val="2"/>
    <w:uiPriority w:val="2"/>
    <w:semiHidden/>
    <w:rPr>
      <w:rFonts w:asciiTheme="majorHAnsi" w:eastAsiaTheme="majorEastAsia" w:hAnsiTheme="majorHAnsi" w:cstheme="majorBidi"/>
      <w:sz w:val="24"/>
    </w:rPr>
  </w:style>
  <w:style w:type="character" w:styleId="ad">
    <w:name w:val="Placeholder Text"/>
    <w:basedOn w:val="a0"/>
    <w:uiPriority w:val="99"/>
    <w:semiHidden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pPr>
      <w:spacing w:before="0" w:line="240" w:lineRule="auto"/>
    </w:pPr>
    <w:rPr>
      <w:rFonts w:ascii="Segoe UI" w:hAnsi="Segoe UI" w:cs="Segoe UI"/>
    </w:rPr>
  </w:style>
  <w:style w:type="character" w:customStyle="1" w:styleId="af">
    <w:name w:val="Текст выноски Знак"/>
    <w:basedOn w:val="a0"/>
    <w:link w:val="ae"/>
    <w:uiPriority w:val="99"/>
    <w:semiHidden/>
    <w:rPr>
      <w:rFonts w:ascii="Segoe UI" w:hAnsi="Segoe UI" w:cs="Segoe UI"/>
    </w:rPr>
  </w:style>
  <w:style w:type="character" w:styleId="af0">
    <w:name w:val="Hyperlink"/>
    <w:basedOn w:val="a0"/>
    <w:uiPriority w:val="99"/>
    <w:unhideWhenUsed/>
    <w:rsid w:val="0006654D"/>
    <w:rPr>
      <w:color w:val="0070C0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06654D"/>
    <w:rPr>
      <w:color w:val="7030A0" w:themeColor="followedHyperlink"/>
      <w:u w:val="single"/>
    </w:rPr>
  </w:style>
  <w:style w:type="paragraph" w:customStyle="1" w:styleId="af2">
    <w:name w:val="Действие"/>
    <w:basedOn w:val="a"/>
    <w:next w:val="a"/>
    <w:link w:val="af3"/>
    <w:rsid w:val="00A71046"/>
    <w:pPr>
      <w:spacing w:line="240" w:lineRule="auto"/>
      <w:jc w:val="both"/>
    </w:pPr>
    <w:rPr>
      <w:i/>
      <w:u w:val="single"/>
    </w:rPr>
  </w:style>
  <w:style w:type="paragraph" w:customStyle="1" w:styleId="af4">
    <w:name w:val="Термин"/>
    <w:basedOn w:val="a"/>
    <w:next w:val="a"/>
    <w:link w:val="af5"/>
    <w:autoRedefine/>
    <w:qFormat/>
    <w:rsid w:val="00A71046"/>
    <w:pPr>
      <w:spacing w:line="240" w:lineRule="auto"/>
      <w:jc w:val="both"/>
    </w:pPr>
    <w:rPr>
      <w:rFonts w:eastAsia="Times New Roman" w:cs="Times New Roman"/>
      <w:b/>
      <w:color w:val="auto"/>
      <w:kern w:val="0"/>
      <w:szCs w:val="24"/>
      <w:lang w:eastAsia="ru-RU"/>
      <w14:ligatures w14:val="none"/>
    </w:rPr>
  </w:style>
  <w:style w:type="character" w:customStyle="1" w:styleId="af5">
    <w:name w:val="Термин Знак"/>
    <w:link w:val="af4"/>
    <w:rsid w:val="00A71046"/>
    <w:rPr>
      <w:rFonts w:ascii="Times New Roman" w:eastAsia="Times New Roman" w:hAnsi="Times New Roman" w:cs="Times New Roman"/>
      <w:b/>
      <w:color w:val="auto"/>
      <w:kern w:val="0"/>
      <w:sz w:val="22"/>
      <w:szCs w:val="24"/>
      <w:lang w:val="ru-RU" w:eastAsia="ru-RU"/>
      <w14:ligatures w14:val="none"/>
    </w:rPr>
  </w:style>
  <w:style w:type="character" w:customStyle="1" w:styleId="af3">
    <w:name w:val="Действие Знак"/>
    <w:basedOn w:val="a0"/>
    <w:link w:val="af2"/>
    <w:rsid w:val="00A71046"/>
    <w:rPr>
      <w:i/>
      <w:u w:val="single"/>
      <w:lang w:val="ru-RU"/>
    </w:rPr>
  </w:style>
  <w:style w:type="paragraph" w:customStyle="1" w:styleId="af6">
    <w:name w:val="Выполняемое Действие"/>
    <w:basedOn w:val="af4"/>
    <w:link w:val="af7"/>
    <w:qFormat/>
    <w:rsid w:val="00A71046"/>
    <w:rPr>
      <w:b w:val="0"/>
      <w:i/>
      <w:u w:val="single"/>
    </w:rPr>
  </w:style>
  <w:style w:type="character" w:customStyle="1" w:styleId="af7">
    <w:name w:val="Выполняемое Действие Знак"/>
    <w:basedOn w:val="af5"/>
    <w:link w:val="af6"/>
    <w:rsid w:val="00A71046"/>
    <w:rPr>
      <w:rFonts w:ascii="Times New Roman" w:eastAsia="Times New Roman" w:hAnsi="Times New Roman" w:cs="Times New Roman"/>
      <w:b w:val="0"/>
      <w:i/>
      <w:color w:val="auto"/>
      <w:kern w:val="0"/>
      <w:sz w:val="22"/>
      <w:szCs w:val="24"/>
      <w:u w:val="single"/>
      <w:lang w:val="ru-RU" w:eastAsia="ru-RU"/>
      <w14:ligatures w14:val="none"/>
    </w:rPr>
  </w:style>
  <w:style w:type="character" w:customStyle="1" w:styleId="af8">
    <w:name w:val="Текст таблицы Знак"/>
    <w:link w:val="af9"/>
    <w:locked/>
    <w:rsid w:val="00D75858"/>
    <w:rPr>
      <w:rFonts w:ascii="Times New Roman" w:hAnsi="Times New Roman"/>
      <w:sz w:val="20"/>
      <w:lang w:val="ru-RU" w:eastAsia="ru-RU"/>
    </w:rPr>
  </w:style>
  <w:style w:type="paragraph" w:customStyle="1" w:styleId="af9">
    <w:name w:val="Текст таблицы"/>
    <w:basedOn w:val="a"/>
    <w:link w:val="af8"/>
    <w:rsid w:val="00D75858"/>
    <w:pPr>
      <w:spacing w:line="0" w:lineRule="atLeast"/>
    </w:pPr>
    <w:rPr>
      <w:sz w:val="20"/>
      <w:lang w:eastAsia="ru-RU"/>
    </w:rPr>
  </w:style>
  <w:style w:type="paragraph" w:styleId="afa">
    <w:name w:val="List Paragraph"/>
    <w:basedOn w:val="a"/>
    <w:uiPriority w:val="34"/>
    <w:unhideWhenUsed/>
    <w:qFormat/>
    <w:rsid w:val="00633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%5bTM010.01%5d%20&#1050;&#1072;&#1088;&#1090;&#1072;%20&#1079;&#1072;&#1087;&#1086;&#1083;&#1085;&#1077;&#1085;&#1080;&#1103;%20&#1096;&#1072;&#1073;&#1083;&#1086;&#1085;&#1072;%20&#1058;&#1088;&#1077;&#1073;&#1086;&#1074;&#1072;&#1085;&#1080;&#1081;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SRS_&#1064;&#1072;&#1073;&#1083;&#1086;&#1085;.do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il.yandex.ru/message_part/?hid=1.1.2&amp;ids=2530000000187447428&amp;name=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57;&#1087;&#1080;&#1089;&#1086;&#1082;%20&#1076;&#1077;&#1083;%20&#1076;&#1083;&#1103;%20&#1087;&#1091;&#1090;&#1077;&#1096;&#1077;&#1089;&#1090;&#1074;&#1080;&#1103;.dotx" TargetMode="Externa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6313936-D4AA-4FB8-9668-3D8B3D1569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Список дел для путешествия</Template>
  <TotalTime>135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Формирование спецификации Требований</vt:lpstr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Формирование спецификации Требований</dc:title>
  <dc:creator>Радзишевский Алексей</dc:creator>
  <cp:keywords/>
  <cp:lastModifiedBy>User</cp:lastModifiedBy>
  <cp:revision>24</cp:revision>
  <cp:lastPrinted>2012-07-31T23:37:00Z</cp:lastPrinted>
  <dcterms:created xsi:type="dcterms:W3CDTF">2014-08-30T13:28:00Z</dcterms:created>
  <dcterms:modified xsi:type="dcterms:W3CDTF">2014-09-01T08:23:00Z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TC031997469991</vt:lpwstr>
  </property>
  <property fmtid="{D5CDD505-2E9C-101B-9397-08002B2CF9AE}" pid="3" name="Дата создания">
    <vt:lpwstr>01.09.2014</vt:lpwstr>
  </property>
  <property fmtid="{D5CDD505-2E9C-101B-9397-08002B2CF9AE}" pid="4" name="Дата изменения">
    <vt:lpwstr>01.09.2014</vt:lpwstr>
  </property>
  <property fmtid="{D5CDD505-2E9C-101B-9397-08002B2CF9AE}" pid="5" name="Версия">
    <vt:lpwstr>0.01</vt:lpwstr>
  </property>
  <property fmtid="{D5CDD505-2E9C-101B-9397-08002B2CF9AE}" pid="6" name="Код карты">
    <vt:lpwstr>[TM010]</vt:lpwstr>
  </property>
  <property fmtid="{D5CDD505-2E9C-101B-9397-08002B2CF9AE}" pid="7" name="Статус">
    <vt:lpwstr>В работе</vt:lpwstr>
  </property>
  <property fmtid="{D5CDD505-2E9C-101B-9397-08002B2CF9AE}" pid="8" name="Редактор">
    <vt:lpwstr>Редактор</vt:lpwstr>
  </property>
</Properties>
</file>