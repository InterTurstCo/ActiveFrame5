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668"/>
      </w:tblGrid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Default="000D08DA" w:rsidP="00AA2776">
            <w:pPr>
              <w:pStyle w:val="a5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lang w:val="ru-RU"/>
              </w:rPr>
              <w:t>ИнтерТраст</w:t>
            </w:r>
          </w:p>
        </w:tc>
      </w:tr>
      <w:tr w:rsidR="000D08DA" w:rsidRPr="004C47ED">
        <w:tc>
          <w:tcPr>
            <w:tcW w:w="7672" w:type="dxa"/>
          </w:tcPr>
          <w:p w:rsidR="000D08DA" w:rsidRDefault="000D08DA" w:rsidP="00AA2776">
            <w:pPr>
              <w:pStyle w:val="a5"/>
              <w:rPr>
                <w:rFonts w:ascii="Cambria" w:hAnsi="Cambria" w:cs="Times New Roman"/>
                <w:color w:val="4F81BD"/>
                <w:sz w:val="80"/>
                <w:szCs w:val="80"/>
              </w:rPr>
            </w:pP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>Стандарты кодирования</w:t>
            </w:r>
          </w:p>
        </w:tc>
      </w:tr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Default="000D08DA" w:rsidP="00AA2776">
            <w:pPr>
              <w:pStyle w:val="a5"/>
              <w:rPr>
                <w:rFonts w:ascii="Cambria" w:hAnsi="Cambria" w:cs="Times New Roman"/>
              </w:rPr>
            </w:pPr>
          </w:p>
        </w:tc>
      </w:tr>
    </w:tbl>
    <w:p w:rsidR="000D08DA" w:rsidRDefault="000D08DA"/>
    <w:p w:rsidR="000D08DA" w:rsidRDefault="000D08DA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668"/>
      </w:tblGrid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Pr="004C47ED" w:rsidRDefault="000D08DA">
            <w:pPr>
              <w:pStyle w:val="a5"/>
              <w:rPr>
                <w:rFonts w:cs="Times New Roman"/>
                <w:color w:val="4F81BD"/>
              </w:rPr>
            </w:pPr>
            <w:r w:rsidRPr="004C47ED">
              <w:rPr>
                <w:rFonts w:cs="Times New Roman"/>
                <w:color w:val="4F81BD"/>
                <w:lang w:val="ru-RU"/>
              </w:rPr>
              <w:t>Митавский Д. В.</w:t>
            </w:r>
          </w:p>
          <w:p w:rsidR="000D08DA" w:rsidRPr="004C47ED" w:rsidRDefault="000D08DA">
            <w:pPr>
              <w:pStyle w:val="a5"/>
              <w:rPr>
                <w:rFonts w:cs="Times New Roman"/>
                <w:color w:val="4F81BD"/>
              </w:rPr>
            </w:pPr>
          </w:p>
          <w:p w:rsidR="000D08DA" w:rsidRPr="004C47ED" w:rsidRDefault="000D08DA">
            <w:pPr>
              <w:pStyle w:val="a5"/>
              <w:rPr>
                <w:rFonts w:cs="Times New Roman"/>
                <w:color w:val="4F81BD"/>
              </w:rPr>
            </w:pPr>
          </w:p>
        </w:tc>
      </w:tr>
    </w:tbl>
    <w:p w:rsidR="000D08DA" w:rsidRPr="00AA2776" w:rsidRDefault="000D08DA">
      <w:pPr>
        <w:rPr>
          <w:lang w:val="en-US"/>
        </w:rPr>
      </w:pPr>
    </w:p>
    <w:p w:rsidR="000D08DA" w:rsidRDefault="000D08DA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 w:rsidRPr="00AA2776">
        <w:rPr>
          <w:sz w:val="36"/>
          <w:szCs w:val="36"/>
          <w:lang w:val="en-US"/>
        </w:rPr>
        <w:br w:type="page"/>
      </w:r>
    </w:p>
    <w:p w:rsidR="000D08DA" w:rsidRPr="00FF5933" w:rsidRDefault="000D08DA">
      <w:pPr>
        <w:pStyle w:val="a9"/>
        <w:rPr>
          <w:rFonts w:cs="Times New Roman"/>
          <w:lang w:val="ru-RU"/>
        </w:rPr>
      </w:pPr>
      <w:r>
        <w:rPr>
          <w:lang w:val="ru-RU"/>
        </w:rPr>
        <w:t>Содержание</w:t>
      </w:r>
    </w:p>
    <w:p w:rsidR="000D08DA" w:rsidRDefault="000D08DA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8714044" w:history="1">
        <w:r w:rsidRPr="009F3B96">
          <w:rPr>
            <w:rStyle w:val="a4"/>
            <w:noProof/>
          </w:rPr>
          <w:t xml:space="preserve">Стандарты кодирования </w:t>
        </w:r>
        <w:r w:rsidRPr="009F3B96">
          <w:rPr>
            <w:rStyle w:val="a4"/>
            <w:noProof/>
            <w:lang w:val="en-US"/>
          </w:rPr>
          <w:t>CM</w:t>
        </w:r>
        <w:r w:rsidRPr="009F3B96">
          <w:rPr>
            <w:rStyle w:val="a4"/>
            <w:noProof/>
          </w:rPr>
          <w:t>4/5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_Toc358714044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D08DA" w:rsidRDefault="00035E44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58714045" w:history="1">
        <w:r w:rsidR="000D08DA" w:rsidRPr="009F3B96">
          <w:rPr>
            <w:rStyle w:val="a4"/>
            <w:noProof/>
          </w:rPr>
          <w:t>Стандарты</w:t>
        </w:r>
        <w:r w:rsidR="000D08DA">
          <w:rPr>
            <w:noProof/>
            <w:webHidden/>
          </w:rPr>
          <w:tab/>
        </w:r>
        <w:r w:rsidR="000D08DA">
          <w:rPr>
            <w:noProof/>
            <w:webHidden/>
          </w:rPr>
          <w:fldChar w:fldCharType="begin"/>
        </w:r>
        <w:r w:rsidR="000D08DA">
          <w:rPr>
            <w:noProof/>
            <w:webHidden/>
          </w:rPr>
          <w:instrText xml:space="preserve"> PAGEREF _Toc358714045 \h </w:instrText>
        </w:r>
        <w:r w:rsidR="000D08DA">
          <w:rPr>
            <w:noProof/>
            <w:webHidden/>
          </w:rPr>
        </w:r>
        <w:r w:rsidR="000D08DA">
          <w:rPr>
            <w:noProof/>
            <w:webHidden/>
          </w:rPr>
          <w:fldChar w:fldCharType="separate"/>
        </w:r>
        <w:r w:rsidR="000D08DA">
          <w:rPr>
            <w:noProof/>
            <w:webHidden/>
          </w:rPr>
          <w:t>3</w:t>
        </w:r>
        <w:r w:rsidR="000D08DA">
          <w:rPr>
            <w:noProof/>
            <w:webHidden/>
          </w:rPr>
          <w:fldChar w:fldCharType="end"/>
        </w:r>
      </w:hyperlink>
    </w:p>
    <w:p w:rsidR="000D08DA" w:rsidRDefault="00035E44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58714046" w:history="1">
        <w:r w:rsidR="000D08DA" w:rsidRPr="009F3B96">
          <w:rPr>
            <w:rStyle w:val="a4"/>
            <w:noProof/>
          </w:rPr>
          <w:t>Форматирование кода</w:t>
        </w:r>
        <w:r w:rsidR="000D08DA">
          <w:rPr>
            <w:noProof/>
            <w:webHidden/>
          </w:rPr>
          <w:tab/>
        </w:r>
        <w:r w:rsidR="000D08DA">
          <w:rPr>
            <w:noProof/>
            <w:webHidden/>
          </w:rPr>
          <w:fldChar w:fldCharType="begin"/>
        </w:r>
        <w:r w:rsidR="000D08DA">
          <w:rPr>
            <w:noProof/>
            <w:webHidden/>
          </w:rPr>
          <w:instrText xml:space="preserve"> PAGEREF _Toc358714046 \h </w:instrText>
        </w:r>
        <w:r w:rsidR="000D08DA">
          <w:rPr>
            <w:noProof/>
            <w:webHidden/>
          </w:rPr>
        </w:r>
        <w:r w:rsidR="000D08DA">
          <w:rPr>
            <w:noProof/>
            <w:webHidden/>
          </w:rPr>
          <w:fldChar w:fldCharType="separate"/>
        </w:r>
        <w:r w:rsidR="000D08DA">
          <w:rPr>
            <w:noProof/>
            <w:webHidden/>
          </w:rPr>
          <w:t>3</w:t>
        </w:r>
        <w:r w:rsidR="000D08DA">
          <w:rPr>
            <w:noProof/>
            <w:webHidden/>
          </w:rPr>
          <w:fldChar w:fldCharType="end"/>
        </w:r>
      </w:hyperlink>
    </w:p>
    <w:p w:rsidR="000D08DA" w:rsidRDefault="00035E44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58714047" w:history="1">
        <w:r w:rsidR="000D08DA" w:rsidRPr="009F3B96">
          <w:rPr>
            <w:rStyle w:val="a4"/>
            <w:noProof/>
          </w:rPr>
          <w:t>Именование сущностей</w:t>
        </w:r>
        <w:r w:rsidR="000D08DA">
          <w:rPr>
            <w:noProof/>
            <w:webHidden/>
          </w:rPr>
          <w:tab/>
        </w:r>
        <w:r w:rsidR="000D08DA">
          <w:rPr>
            <w:noProof/>
            <w:webHidden/>
          </w:rPr>
          <w:fldChar w:fldCharType="begin"/>
        </w:r>
        <w:r w:rsidR="000D08DA">
          <w:rPr>
            <w:noProof/>
            <w:webHidden/>
          </w:rPr>
          <w:instrText xml:space="preserve"> PAGEREF _Toc358714047 \h </w:instrText>
        </w:r>
        <w:r w:rsidR="000D08DA">
          <w:rPr>
            <w:noProof/>
            <w:webHidden/>
          </w:rPr>
        </w:r>
        <w:r w:rsidR="000D08DA">
          <w:rPr>
            <w:noProof/>
            <w:webHidden/>
          </w:rPr>
          <w:fldChar w:fldCharType="separate"/>
        </w:r>
        <w:r w:rsidR="000D08DA">
          <w:rPr>
            <w:noProof/>
            <w:webHidden/>
          </w:rPr>
          <w:t>3</w:t>
        </w:r>
        <w:r w:rsidR="000D08DA">
          <w:rPr>
            <w:noProof/>
            <w:webHidden/>
          </w:rPr>
          <w:fldChar w:fldCharType="end"/>
        </w:r>
      </w:hyperlink>
    </w:p>
    <w:p w:rsidR="000D08DA" w:rsidRDefault="00035E44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58714048" w:history="1">
        <w:r w:rsidR="000D08DA" w:rsidRPr="009F3B96">
          <w:rPr>
            <w:rStyle w:val="a4"/>
            <w:noProof/>
          </w:rPr>
          <w:t>Кодировка файлов</w:t>
        </w:r>
        <w:r w:rsidR="000D08DA">
          <w:rPr>
            <w:noProof/>
            <w:webHidden/>
          </w:rPr>
          <w:tab/>
        </w:r>
        <w:r w:rsidR="000D08DA">
          <w:rPr>
            <w:noProof/>
            <w:webHidden/>
          </w:rPr>
          <w:fldChar w:fldCharType="begin"/>
        </w:r>
        <w:r w:rsidR="000D08DA">
          <w:rPr>
            <w:noProof/>
            <w:webHidden/>
          </w:rPr>
          <w:instrText xml:space="preserve"> PAGEREF _Toc358714048 \h </w:instrText>
        </w:r>
        <w:r w:rsidR="000D08DA">
          <w:rPr>
            <w:noProof/>
            <w:webHidden/>
          </w:rPr>
        </w:r>
        <w:r w:rsidR="000D08DA">
          <w:rPr>
            <w:noProof/>
            <w:webHidden/>
          </w:rPr>
          <w:fldChar w:fldCharType="separate"/>
        </w:r>
        <w:r w:rsidR="000D08DA">
          <w:rPr>
            <w:noProof/>
            <w:webHidden/>
          </w:rPr>
          <w:t>4</w:t>
        </w:r>
        <w:r w:rsidR="000D08DA">
          <w:rPr>
            <w:noProof/>
            <w:webHidden/>
          </w:rPr>
          <w:fldChar w:fldCharType="end"/>
        </w:r>
      </w:hyperlink>
    </w:p>
    <w:p w:rsidR="000D08DA" w:rsidRDefault="00035E44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58714049" w:history="1">
        <w:r w:rsidR="000D08DA" w:rsidRPr="009F3B96">
          <w:rPr>
            <w:rStyle w:val="a4"/>
            <w:noProof/>
          </w:rPr>
          <w:t>Комментарии</w:t>
        </w:r>
        <w:r w:rsidR="000D08DA">
          <w:rPr>
            <w:noProof/>
            <w:webHidden/>
          </w:rPr>
          <w:tab/>
        </w:r>
        <w:r w:rsidR="000D08DA">
          <w:rPr>
            <w:noProof/>
            <w:webHidden/>
          </w:rPr>
          <w:fldChar w:fldCharType="begin"/>
        </w:r>
        <w:r w:rsidR="000D08DA">
          <w:rPr>
            <w:noProof/>
            <w:webHidden/>
          </w:rPr>
          <w:instrText xml:space="preserve"> PAGEREF _Toc358714049 \h </w:instrText>
        </w:r>
        <w:r w:rsidR="000D08DA">
          <w:rPr>
            <w:noProof/>
            <w:webHidden/>
          </w:rPr>
        </w:r>
        <w:r w:rsidR="000D08DA">
          <w:rPr>
            <w:noProof/>
            <w:webHidden/>
          </w:rPr>
          <w:fldChar w:fldCharType="separate"/>
        </w:r>
        <w:r w:rsidR="000D08DA">
          <w:rPr>
            <w:noProof/>
            <w:webHidden/>
          </w:rPr>
          <w:t>4</w:t>
        </w:r>
        <w:r w:rsidR="000D08DA">
          <w:rPr>
            <w:noProof/>
            <w:webHidden/>
          </w:rPr>
          <w:fldChar w:fldCharType="end"/>
        </w:r>
      </w:hyperlink>
    </w:p>
    <w:p w:rsidR="000D08DA" w:rsidRDefault="00035E44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58714050" w:history="1">
        <w:r w:rsidR="000D08DA" w:rsidRPr="009F3B96">
          <w:rPr>
            <w:rStyle w:val="a4"/>
            <w:noProof/>
          </w:rPr>
          <w:t>Организационные вопросы</w:t>
        </w:r>
        <w:r w:rsidR="000D08DA">
          <w:rPr>
            <w:noProof/>
            <w:webHidden/>
          </w:rPr>
          <w:tab/>
        </w:r>
        <w:r w:rsidR="000D08DA">
          <w:rPr>
            <w:noProof/>
            <w:webHidden/>
          </w:rPr>
          <w:fldChar w:fldCharType="begin"/>
        </w:r>
        <w:r w:rsidR="000D08DA">
          <w:rPr>
            <w:noProof/>
            <w:webHidden/>
          </w:rPr>
          <w:instrText xml:space="preserve"> PAGEREF _Toc358714050 \h </w:instrText>
        </w:r>
        <w:r w:rsidR="000D08DA">
          <w:rPr>
            <w:noProof/>
            <w:webHidden/>
          </w:rPr>
        </w:r>
        <w:r w:rsidR="000D08DA">
          <w:rPr>
            <w:noProof/>
            <w:webHidden/>
          </w:rPr>
          <w:fldChar w:fldCharType="separate"/>
        </w:r>
        <w:r w:rsidR="000D08DA">
          <w:rPr>
            <w:noProof/>
            <w:webHidden/>
          </w:rPr>
          <w:t>4</w:t>
        </w:r>
        <w:r w:rsidR="000D08DA">
          <w:rPr>
            <w:noProof/>
            <w:webHidden/>
          </w:rPr>
          <w:fldChar w:fldCharType="end"/>
        </w:r>
      </w:hyperlink>
    </w:p>
    <w:p w:rsidR="000D08DA" w:rsidRDefault="00035E44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58714051" w:history="1">
        <w:r w:rsidR="000D08DA" w:rsidRPr="009F3B96">
          <w:rPr>
            <w:rStyle w:val="a4"/>
            <w:noProof/>
          </w:rPr>
          <w:t xml:space="preserve">Настройка </w:t>
        </w:r>
        <w:r w:rsidR="000D08DA" w:rsidRPr="009F3B96">
          <w:rPr>
            <w:rStyle w:val="a4"/>
            <w:noProof/>
            <w:lang w:val="en-US"/>
          </w:rPr>
          <w:t>IDE</w:t>
        </w:r>
        <w:r w:rsidR="000D08DA">
          <w:rPr>
            <w:noProof/>
            <w:webHidden/>
          </w:rPr>
          <w:tab/>
        </w:r>
        <w:r w:rsidR="000D08DA">
          <w:rPr>
            <w:noProof/>
            <w:webHidden/>
          </w:rPr>
          <w:fldChar w:fldCharType="begin"/>
        </w:r>
        <w:r w:rsidR="000D08DA">
          <w:rPr>
            <w:noProof/>
            <w:webHidden/>
          </w:rPr>
          <w:instrText xml:space="preserve"> PAGEREF _Toc358714051 \h </w:instrText>
        </w:r>
        <w:r w:rsidR="000D08DA">
          <w:rPr>
            <w:noProof/>
            <w:webHidden/>
          </w:rPr>
        </w:r>
        <w:r w:rsidR="000D08DA">
          <w:rPr>
            <w:noProof/>
            <w:webHidden/>
          </w:rPr>
          <w:fldChar w:fldCharType="separate"/>
        </w:r>
        <w:r w:rsidR="000D08DA">
          <w:rPr>
            <w:noProof/>
            <w:webHidden/>
          </w:rPr>
          <w:t>5</w:t>
        </w:r>
        <w:r w:rsidR="000D08DA">
          <w:rPr>
            <w:noProof/>
            <w:webHidden/>
          </w:rPr>
          <w:fldChar w:fldCharType="end"/>
        </w:r>
      </w:hyperlink>
    </w:p>
    <w:p w:rsidR="000D08DA" w:rsidRDefault="00035E44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58714052" w:history="1">
        <w:r w:rsidR="000D08DA" w:rsidRPr="009F3B96">
          <w:rPr>
            <w:rStyle w:val="a4"/>
            <w:noProof/>
            <w:lang w:val="en-US"/>
          </w:rPr>
          <w:t>Eclipse</w:t>
        </w:r>
        <w:r w:rsidR="000D08DA">
          <w:rPr>
            <w:noProof/>
            <w:webHidden/>
          </w:rPr>
          <w:tab/>
        </w:r>
        <w:r w:rsidR="000D08DA">
          <w:rPr>
            <w:noProof/>
            <w:webHidden/>
          </w:rPr>
          <w:fldChar w:fldCharType="begin"/>
        </w:r>
        <w:r w:rsidR="000D08DA">
          <w:rPr>
            <w:noProof/>
            <w:webHidden/>
          </w:rPr>
          <w:instrText xml:space="preserve"> PAGEREF _Toc358714052 \h </w:instrText>
        </w:r>
        <w:r w:rsidR="000D08DA">
          <w:rPr>
            <w:noProof/>
            <w:webHidden/>
          </w:rPr>
        </w:r>
        <w:r w:rsidR="000D08DA">
          <w:rPr>
            <w:noProof/>
            <w:webHidden/>
          </w:rPr>
          <w:fldChar w:fldCharType="separate"/>
        </w:r>
        <w:r w:rsidR="000D08DA">
          <w:rPr>
            <w:noProof/>
            <w:webHidden/>
          </w:rPr>
          <w:t>5</w:t>
        </w:r>
        <w:r w:rsidR="000D08DA">
          <w:rPr>
            <w:noProof/>
            <w:webHidden/>
          </w:rPr>
          <w:fldChar w:fldCharType="end"/>
        </w:r>
      </w:hyperlink>
    </w:p>
    <w:p w:rsidR="000D08DA" w:rsidRDefault="00035E44">
      <w:pPr>
        <w:pStyle w:val="31"/>
        <w:tabs>
          <w:tab w:val="right" w:leader="do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358714053" w:history="1">
        <w:r w:rsidR="000D08DA" w:rsidRPr="009F3B96">
          <w:rPr>
            <w:rStyle w:val="a4"/>
            <w:noProof/>
            <w:lang w:val="en-US"/>
          </w:rPr>
          <w:t>IntelliJ Idea</w:t>
        </w:r>
        <w:r w:rsidR="000D08DA">
          <w:rPr>
            <w:noProof/>
            <w:webHidden/>
          </w:rPr>
          <w:tab/>
        </w:r>
        <w:r w:rsidR="000D08DA">
          <w:rPr>
            <w:noProof/>
            <w:webHidden/>
          </w:rPr>
          <w:fldChar w:fldCharType="begin"/>
        </w:r>
        <w:r w:rsidR="000D08DA">
          <w:rPr>
            <w:noProof/>
            <w:webHidden/>
          </w:rPr>
          <w:instrText xml:space="preserve"> PAGEREF _Toc358714053 \h </w:instrText>
        </w:r>
        <w:r w:rsidR="000D08DA">
          <w:rPr>
            <w:noProof/>
            <w:webHidden/>
          </w:rPr>
        </w:r>
        <w:r w:rsidR="000D08DA">
          <w:rPr>
            <w:noProof/>
            <w:webHidden/>
          </w:rPr>
          <w:fldChar w:fldCharType="separate"/>
        </w:r>
        <w:r w:rsidR="000D08DA">
          <w:rPr>
            <w:noProof/>
            <w:webHidden/>
          </w:rPr>
          <w:t>6</w:t>
        </w:r>
        <w:r w:rsidR="000D08DA">
          <w:rPr>
            <w:noProof/>
            <w:webHidden/>
          </w:rPr>
          <w:fldChar w:fldCharType="end"/>
        </w:r>
      </w:hyperlink>
    </w:p>
    <w:p w:rsidR="000D08DA" w:rsidRDefault="000D08DA">
      <w:r>
        <w:fldChar w:fldCharType="end"/>
      </w:r>
    </w:p>
    <w:p w:rsidR="000D08DA" w:rsidRDefault="000D08DA">
      <w:pPr>
        <w:rPr>
          <w:rFonts w:ascii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br w:type="page"/>
      </w:r>
    </w:p>
    <w:p w:rsidR="000D08DA" w:rsidRPr="00AA2776" w:rsidRDefault="000D08DA" w:rsidP="00AA2776">
      <w:pPr>
        <w:pStyle w:val="1"/>
      </w:pPr>
      <w:bookmarkStart w:id="0" w:name="_Toc358714044"/>
      <w:r w:rsidRPr="00402C4F">
        <w:t xml:space="preserve">Стандарты кодирования </w:t>
      </w:r>
      <w:r>
        <w:rPr>
          <w:lang w:val="en-US"/>
        </w:rPr>
        <w:t>CM</w:t>
      </w:r>
      <w:r>
        <w:t>4</w:t>
      </w:r>
      <w:r w:rsidRPr="007D711A">
        <w:t>/</w:t>
      </w:r>
      <w:r w:rsidRPr="00AA2776">
        <w:t>5</w:t>
      </w:r>
      <w:bookmarkEnd w:id="0"/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Этот</w:t>
      </w:r>
      <w:r w:rsidR="00FE59F9" w:rsidRPr="00991A5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документ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описывает стандарты кодирования, используемые в проекте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CM</w:t>
      </w:r>
      <w:r w:rsidRPr="007D711A">
        <w:rPr>
          <w:rFonts w:ascii="Arial" w:hAnsi="Arial" w:cs="Arial"/>
          <w:color w:val="000000"/>
          <w:sz w:val="20"/>
          <w:szCs w:val="20"/>
          <w:lang w:eastAsia="ru-RU"/>
        </w:rPr>
        <w:t>4/</w:t>
      </w:r>
      <w:r w:rsidRPr="009C535C">
        <w:rPr>
          <w:rFonts w:ascii="Arial" w:hAnsi="Arial" w:cs="Arial"/>
          <w:color w:val="000000"/>
          <w:sz w:val="20"/>
          <w:szCs w:val="20"/>
          <w:lang w:eastAsia="ru-RU"/>
        </w:rPr>
        <w:t>5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 Стандарты должны неукоснительно соблюдаться всеми разработчиками. Данные стандарты во многом соответствуют конвенции кодирования Java, принятой в Oracle (</w:t>
      </w:r>
      <w:hyperlink r:id="rId5" w:history="1">
        <w:r w:rsidRPr="00402C4F">
          <w:rPr>
            <w:rFonts w:ascii="Arial" w:hAnsi="Arial" w:cs="Arial"/>
            <w:color w:val="3366BB"/>
            <w:sz w:val="20"/>
            <w:szCs w:val="20"/>
            <w:lang w:eastAsia="ru-RU"/>
          </w:rPr>
          <w:t>http://www.oracle.com/technetwork/java/codeconv-138413.html</w:t>
        </w:r>
      </w:hyperlink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), однако некоторые моменты, не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описанные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, остаются на усмотрение разработчиков.</w:t>
      </w:r>
    </w:p>
    <w:p w:rsidR="000D08DA" w:rsidRDefault="000D08DA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0D08DA" w:rsidRPr="00402C4F" w:rsidRDefault="000D08DA" w:rsidP="00AA2776">
      <w:pPr>
        <w:pStyle w:val="2"/>
      </w:pPr>
      <w:bookmarkStart w:id="1" w:name="_Toc358714045"/>
      <w:r>
        <w:t>Стандарты</w:t>
      </w:r>
      <w:bookmarkEnd w:id="1"/>
    </w:p>
    <w:p w:rsidR="000D08DA" w:rsidRPr="00402C4F" w:rsidRDefault="000D08DA" w:rsidP="00AA2776">
      <w:pPr>
        <w:pStyle w:val="3"/>
      </w:pPr>
      <w:bookmarkStart w:id="2" w:name="_Toc358714046"/>
      <w:r w:rsidRPr="00402C4F">
        <w:t>Форматирование кода</w:t>
      </w:r>
      <w:bookmarkEnd w:id="2"/>
    </w:p>
    <w:p w:rsidR="000D08DA" w:rsidRPr="0081788D" w:rsidRDefault="000D08DA" w:rsidP="0081788D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81788D">
        <w:rPr>
          <w:rFonts w:ascii="Arial" w:hAnsi="Arial" w:cs="Arial"/>
          <w:color w:val="000000"/>
          <w:sz w:val="20"/>
          <w:szCs w:val="20"/>
          <w:lang w:eastAsia="ru-RU"/>
        </w:rPr>
        <w:t>Код не должен содержать символы табуляции.</w:t>
      </w:r>
    </w:p>
    <w:p w:rsidR="000D08DA" w:rsidRPr="0081788D" w:rsidRDefault="000D08DA" w:rsidP="0081788D">
      <w:p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81788D">
        <w:rPr>
          <w:rFonts w:ascii="Arial" w:hAnsi="Arial" w:cs="Arial"/>
          <w:color w:val="000000"/>
          <w:sz w:val="20"/>
          <w:szCs w:val="20"/>
          <w:lang w:eastAsia="ru-RU"/>
        </w:rPr>
        <w:t>Вместо символов табуляции используются отступы в 4 пробела (легко настраивается в любой современной среде разработки).</w:t>
      </w:r>
    </w:p>
    <w:p w:rsidR="000D08DA" w:rsidRPr="009C535C" w:rsidRDefault="000D08DA" w:rsidP="00402C4F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Одна строка кода должна содержать не более одного логического выражения или объявления переменной.</w:t>
      </w:r>
    </w:p>
    <w:p w:rsidR="000D08DA" w:rsidRPr="00402C4F" w:rsidRDefault="000D08DA" w:rsidP="00402C4F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Максимальная длина строки кода – 1</w:t>
      </w:r>
      <w:r w:rsidRPr="001A75D0">
        <w:rPr>
          <w:rFonts w:ascii="Arial" w:hAnsi="Arial" w:cs="Arial"/>
          <w:color w:val="000000"/>
          <w:sz w:val="20"/>
          <w:szCs w:val="20"/>
          <w:lang w:eastAsia="ru-RU"/>
        </w:rPr>
        <w:t>2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0 символов.</w:t>
      </w:r>
    </w:p>
    <w:p w:rsidR="000D08DA" w:rsidRPr="00402C4F" w:rsidRDefault="000D08DA" w:rsidP="00402C4F">
      <w:pPr>
        <w:numPr>
          <w:ilvl w:val="0"/>
          <w:numId w:val="1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Тело условных операторов (кроме тернарных) и операторов циклов должно быть заключено в фигурные скобки, даже если тело представляет собой единственную строку кода. Открывающая фигурная скобка находится в конце строки, открывающей условный оператор, закрывающая - на строке, следующей за последней строкой тела условного оператора или цикла. Например, следует использовать следующую конструкцию:</w:t>
      </w:r>
    </w:p>
    <w:p w:rsidR="002C60C7" w:rsidRPr="002C60C7" w:rsidRDefault="002C60C7" w:rsidP="002C60C7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 (int i = 0; i &lt; 10; ++i) {</w:t>
      </w:r>
    </w:p>
    <w:p w:rsidR="002C60C7" w:rsidRPr="002C60C7" w:rsidRDefault="002C60C7" w:rsidP="002C60C7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if (i == 5){</w:t>
      </w:r>
    </w:p>
    <w:p w:rsidR="002C60C7" w:rsidRPr="002C60C7" w:rsidRDefault="002C60C7" w:rsidP="002C60C7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break;</w:t>
      </w:r>
    </w:p>
    <w:p w:rsidR="002C60C7" w:rsidRPr="002C60C7" w:rsidRDefault="002C60C7" w:rsidP="002C60C7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0D08DA" w:rsidRPr="00DD7EFB" w:rsidRDefault="002C60C7" w:rsidP="002C60C7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</w:t>
      </w:r>
    </w:p>
    <w:p w:rsidR="000D08DA" w:rsidRPr="00DD7EFB" w:rsidRDefault="000D08DA" w:rsidP="007B6B2F">
      <w:pPr>
        <w:spacing w:before="96" w:after="120" w:line="360" w:lineRule="atLeast"/>
        <w:ind w:firstLine="708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вместо</w:t>
      </w:r>
    </w:p>
    <w:p w:rsidR="000D08DA" w:rsidRPr="00F57688" w:rsidRDefault="002C60C7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 (int i = 0; i &lt; 10; ++i) if (i == 5) break;</w:t>
      </w:r>
    </w:p>
    <w:p w:rsidR="000D08DA" w:rsidRPr="00F57688" w:rsidRDefault="000D08DA" w:rsidP="00DE5725">
      <w:pPr>
        <w:pStyle w:val="aa"/>
        <w:rPr>
          <w:lang w:val="en-US"/>
        </w:rPr>
      </w:pPr>
    </w:p>
    <w:p w:rsidR="000D08DA" w:rsidRPr="00DE5725" w:rsidRDefault="000D08DA" w:rsidP="00DE5725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 xml:space="preserve">При использовании типизированных коллекций параметры типов в инициализирующем выражении следует опускать в соответствии с возможностями </w:t>
      </w:r>
      <w:r w:rsidRPr="00DE5725">
        <w:rPr>
          <w:lang w:val="en-US"/>
        </w:rPr>
        <w:t>JDK</w:t>
      </w:r>
      <w:r>
        <w:t xml:space="preserve"> 1.7:</w:t>
      </w:r>
    </w:p>
    <w:p w:rsidR="000D08DA" w:rsidRPr="002C60C7" w:rsidRDefault="000D08DA" w:rsidP="00DE5725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ArrayList&lt;String&gt; list = new ArrayList&lt;&gt;();</w:t>
      </w:r>
    </w:p>
    <w:p w:rsidR="007758DA" w:rsidRPr="00DE5725" w:rsidRDefault="007758DA" w:rsidP="007758DA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 xml:space="preserve">Тип коллекции следует типизировать явным образом, даже если предполагается хранение в ней произвольных типов – в этом случае следует описывать тип </w:t>
      </w:r>
      <w:r>
        <w:rPr>
          <w:lang w:val="en-US"/>
        </w:rPr>
        <w:t>Object</w:t>
      </w:r>
      <w:r w:rsidRPr="007758DA">
        <w:t>:</w:t>
      </w:r>
    </w:p>
    <w:p w:rsidR="007758DA" w:rsidRPr="002C60C7" w:rsidRDefault="007758DA" w:rsidP="007758DA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Map</w:t>
      </w:r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&lt;String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, Object</w:t>
      </w:r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&gt; 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map</w:t>
      </w:r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= new 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HashMap</w:t>
      </w:r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&lt;&gt;();</w:t>
      </w:r>
    </w:p>
    <w:p w:rsidR="00B2439F" w:rsidRPr="00DE5725" w:rsidRDefault="00B2439F" w:rsidP="00B2439F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 xml:space="preserve">При </w:t>
      </w:r>
      <w:r>
        <w:t>работе с итераторами и при обходе массива следует использовать новый синтаксис</w:t>
      </w:r>
      <w:r>
        <w:t xml:space="preserve"> </w:t>
      </w:r>
      <w:r w:rsidRPr="00DE5725">
        <w:rPr>
          <w:lang w:val="en-US"/>
        </w:rPr>
        <w:t>JDK</w:t>
      </w:r>
      <w:r>
        <w:t xml:space="preserve"> 1.</w:t>
      </w:r>
      <w:r>
        <w:t>5, если это не влечёт усложнения кода</w:t>
      </w:r>
      <w:r>
        <w:t>:</w:t>
      </w:r>
    </w:p>
    <w:p w:rsidR="00B2439F" w:rsidRPr="00B2439F" w:rsidRDefault="00B2439F" w:rsidP="00B2439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BigDecimal sum = BigDecimal.ZERO;</w:t>
      </w:r>
    </w:p>
    <w:p w:rsidR="00B2439F" w:rsidRPr="00B2439F" w:rsidRDefault="00B2439F" w:rsidP="00B2439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 (BigDecimal number : list) {</w:t>
      </w:r>
    </w:p>
    <w:p w:rsidR="00B2439F" w:rsidRPr="00B2439F" w:rsidRDefault="00B2439F" w:rsidP="00B2439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sum = sum.add(number);</w:t>
      </w:r>
    </w:p>
    <w:p w:rsidR="00B2439F" w:rsidRPr="002C60C7" w:rsidRDefault="00B2439F" w:rsidP="00B2439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39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</w:t>
      </w:r>
    </w:p>
    <w:p w:rsidR="007758DA" w:rsidRPr="00CB4FC9" w:rsidRDefault="00B2439F" w:rsidP="00B2439F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lastRenderedPageBreak/>
        <w:t>Следует избегать</w:t>
      </w:r>
      <w:r w:rsidRPr="00B2439F">
        <w:rPr>
          <w:rFonts w:ascii="Arial" w:hAnsi="Arial" w:cs="Arial"/>
          <w:color w:val="000000"/>
          <w:sz w:val="20"/>
          <w:szCs w:val="20"/>
          <w:lang w:eastAsia="ru-RU"/>
        </w:rPr>
        <w:t xml:space="preserve"> конкатенаци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и</w:t>
      </w:r>
      <w:r w:rsidRPr="00B2439F">
        <w:rPr>
          <w:rFonts w:ascii="Arial" w:hAnsi="Arial" w:cs="Arial"/>
          <w:color w:val="000000"/>
          <w:sz w:val="20"/>
          <w:szCs w:val="20"/>
          <w:lang w:eastAsia="ru-RU"/>
        </w:rPr>
        <w:t xml:space="preserve"> строк через +. </w:t>
      </w:r>
      <w:r w:rsidRPr="00B2439F">
        <w:rPr>
          <w:rFonts w:ascii="Arial" w:hAnsi="Arial" w:cs="Arial"/>
          <w:color w:val="000000"/>
          <w:sz w:val="20"/>
          <w:szCs w:val="20"/>
          <w:lang w:val="en-US" w:eastAsia="ru-RU"/>
        </w:rPr>
        <w:t>Java</w:t>
      </w:r>
      <w:r w:rsidRPr="00B2439F">
        <w:rPr>
          <w:rFonts w:ascii="Arial" w:hAnsi="Arial" w:cs="Arial"/>
          <w:color w:val="000000"/>
          <w:sz w:val="20"/>
          <w:szCs w:val="20"/>
          <w:lang w:eastAsia="ru-RU"/>
        </w:rPr>
        <w:t xml:space="preserve">-машина </w:t>
      </w:r>
      <w:r w:rsidR="00CB4FC9">
        <w:rPr>
          <w:rFonts w:ascii="Arial" w:hAnsi="Arial" w:cs="Arial"/>
          <w:color w:val="000000"/>
          <w:sz w:val="20"/>
          <w:szCs w:val="20"/>
          <w:lang w:eastAsia="ru-RU"/>
        </w:rPr>
        <w:t xml:space="preserve">трансформирует подобный код в вызовы </w:t>
      </w:r>
      <w:r w:rsidR="00CB4FC9">
        <w:rPr>
          <w:rFonts w:ascii="Arial" w:hAnsi="Arial" w:cs="Arial"/>
          <w:color w:val="000000"/>
          <w:sz w:val="20"/>
          <w:szCs w:val="20"/>
          <w:lang w:val="en-US" w:eastAsia="ru-RU"/>
        </w:rPr>
        <w:t>StringBuilder</w:t>
      </w:r>
      <w:r w:rsidR="00CB4FC9">
        <w:rPr>
          <w:rFonts w:ascii="Arial" w:hAnsi="Arial" w:cs="Arial"/>
          <w:color w:val="000000"/>
          <w:sz w:val="20"/>
          <w:szCs w:val="20"/>
          <w:lang w:eastAsia="ru-RU"/>
        </w:rPr>
        <w:t xml:space="preserve">, но делает это не оптимально (новый объект </w:t>
      </w:r>
      <w:r w:rsidR="00CB4FC9">
        <w:rPr>
          <w:rFonts w:ascii="Arial" w:hAnsi="Arial" w:cs="Arial"/>
          <w:color w:val="000000"/>
          <w:sz w:val="20"/>
          <w:szCs w:val="20"/>
          <w:lang w:val="en-US" w:eastAsia="ru-RU"/>
        </w:rPr>
        <w:t>StringBuilder</w:t>
      </w:r>
      <w:r w:rsidR="00CB4FC9">
        <w:rPr>
          <w:rFonts w:ascii="Arial" w:hAnsi="Arial" w:cs="Arial"/>
          <w:color w:val="000000"/>
          <w:sz w:val="20"/>
          <w:szCs w:val="20"/>
          <w:lang w:eastAsia="ru-RU"/>
        </w:rPr>
        <w:t xml:space="preserve"> создаётся для каждого знака «+». Если код выполняется редко, использование оператора + для конкатенации допустимо, но это не допустимо в случае многократного использования, например, в цикле.</w:t>
      </w:r>
    </w:p>
    <w:p w:rsidR="000D08DA" w:rsidRPr="00481350" w:rsidRDefault="000D08DA" w:rsidP="00B2439F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>Порядок следования спецификаторов следующий:</w:t>
      </w:r>
    </w:p>
    <w:p w:rsidR="000D08DA" w:rsidRPr="002C60C7" w:rsidRDefault="000D08DA" w:rsidP="00481350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&lt;access&gt; static abstract synchronized &lt;unusual&gt; final native</w:t>
      </w:r>
    </w:p>
    <w:p w:rsidR="000D08DA" w:rsidRPr="00446CA4" w:rsidRDefault="00D528F5" w:rsidP="00B2439F">
      <w:pPr>
        <w:pStyle w:val="aa"/>
        <w:numPr>
          <w:ilvl w:val="0"/>
          <w:numId w:val="1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>Пробелы должны быть использованы в следующих случаях</w:t>
      </w:r>
      <w:r w:rsidR="00DC3E7F">
        <w:t>:</w:t>
      </w:r>
    </w:p>
    <w:p w:rsidR="00446CA4" w:rsidRPr="002C60C7" w:rsidRDefault="00D528F5" w:rsidP="00446CA4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for</w:t>
      </w:r>
      <w:r w:rsidRPr="00D528F5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͏</w:t>
      </w:r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(BigDecimal number : list)</w:t>
      </w:r>
    </w:p>
    <w:p w:rsidR="00446CA4" w:rsidRPr="00446CA4" w:rsidRDefault="00D528F5" w:rsidP="00446CA4">
      <w:pPr>
        <w:pStyle w:val="aa"/>
        <w:spacing w:before="96" w:after="120" w:line="360" w:lineRule="atLeast"/>
        <w:ind w:left="0"/>
        <w:rPr>
          <w:rFonts w:ascii="Arial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После</w:t>
      </w:r>
      <w:r w:rsidRPr="00D528F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точки</w:t>
      </w:r>
      <w:r w:rsidRPr="00D528F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с</w:t>
      </w:r>
      <w:r w:rsidRPr="00D528F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запятой</w:t>
      </w:r>
    </w:p>
    <w:p w:rsidR="00446CA4" w:rsidRPr="002C60C7" w:rsidRDefault="00D528F5" w:rsidP="00446CA4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for</w:t>
      </w:r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</w:t>
      </w:r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int i = 0;</w:t>
      </w:r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 &lt; list.size();</w:t>
      </w:r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++i</w:t>
      </w:r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)</w:t>
      </w:r>
    </w:p>
    <w:p w:rsidR="00446CA4" w:rsidRPr="00D528F5" w:rsidRDefault="00D528F5" w:rsidP="00446CA4">
      <w:pPr>
        <w:pStyle w:val="aa"/>
        <w:spacing w:before="96" w:after="120" w:line="360" w:lineRule="atLeast"/>
        <w:ind w:left="0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Вокруг операторов (присваивание, сравнения и прочее):</w:t>
      </w:r>
    </w:p>
    <w:p w:rsidR="00446CA4" w:rsidRPr="002C60C7" w:rsidRDefault="00D528F5" w:rsidP="00446CA4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for (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int i</w:t>
      </w:r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=</w:t>
      </w:r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0;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i</w:t>
      </w:r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&lt;</w:t>
      </w:r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͏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list.size();</w:t>
      </w:r>
      <w:r w:rsidRPr="00D528F5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++i</w:t>
      </w:r>
      <w:r w:rsidRPr="00D528F5">
        <w:rPr>
          <w:rFonts w:ascii="Courier New" w:hAnsi="Courier New" w:cs="Courier New"/>
          <w:bCs/>
          <w:color w:val="000000"/>
          <w:sz w:val="20"/>
          <w:szCs w:val="20"/>
          <w:lang w:val="en-US" w:eastAsia="ru-RU"/>
        </w:rPr>
        <w:t>)</w:t>
      </w:r>
    </w:p>
    <w:p w:rsidR="00446CA4" w:rsidRPr="00446CA4" w:rsidRDefault="00446CA4" w:rsidP="00446CA4">
      <w:pPr>
        <w:pStyle w:val="aa"/>
        <w:spacing w:before="96" w:after="120" w:line="360" w:lineRule="atLeast"/>
        <w:ind w:left="0"/>
        <w:rPr>
          <w:rFonts w:ascii="Arial" w:hAnsi="Arial" w:cs="Arial"/>
          <w:color w:val="000000"/>
          <w:sz w:val="20"/>
          <w:szCs w:val="20"/>
          <w:lang w:val="en-US" w:eastAsia="ru-RU"/>
        </w:rPr>
      </w:pPr>
    </w:p>
    <w:p w:rsidR="00446CA4" w:rsidRPr="00D528F5" w:rsidRDefault="00446CA4" w:rsidP="00446CA4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0D08DA" w:rsidRPr="00446CA4" w:rsidRDefault="000D08DA" w:rsidP="00DE5725">
      <w:pPr>
        <w:pStyle w:val="aa"/>
        <w:rPr>
          <w:lang w:val="en-US"/>
        </w:rPr>
      </w:pPr>
    </w:p>
    <w:p w:rsidR="000D08DA" w:rsidRPr="00402C4F" w:rsidRDefault="000D08DA" w:rsidP="00AA2776">
      <w:pPr>
        <w:pStyle w:val="3"/>
      </w:pPr>
      <w:bookmarkStart w:id="3" w:name="_Toc358714047"/>
      <w:r w:rsidRPr="00402C4F">
        <w:t>Именование сущностей</w:t>
      </w:r>
      <w:bookmarkEnd w:id="3"/>
    </w:p>
    <w:p w:rsidR="000D08DA" w:rsidRPr="00402C4F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Именование методов и атрибутов классов/интерфейсов соответствует спецификации JavaBeans. В частности, имена переменных и классов не должны содержать (в подавляющем большинстве случаев) символы подчеркивания для разделения слов. Вместо этого используется верхний регистр для начала нового слова в имени.</w:t>
      </w:r>
    </w:p>
    <w:p w:rsidR="000D08DA" w:rsidRPr="00402C4F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Префиксы и суффиксы (например, символы подчеркивания, или префиксы венгерской нотации)</w:t>
      </w:r>
      <w:r w:rsidRPr="00DD7EFB"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 xml:space="preserve"> не допускаются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 Примерами префиксов венгерской нотации являются: "m_" в названии атрибутов классов или переменных (int m_ivariable), "I" в названии интерфейсов (ISerializable), "С" в названии классов (CString). Более подробную информацию о венгерской нотации можно найти здесь </w:t>
      </w:r>
      <w:hyperlink r:id="rId6" w:history="1">
        <w:r w:rsidRPr="00402C4F">
          <w:rPr>
            <w:rFonts w:ascii="Arial" w:hAnsi="Arial" w:cs="Arial"/>
            <w:color w:val="3366BB"/>
            <w:sz w:val="20"/>
            <w:szCs w:val="20"/>
            <w:lang w:eastAsia="ru-RU"/>
          </w:rPr>
          <w:t>[1]</w:t>
        </w:r>
      </w:hyperlink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0D08DA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Имена классов, интерфейсов и переменных должны представлять собой правильно составленные выражения на английском языке. Например, переменная zapisVBazeDannyh должна быть переименована в databaseRecord.</w:t>
      </w:r>
      <w:r w:rsidR="00B62ECD" w:rsidRPr="001C4E5D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Если возникают сомнения в правильности именования, необходимо проконсультироваться у коллег.</w:t>
      </w:r>
    </w:p>
    <w:p w:rsidR="00CB4FC9" w:rsidRPr="00035E44" w:rsidRDefault="00CB4FC9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Аббревиатуры в именах классах и переменных должны использоваться, как если бы это было обычное слово. Например класс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CrudService</w:t>
      </w:r>
      <w:r w:rsidRPr="00CB4FC9">
        <w:rPr>
          <w:rFonts w:ascii="Arial" w:hAnsi="Arial" w:cs="Arial"/>
          <w:color w:val="000000"/>
          <w:sz w:val="20"/>
          <w:szCs w:val="20"/>
          <w:lang w:eastAsia="ru-RU"/>
        </w:rPr>
        <w:t>,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но не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CRUDService</w:t>
      </w:r>
      <w:r w:rsidRPr="00CB4FC9">
        <w:rPr>
          <w:rFonts w:ascii="Arial" w:hAnsi="Arial" w:cs="Arial"/>
          <w:color w:val="000000"/>
          <w:sz w:val="20"/>
          <w:szCs w:val="20"/>
          <w:lang w:eastAsia="ru-RU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Переменная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myDao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. но не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myDAO.</w:t>
      </w:r>
    </w:p>
    <w:p w:rsidR="00035E44" w:rsidRPr="00402C4F" w:rsidRDefault="00035E44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Все классы, отображающие на себя конфигурационные элементы должны заканчиваться суффиксом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Config.</w:t>
      </w:r>
      <w:bookmarkStart w:id="4" w:name="_GoBack"/>
      <w:bookmarkEnd w:id="4"/>
    </w:p>
    <w:p w:rsidR="000D08DA" w:rsidRPr="00402C4F" w:rsidRDefault="000D08DA" w:rsidP="00402C4F">
      <w:pPr>
        <w:numPr>
          <w:ilvl w:val="0"/>
          <w:numId w:val="2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lastRenderedPageBreak/>
        <w:t xml:space="preserve">Имена констант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и перечислений (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enums</w:t>
      </w:r>
      <w:r w:rsidRPr="00FF264C">
        <w:rPr>
          <w:rFonts w:ascii="Arial" w:hAnsi="Arial" w:cs="Arial"/>
          <w:color w:val="000000"/>
          <w:sz w:val="20"/>
          <w:szCs w:val="20"/>
          <w:lang w:eastAsia="ru-RU"/>
        </w:rPr>
        <w:t xml:space="preserve">)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представляют собой слова (словосочетания), записанные в верхнем регистре и разделенные символом подчеркивания. Например,</w:t>
      </w:r>
    </w:p>
    <w:p w:rsidR="000D08DA" w:rsidRPr="00FF264C" w:rsidRDefault="002C60C7" w:rsidP="00402C4F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60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final int MAX_VALUE = 5;</w:t>
      </w:r>
    </w:p>
    <w:p w:rsidR="000D08DA" w:rsidRPr="00402C4F" w:rsidRDefault="000D08DA" w:rsidP="00AA2776">
      <w:pPr>
        <w:pStyle w:val="3"/>
      </w:pPr>
      <w:r w:rsidRPr="00402C4F">
        <w:br/>
      </w:r>
      <w:bookmarkStart w:id="5" w:name="_Toc358714048"/>
      <w:r w:rsidRPr="00402C4F">
        <w:t>Кодировка файлов</w:t>
      </w:r>
      <w:bookmarkEnd w:id="5"/>
    </w:p>
    <w:p w:rsidR="000D08DA" w:rsidRPr="007C64A8" w:rsidRDefault="000D08DA" w:rsidP="00402C4F">
      <w:pPr>
        <w:numPr>
          <w:ilvl w:val="0"/>
          <w:numId w:val="3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 файлы, содержащие исходный код, имеют кодировку UTF-8</w:t>
      </w:r>
    </w:p>
    <w:p w:rsidR="000D08DA" w:rsidRPr="00402C4F" w:rsidRDefault="000D08DA" w:rsidP="007C64A8">
      <w:pPr>
        <w:numPr>
          <w:ilvl w:val="0"/>
          <w:numId w:val="3"/>
        </w:numPr>
        <w:spacing w:before="100" w:beforeAutospacing="1" w:after="24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val="en-US" w:eastAsia="ru-RU"/>
        </w:rPr>
        <w:t>property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>-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файлы, использующиеся для локализации приложения, имеют кодировку </w:t>
      </w:r>
      <w:r w:rsidRPr="007C64A8">
        <w:rPr>
          <w:rFonts w:ascii="Arial" w:hAnsi="Arial" w:cs="Arial"/>
          <w:color w:val="000000"/>
          <w:sz w:val="20"/>
          <w:szCs w:val="20"/>
          <w:lang w:val="en-US" w:eastAsia="ru-RU"/>
        </w:rPr>
        <w:t>ISO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 xml:space="preserve"> 8859-1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. Символы юникода (например, русские буквы) представляются соответствующими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escape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>-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последовательностями (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>\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uXXXX</w:t>
      </w:r>
      <w:r w:rsidRPr="007C64A8">
        <w:rPr>
          <w:rFonts w:ascii="Arial" w:hAnsi="Arial" w:cs="Arial"/>
          <w:color w:val="000000"/>
          <w:sz w:val="20"/>
          <w:szCs w:val="20"/>
          <w:lang w:eastAsia="ru-RU"/>
        </w:rPr>
        <w:t xml:space="preserve">).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Современные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IDE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позволяют выполнять редактирование подобных символов прозрачным для пользователя образом (</w:t>
      </w:r>
      <w:r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>обсудить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)</w:t>
      </w:r>
    </w:p>
    <w:p w:rsidR="000D08DA" w:rsidRPr="00402C4F" w:rsidRDefault="000D08DA" w:rsidP="00AA2776">
      <w:pPr>
        <w:pStyle w:val="3"/>
      </w:pPr>
      <w:bookmarkStart w:id="6" w:name="_Toc358714049"/>
      <w:r w:rsidRPr="00402C4F">
        <w:t>Комментарии</w:t>
      </w:r>
      <w:bookmarkEnd w:id="6"/>
    </w:p>
    <w:p w:rsidR="000D08DA" w:rsidRPr="00402C4F" w:rsidRDefault="000D08DA" w:rsidP="00402C4F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Каждый public, protected или package-local класс (метод, атрибут, константа) должен быть снабжен комментарием, достаточным для понимания</w:t>
      </w:r>
    </w:p>
    <w:p w:rsidR="000D08DA" w:rsidRPr="00402C4F" w:rsidRDefault="000D08DA" w:rsidP="00402C4F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Комментарии в коде должны быть написаны на русском языке</w:t>
      </w:r>
    </w:p>
    <w:p w:rsidR="000D08DA" w:rsidRPr="00402C4F" w:rsidRDefault="000D08DA" w:rsidP="00402C4F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Каждый файл исходного кода должен быть озаглавлен комментарием, определяющем правообладателя системы (</w:t>
      </w:r>
      <w:r w:rsidRPr="00402C4F"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>требуется определить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)</w:t>
      </w:r>
    </w:p>
    <w:p w:rsidR="000D08DA" w:rsidRPr="00402C4F" w:rsidRDefault="000D08DA" w:rsidP="00AA2776">
      <w:pPr>
        <w:pStyle w:val="3"/>
      </w:pPr>
      <w:bookmarkStart w:id="7" w:name="_Toc358714050"/>
      <w:r w:rsidRPr="00402C4F">
        <w:t>Организационные вопросы</w:t>
      </w:r>
      <w:bookmarkEnd w:id="7"/>
    </w:p>
    <w:p w:rsidR="000D08DA" w:rsidRPr="00402C4F" w:rsidRDefault="000D08DA" w:rsidP="00402C4F">
      <w:pPr>
        <w:numPr>
          <w:ilvl w:val="0"/>
          <w:numId w:val="5"/>
        </w:numPr>
        <w:spacing w:before="100" w:beforeAutospacing="1" w:after="24" w:line="360" w:lineRule="atLeast"/>
        <w:ind w:left="768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Новые папки</w:t>
      </w:r>
      <w:r w:rsidR="00B62ECD" w:rsidRPr="00B62ECD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создаются только после согласования с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лицами, ответственными за структуру проекта</w:t>
      </w:r>
    </w:p>
    <w:p w:rsidR="000D08DA" w:rsidRDefault="000D08DA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0D08DA" w:rsidRPr="007443DA" w:rsidRDefault="000D08DA" w:rsidP="00AA2776">
      <w:pPr>
        <w:pStyle w:val="2"/>
      </w:pPr>
      <w:bookmarkStart w:id="8" w:name="_Toc358714051"/>
      <w:r>
        <w:t xml:space="preserve">Настройка </w:t>
      </w:r>
      <w:r>
        <w:rPr>
          <w:lang w:val="en-US"/>
        </w:rPr>
        <w:t>IDE</w:t>
      </w:r>
      <w:bookmarkEnd w:id="8"/>
    </w:p>
    <w:p w:rsidR="000D08DA" w:rsidRPr="007443DA" w:rsidRDefault="000D08DA" w:rsidP="00AA2776">
      <w:pPr>
        <w:pStyle w:val="3"/>
      </w:pPr>
      <w:bookmarkStart w:id="9" w:name="_Toc358714052"/>
      <w:r>
        <w:rPr>
          <w:lang w:val="en-US"/>
        </w:rPr>
        <w:t>Eclipse</w:t>
      </w:r>
      <w:bookmarkEnd w:id="9"/>
    </w:p>
    <w:p w:rsidR="000D08DA" w:rsidRPr="00402C4F" w:rsidRDefault="000D08DA" w:rsidP="00AA2776">
      <w:pPr>
        <w:pStyle w:val="4"/>
        <w:rPr>
          <w:lang w:eastAsia="ru-RU"/>
        </w:rPr>
      </w:pPr>
      <w:r w:rsidRPr="00402C4F">
        <w:rPr>
          <w:lang w:eastAsia="ru-RU"/>
        </w:rPr>
        <w:t>Подключение и настройка плагина Checkstyle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Плагин подсвечивает код, который не соответствует стандарту</w:t>
      </w:r>
      <w:r w:rsidR="00B62ECD" w:rsidRPr="00B62ECD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(по умолчанию желтым цветом). При наведении на выделенный код всплывает подсказка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с описанием проблемы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.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Плагин является вспомогательным инструментом и его использование</w:t>
      </w:r>
      <w:r w:rsidR="001C4E5D" w:rsidRPr="00D0394C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не является обязательным.</w:t>
      </w:r>
    </w:p>
    <w:p w:rsidR="000D08DA" w:rsidRPr="00402C4F" w:rsidRDefault="000D08DA" w:rsidP="007262AE">
      <w:pPr>
        <w:pStyle w:val="4"/>
        <w:rPr>
          <w:lang w:eastAsia="ru-RU"/>
        </w:rPr>
      </w:pPr>
      <w:r w:rsidRPr="00402C4F">
        <w:rPr>
          <w:lang w:eastAsia="ru-RU"/>
        </w:rPr>
        <w:t>Установка плагина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На сайте разработчиков пошагово установка плагина.(</w:t>
      </w:r>
      <w:hyperlink r:id="rId7" w:history="1">
        <w:r w:rsidRPr="004A4C2D">
          <w:rPr>
            <w:rStyle w:val="a4"/>
            <w:rFonts w:ascii="Arial" w:hAnsi="Arial" w:cs="Arial"/>
            <w:sz w:val="20"/>
            <w:szCs w:val="20"/>
            <w:lang w:eastAsia="ru-RU"/>
          </w:rPr>
          <w:t>http://eclipse-cs.sourceforge.net/downloads.html</w:t>
        </w:r>
      </w:hyperlink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)</w:t>
      </w:r>
    </w:p>
    <w:p w:rsidR="000D08DA" w:rsidRPr="00402C4F" w:rsidRDefault="000D08DA" w:rsidP="007262AE">
      <w:pPr>
        <w:pStyle w:val="4"/>
        <w:rPr>
          <w:lang w:eastAsia="ru-RU"/>
        </w:rPr>
      </w:pPr>
      <w:r w:rsidRPr="00402C4F">
        <w:rPr>
          <w:lang w:eastAsia="ru-RU"/>
        </w:rPr>
        <w:t>Настройка плагина</w:t>
      </w:r>
    </w:p>
    <w:p w:rsidR="000D08DA" w:rsidRPr="007262AE" w:rsidRDefault="000D08DA" w:rsidP="00402C4F">
      <w:pPr>
        <w:spacing w:before="96" w:after="120" w:line="360" w:lineRule="atLeast"/>
        <w:rPr>
          <w:rFonts w:ascii="Arial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US" w:eastAsia="ru-RU"/>
        </w:rPr>
        <w:t>Todo</w:t>
      </w:r>
    </w:p>
    <w:p w:rsidR="000D08DA" w:rsidRPr="00402C4F" w:rsidRDefault="000D08DA" w:rsidP="00AA2776">
      <w:pPr>
        <w:pStyle w:val="4"/>
        <w:rPr>
          <w:lang w:eastAsia="ru-RU"/>
        </w:rPr>
      </w:pPr>
      <w:r w:rsidRPr="00402C4F">
        <w:rPr>
          <w:lang w:eastAsia="ru-RU"/>
        </w:rPr>
        <w:t>Настройка форматирования</w:t>
      </w:r>
    </w:p>
    <w:p w:rsidR="000D08DA" w:rsidRPr="007D711A" w:rsidRDefault="000D08DA" w:rsidP="007262AE">
      <w:pPr>
        <w:pStyle w:val="5"/>
        <w:rPr>
          <w:rFonts w:cs="Times New Roman"/>
          <w:lang w:eastAsia="ru-RU"/>
        </w:rPr>
      </w:pPr>
      <w:r w:rsidRPr="007262AE">
        <w:rPr>
          <w:lang w:val="en-US" w:eastAsia="ru-RU"/>
        </w:rPr>
        <w:t>Formatter</w:t>
      </w:r>
    </w:p>
    <w:p w:rsidR="000D08DA" w:rsidRPr="007443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Window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Preferences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Java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Code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Style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>-&gt;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Formatter</w:t>
      </w:r>
      <w:r w:rsidR="0009211E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New,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вводим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имя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жмём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Ок</w:t>
      </w:r>
      <w:r w:rsidRPr="00FE59F9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Открывается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окно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с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закладками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: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I</w:t>
      </w:r>
      <w:r w:rsidR="0009211E">
        <w:rPr>
          <w:rFonts w:ascii="Arial" w:hAnsi="Arial" w:cs="Arial"/>
          <w:color w:val="000000"/>
          <w:sz w:val="20"/>
          <w:szCs w:val="20"/>
          <w:lang w:val="en-US" w:eastAsia="ru-RU"/>
        </w:rPr>
        <w:t>n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dentation: Tab Policy - Spaces Only, i</w:t>
      </w:r>
      <w:r w:rsidR="0009211E">
        <w:rPr>
          <w:rFonts w:ascii="Arial" w:hAnsi="Arial" w:cs="Arial"/>
          <w:color w:val="000000"/>
          <w:sz w:val="20"/>
          <w:szCs w:val="20"/>
          <w:lang w:val="en-US" w:eastAsia="ru-RU"/>
        </w:rPr>
        <w:t>n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dentation size - 4, tab size - 4.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кроме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Align fields in columns, Empty Lines.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New Lines: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кроме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after labels, insert new line after opening brace of array initializer, insert new line before closing brace of array initializer.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Control Statements: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галочку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keep 'else if' on one line.</w:t>
      </w:r>
    </w:p>
    <w:p w:rsidR="000D08DA" w:rsidRPr="007D711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Line Wrapping: Maximum line width - 160,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галочку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never join already wrapped lines</w:t>
      </w:r>
      <w:r w:rsidRPr="007262AE">
        <w:rPr>
          <w:rFonts w:ascii="Arial" w:hAnsi="Arial" w:cs="Arial"/>
          <w:color w:val="000000"/>
          <w:sz w:val="20"/>
          <w:szCs w:val="20"/>
          <w:lang w:val="en-US" w:eastAsia="ru-RU"/>
        </w:rPr>
        <w:t>.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EB5221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списке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выбираем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Expressions-&gt;Assig</w:t>
      </w:r>
      <w:r w:rsidR="00EB5221">
        <w:rPr>
          <w:rFonts w:ascii="Arial" w:hAnsi="Arial" w:cs="Arial"/>
          <w:color w:val="000000"/>
          <w:sz w:val="20"/>
          <w:szCs w:val="20"/>
          <w:lang w:val="en-US" w:eastAsia="ru-RU"/>
        </w:rPr>
        <w:t>n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>ments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внизу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пункте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Line wrapping policy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выбираем</w:t>
      </w:r>
      <w:r w:rsidR="00EB5221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wrap where nec</w:t>
      </w:r>
      <w:r w:rsidRPr="00DD7EFB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essary.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Аналогично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для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пунктов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Annotations-&gt;Element value-pairs, Method Declarations-&gt;Declaration, 'enum' declara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>t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ions-&gt;Constants.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всех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остальных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настройках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умолчанию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стоит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перенос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строк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если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где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>-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то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будет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срабатывать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то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надо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посмотреть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остальные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пункты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этом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списке</w:t>
      </w:r>
      <w:r w:rsidRPr="007D711A">
        <w:rPr>
          <w:rFonts w:ascii="Arial" w:hAnsi="Arial" w:cs="Arial"/>
          <w:color w:val="000000"/>
          <w:sz w:val="20"/>
          <w:szCs w:val="20"/>
          <w:lang w:val="en-US" w:eastAsia="ru-RU"/>
        </w:rPr>
        <w:t>.</w:t>
      </w:r>
    </w:p>
    <w:p w:rsidR="000D08DA" w:rsidRPr="007443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Comments: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галочку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Enable Javadoc comment formatting.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блоке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java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doc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comment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settings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кроме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blank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line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before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java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doc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tags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,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remove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blank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CC656C">
        <w:rPr>
          <w:rFonts w:ascii="Arial" w:hAnsi="Arial" w:cs="Arial"/>
          <w:color w:val="000000"/>
          <w:sz w:val="20"/>
          <w:szCs w:val="20"/>
          <w:lang w:val="en-US" w:eastAsia="ru-RU"/>
        </w:rPr>
        <w:t>lines</w:t>
      </w:r>
      <w:r w:rsidRPr="007443DA">
        <w:rPr>
          <w:rFonts w:ascii="Arial" w:hAnsi="Arial" w:cs="Arial"/>
          <w:color w:val="000000"/>
          <w:sz w:val="20"/>
          <w:szCs w:val="20"/>
          <w:lang w:val="en-US" w:eastAsia="ru-RU"/>
        </w:rPr>
        <w:t>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White Space: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Заходим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блок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Arrays-&gt;Arrays initializers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ставим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только</w:t>
      </w:r>
      <w:r w:rsidR="00B62ECD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напротив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before opening brace, after comma, before closing brace, between empty braces.</w:t>
      </w:r>
    </w:p>
    <w:p w:rsidR="000D08DA" w:rsidRPr="00402C4F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Жмём ОК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,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в качестве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активного профиля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должен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быть выбран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 xml:space="preserve"> только что созданный.</w:t>
      </w:r>
    </w:p>
    <w:p w:rsidR="000D08DA" w:rsidRPr="006A78C0" w:rsidRDefault="000D08DA" w:rsidP="006A78C0">
      <w:pPr>
        <w:pStyle w:val="5"/>
        <w:rPr>
          <w:rFonts w:cs="Times New Roman"/>
          <w:lang w:val="en-US" w:eastAsia="ru-RU"/>
        </w:rPr>
      </w:pPr>
      <w:r>
        <w:rPr>
          <w:lang w:val="en-US" w:eastAsia="ru-RU"/>
        </w:rPr>
        <w:lastRenderedPageBreak/>
        <w:t>Text Editor</w:t>
      </w:r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Window-&gt;Preferences-&gt;General-&gt;Editors-&gt;Text Editors.</w:t>
      </w:r>
      <w:r w:rsidR="00FB1F94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Устанавливаем</w:t>
      </w:r>
      <w:r w:rsidR="00D0394C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все</w:t>
      </w:r>
      <w:r w:rsidR="00D0394C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 w:rsidRPr="00402C4F"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Pr="00402C4F">
        <w:rPr>
          <w:rFonts w:ascii="Arial" w:hAnsi="Arial" w:cs="Arial"/>
          <w:color w:val="000000"/>
          <w:sz w:val="20"/>
          <w:szCs w:val="20"/>
          <w:lang w:val="en-US" w:eastAsia="ru-RU"/>
        </w:rPr>
        <w:t>, tab size - 4, print margin column - 160.</w:t>
      </w:r>
    </w:p>
    <w:p w:rsidR="000D08DA" w:rsidRDefault="000D08DA" w:rsidP="00605010">
      <w:pPr>
        <w:pStyle w:val="3"/>
        <w:rPr>
          <w:lang w:val="en-US"/>
        </w:rPr>
      </w:pPr>
      <w:bookmarkStart w:id="10" w:name="_Toc358714053"/>
      <w:r>
        <w:rPr>
          <w:lang w:val="en-US"/>
        </w:rPr>
        <w:t>IntelliJ Idea</w:t>
      </w:r>
      <w:bookmarkEnd w:id="10"/>
    </w:p>
    <w:p w:rsidR="000D08DA" w:rsidRPr="007D711A" w:rsidRDefault="000D08DA" w:rsidP="001A75D0">
      <w:pPr>
        <w:pStyle w:val="4"/>
        <w:rPr>
          <w:rFonts w:cs="Times New Roman"/>
          <w:lang w:val="en-US"/>
        </w:rPr>
      </w:pPr>
      <w:r>
        <w:rPr>
          <w:lang w:val="en-US"/>
        </w:rPr>
        <w:t>Git</w:t>
      </w:r>
      <w:r w:rsidR="006C4378">
        <w:rPr>
          <w:lang w:val="en-US"/>
        </w:rPr>
        <w:t xml:space="preserve"> </w:t>
      </w:r>
      <w:r>
        <w:rPr>
          <w:lang w:val="en-US"/>
        </w:rPr>
        <w:t>Pull</w:t>
      </w:r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Рекомендованный</w:t>
      </w:r>
      <w:r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режим</w:t>
      </w:r>
      <w:r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Git</w:t>
      </w:r>
      <w:r w:rsidR="008215AB"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Pull</w:t>
      </w:r>
      <w:r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 –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Rebase</w:t>
      </w:r>
      <w:r w:rsidRPr="00EB5221">
        <w:rPr>
          <w:rFonts w:ascii="Arial" w:hAnsi="Arial" w:cs="Arial"/>
          <w:color w:val="000000"/>
          <w:sz w:val="20"/>
          <w:szCs w:val="20"/>
          <w:lang w:eastAsia="ru-RU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Для того, чтобы его использовать, при скачивании изменений (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Pull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достаточно выбрать соответствующий способ:</w:t>
      </w:r>
    </w:p>
    <w:p w:rsidR="000D08DA" w:rsidRDefault="00035E44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59.25pt;height:164.25pt;visibility:visible">
            <v:imagedata r:id="rId8" o:title=""/>
          </v:shape>
        </w:pict>
      </w:r>
    </w:p>
    <w:p w:rsidR="000D08DA" w:rsidRPr="00F57688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При попытке отправить изменения на сервер и наличии не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скачанных обновлений, команда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Pull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будет выполнена автоматически и при этом будет предложен выбор метода в следующем диалоговом окне. </w:t>
      </w:r>
    </w:p>
    <w:p w:rsidR="000D08DA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Если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поставить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галочки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 “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Do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not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show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this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dialog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in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the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future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”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этих</w:t>
      </w:r>
      <w:r w:rsidR="00556386" w:rsidRPr="005563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окнах</w:t>
      </w:r>
      <w:r w:rsidRPr="002D00E6">
        <w:rPr>
          <w:rFonts w:ascii="Arial" w:hAnsi="Arial" w:cs="Arial"/>
          <w:color w:val="000000"/>
          <w:sz w:val="20"/>
          <w:szCs w:val="20"/>
          <w:lang w:eastAsia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Idea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будет применять выбранный способ и в дальнейшем.</w:t>
      </w:r>
    </w:p>
    <w:p w:rsidR="000D08DA" w:rsidRPr="00E84A0D" w:rsidRDefault="000D08DA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Чтобы снова показывать данные диалоговые окна перед публикацией, необходимо зайти в меню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Settings-&gt;Version Control-&gt;Confirmation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и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установить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галочку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“Update”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в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ru-RU"/>
        </w:rPr>
        <w:t>группе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“Display options dialog</w:t>
      </w:r>
      <w:r w:rsidR="00574645">
        <w:rPr>
          <w:rFonts w:ascii="Arial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 w:eastAsia="ru-RU"/>
        </w:rPr>
        <w:t>when these commands are invoked”.</w:t>
      </w:r>
    </w:p>
    <w:sectPr w:rsidR="000D08DA" w:rsidRPr="00E84A0D" w:rsidSect="00AA277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6048B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6249A0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AC3993"/>
    <w:multiLevelType w:val="multilevel"/>
    <w:tmpl w:val="DEEA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8A389A"/>
    <w:multiLevelType w:val="multilevel"/>
    <w:tmpl w:val="43D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0F0002"/>
    <w:multiLevelType w:val="multilevel"/>
    <w:tmpl w:val="D7EE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4E68D2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C976AF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0259D2"/>
    <w:multiLevelType w:val="multilevel"/>
    <w:tmpl w:val="2338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9B3E55"/>
    <w:multiLevelType w:val="multilevel"/>
    <w:tmpl w:val="E54C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7D3869"/>
    <w:multiLevelType w:val="multilevel"/>
    <w:tmpl w:val="6344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2C4F"/>
    <w:rsid w:val="00035E44"/>
    <w:rsid w:val="00072301"/>
    <w:rsid w:val="0009211E"/>
    <w:rsid w:val="00097E34"/>
    <w:rsid w:val="000D08DA"/>
    <w:rsid w:val="000F5F32"/>
    <w:rsid w:val="001545D9"/>
    <w:rsid w:val="001A75D0"/>
    <w:rsid w:val="001C4E5D"/>
    <w:rsid w:val="001D26D7"/>
    <w:rsid w:val="00285EA3"/>
    <w:rsid w:val="002C60C7"/>
    <w:rsid w:val="002D00E6"/>
    <w:rsid w:val="002E1671"/>
    <w:rsid w:val="003C3B6E"/>
    <w:rsid w:val="00402C4F"/>
    <w:rsid w:val="00446CA4"/>
    <w:rsid w:val="00481350"/>
    <w:rsid w:val="004A4C2D"/>
    <w:rsid w:val="004C47ED"/>
    <w:rsid w:val="004D6FAE"/>
    <w:rsid w:val="00526EC3"/>
    <w:rsid w:val="00556386"/>
    <w:rsid w:val="0056036A"/>
    <w:rsid w:val="00574645"/>
    <w:rsid w:val="00605010"/>
    <w:rsid w:val="00666A11"/>
    <w:rsid w:val="006A78C0"/>
    <w:rsid w:val="006C4378"/>
    <w:rsid w:val="007262AE"/>
    <w:rsid w:val="00737E9A"/>
    <w:rsid w:val="007443DA"/>
    <w:rsid w:val="007758DA"/>
    <w:rsid w:val="007B5009"/>
    <w:rsid w:val="007B6B2F"/>
    <w:rsid w:val="007C1439"/>
    <w:rsid w:val="007C64A8"/>
    <w:rsid w:val="007D711A"/>
    <w:rsid w:val="0081788D"/>
    <w:rsid w:val="008215AB"/>
    <w:rsid w:val="00847478"/>
    <w:rsid w:val="00921D57"/>
    <w:rsid w:val="00991A56"/>
    <w:rsid w:val="009C535C"/>
    <w:rsid w:val="009F3B96"/>
    <w:rsid w:val="00A94D7A"/>
    <w:rsid w:val="00AA2776"/>
    <w:rsid w:val="00AE169B"/>
    <w:rsid w:val="00B2439F"/>
    <w:rsid w:val="00B62ECD"/>
    <w:rsid w:val="00C7369D"/>
    <w:rsid w:val="00CB4FC9"/>
    <w:rsid w:val="00CC656C"/>
    <w:rsid w:val="00CF4315"/>
    <w:rsid w:val="00D0394C"/>
    <w:rsid w:val="00D22BBC"/>
    <w:rsid w:val="00D528F5"/>
    <w:rsid w:val="00D77136"/>
    <w:rsid w:val="00DC3E7F"/>
    <w:rsid w:val="00DD7EFB"/>
    <w:rsid w:val="00DE5725"/>
    <w:rsid w:val="00E4262C"/>
    <w:rsid w:val="00E84A0D"/>
    <w:rsid w:val="00EB5221"/>
    <w:rsid w:val="00EC0FB6"/>
    <w:rsid w:val="00EF2113"/>
    <w:rsid w:val="00F125F0"/>
    <w:rsid w:val="00F57688"/>
    <w:rsid w:val="00F57BA1"/>
    <w:rsid w:val="00FB1F94"/>
    <w:rsid w:val="00FE59F9"/>
    <w:rsid w:val="00FF264C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388291F-34A6-4FDC-B1EC-BAD6D955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478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402C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9"/>
    <w:qFormat/>
    <w:rsid w:val="00847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9"/>
    <w:qFormat/>
    <w:rsid w:val="00847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AA2776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7262AE"/>
    <w:pPr>
      <w:keepNext/>
      <w:keepLines/>
      <w:spacing w:before="200" w:after="0"/>
      <w:outlineLvl w:val="4"/>
    </w:pPr>
    <w:rPr>
      <w:rFonts w:ascii="Cambria" w:eastAsia="Times New Roman" w:hAnsi="Cambria" w:cs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02C4F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link w:val="2"/>
    <w:uiPriority w:val="99"/>
    <w:locked/>
    <w:rsid w:val="0084747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link w:val="3"/>
    <w:uiPriority w:val="99"/>
    <w:locked/>
    <w:rsid w:val="00847478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link w:val="4"/>
    <w:uiPriority w:val="99"/>
    <w:locked/>
    <w:rsid w:val="00AA2776"/>
    <w:rPr>
      <w:rFonts w:ascii="Cambria" w:hAnsi="Cambria" w:cs="Cambria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9"/>
    <w:locked/>
    <w:rsid w:val="007262AE"/>
    <w:rPr>
      <w:rFonts w:ascii="Cambria" w:hAnsi="Cambria" w:cs="Cambria"/>
      <w:color w:val="243F60"/>
    </w:rPr>
  </w:style>
  <w:style w:type="paragraph" w:styleId="a3">
    <w:name w:val="Normal (Web)"/>
    <w:basedOn w:val="a"/>
    <w:uiPriority w:val="99"/>
    <w:semiHidden/>
    <w:rsid w:val="0040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rsid w:val="00402C4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rsid w:val="0040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locked/>
    <w:rsid w:val="00402C4F"/>
    <w:rPr>
      <w:rFonts w:ascii="Courier New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uiPriority w:val="99"/>
    <w:rsid w:val="00402C4F"/>
  </w:style>
  <w:style w:type="character" w:customStyle="1" w:styleId="br0">
    <w:name w:val="br0"/>
    <w:basedOn w:val="a0"/>
    <w:uiPriority w:val="99"/>
    <w:rsid w:val="00402C4F"/>
  </w:style>
  <w:style w:type="character" w:customStyle="1" w:styleId="kw4">
    <w:name w:val="kw4"/>
    <w:basedOn w:val="a0"/>
    <w:uiPriority w:val="99"/>
    <w:rsid w:val="00402C4F"/>
  </w:style>
  <w:style w:type="character" w:customStyle="1" w:styleId="sy0">
    <w:name w:val="sy0"/>
    <w:basedOn w:val="a0"/>
    <w:uiPriority w:val="99"/>
    <w:rsid w:val="00402C4F"/>
  </w:style>
  <w:style w:type="character" w:customStyle="1" w:styleId="nu0">
    <w:name w:val="nu0"/>
    <w:basedOn w:val="a0"/>
    <w:uiPriority w:val="99"/>
    <w:rsid w:val="00402C4F"/>
  </w:style>
  <w:style w:type="character" w:customStyle="1" w:styleId="apple-converted-space">
    <w:name w:val="apple-converted-space"/>
    <w:basedOn w:val="a0"/>
    <w:uiPriority w:val="99"/>
    <w:rsid w:val="00402C4F"/>
  </w:style>
  <w:style w:type="paragraph" w:styleId="a5">
    <w:name w:val="No Spacing"/>
    <w:link w:val="a6"/>
    <w:uiPriority w:val="99"/>
    <w:qFormat/>
    <w:rsid w:val="00AA2776"/>
    <w:rPr>
      <w:rFonts w:eastAsia="Times New Roman" w:cs="Calibri"/>
      <w:sz w:val="22"/>
      <w:szCs w:val="22"/>
      <w:lang w:val="en-US" w:eastAsia="ja-JP"/>
    </w:rPr>
  </w:style>
  <w:style w:type="character" w:customStyle="1" w:styleId="a6">
    <w:name w:val="Без интервала Знак"/>
    <w:link w:val="a5"/>
    <w:uiPriority w:val="99"/>
    <w:locked/>
    <w:rsid w:val="00AA2776"/>
    <w:rPr>
      <w:rFonts w:eastAsia="Times New Roman"/>
      <w:sz w:val="22"/>
      <w:szCs w:val="22"/>
      <w:lang w:val="en-US" w:eastAsia="ja-JP"/>
    </w:rPr>
  </w:style>
  <w:style w:type="paragraph" w:styleId="a7">
    <w:name w:val="Balloon Text"/>
    <w:basedOn w:val="a"/>
    <w:link w:val="a8"/>
    <w:uiPriority w:val="99"/>
    <w:semiHidden/>
    <w:rsid w:val="00AA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AA2776"/>
    <w:rPr>
      <w:rFonts w:ascii="Tahoma" w:hAnsi="Tahoma" w:cs="Tahoma"/>
      <w:sz w:val="16"/>
      <w:szCs w:val="16"/>
    </w:rPr>
  </w:style>
  <w:style w:type="paragraph" w:styleId="a9">
    <w:name w:val="TOC Heading"/>
    <w:basedOn w:val="1"/>
    <w:next w:val="a"/>
    <w:uiPriority w:val="99"/>
    <w:qFormat/>
    <w:rsid w:val="00FF5933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99"/>
    <w:semiHidden/>
    <w:rsid w:val="00FF5933"/>
    <w:pPr>
      <w:spacing w:after="100"/>
    </w:pPr>
  </w:style>
  <w:style w:type="paragraph" w:styleId="21">
    <w:name w:val="toc 2"/>
    <w:basedOn w:val="a"/>
    <w:next w:val="a"/>
    <w:autoRedefine/>
    <w:uiPriority w:val="99"/>
    <w:semiHidden/>
    <w:rsid w:val="00FF5933"/>
    <w:pPr>
      <w:spacing w:after="100"/>
      <w:ind w:left="220"/>
    </w:pPr>
  </w:style>
  <w:style w:type="paragraph" w:styleId="31">
    <w:name w:val="toc 3"/>
    <w:basedOn w:val="a"/>
    <w:next w:val="a"/>
    <w:autoRedefine/>
    <w:uiPriority w:val="99"/>
    <w:semiHidden/>
    <w:rsid w:val="00FF5933"/>
    <w:pPr>
      <w:spacing w:after="100"/>
      <w:ind w:left="440"/>
    </w:pPr>
  </w:style>
  <w:style w:type="paragraph" w:styleId="aa">
    <w:name w:val="List Paragraph"/>
    <w:basedOn w:val="a"/>
    <w:uiPriority w:val="99"/>
    <w:qFormat/>
    <w:rsid w:val="004D6FA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21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clipse-cs.sourceforge.net/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2%D0%B5%D0%BD%D0%B3%D0%B5%D1%80%D1%81%D0%BA%D0%B0%D1%8F_%D0%BD%D0%BE%D1%82%D0%B0%D1%86%D0%B8%D1%8F" TargetMode="External"/><Relationship Id="rId5" Type="http://schemas.openxmlformats.org/officeDocument/2006/relationships/hyperlink" Target="http://www.oracle.com/technetwork/java/codeconv-13841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5444</TotalTime>
  <Pages>8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Стандарты кодирования</vt:lpstr>
    </vt:vector>
  </TitlesOfParts>
  <Company>ИнтерТраст</Company>
  <LinksUpToDate>false</LinksUpToDate>
  <CharactersWithSpaces>8821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Стандарты кодирования</dc:title>
  <dc:subject/>
  <dc:creator>Митавский Д. В.</dc:creator>
  <cp:keywords/>
  <dc:description/>
  <cp:lastModifiedBy>Denis Surname</cp:lastModifiedBy>
  <cp:revision>19</cp:revision>
  <dcterms:created xsi:type="dcterms:W3CDTF">2013-06-21T10:29:00Z</dcterms:created>
  <dcterms:modified xsi:type="dcterms:W3CDTF">2013-06-25T09:55:00Z</dcterms:modified>
</cp:coreProperties>
</file>