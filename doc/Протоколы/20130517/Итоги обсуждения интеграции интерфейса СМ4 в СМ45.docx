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E33" w:rsidRDefault="00122E33" w:rsidP="00175B65">
      <w:r>
        <w:t>Участники:</w:t>
      </w:r>
    </w:p>
    <w:p w:rsidR="00122E33" w:rsidRDefault="00122E33" w:rsidP="00175B65">
      <w:r>
        <w:t xml:space="preserve">Шилин Роман  </w:t>
      </w:r>
    </w:p>
    <w:p w:rsidR="00122E33" w:rsidRDefault="00122E33" w:rsidP="00175B65">
      <w:r>
        <w:t>Митавский Денис</w:t>
      </w:r>
    </w:p>
    <w:p w:rsidR="00122E33" w:rsidRDefault="00122E33" w:rsidP="00175B65">
      <w:r>
        <w:t xml:space="preserve">  Пирожков Андрей</w:t>
      </w:r>
    </w:p>
    <w:p w:rsidR="00122E33" w:rsidRDefault="00122E33" w:rsidP="00175B65">
      <w:r>
        <w:t>Тугушев Илья</w:t>
      </w:r>
    </w:p>
    <w:p w:rsidR="00122E33" w:rsidRDefault="00122E33" w:rsidP="00175B65"/>
    <w:p w:rsidR="00122E33" w:rsidRDefault="00122E33" w:rsidP="00175B65">
      <w:bookmarkStart w:id="0" w:name="_GoBack"/>
      <w:bookmarkEnd w:id="0"/>
    </w:p>
    <w:p w:rsidR="00122E33" w:rsidRDefault="00122E33" w:rsidP="00175B65">
      <w:r>
        <w:t>Итоги:</w:t>
      </w:r>
    </w:p>
    <w:p w:rsidR="00122E33" w:rsidRDefault="00122E33" w:rsidP="00175B65">
      <w:r>
        <w:t>-- Заслушали и одобрили предложение Тугушева по способу интеграции CMJ-WegGUI (веб-клиента СМ4) с домменым слоем СМ</w:t>
      </w:r>
      <w:r w:rsidRPr="00344A22">
        <w:t>4/</w:t>
      </w:r>
      <w:r>
        <w:t>5. Интеграция на уровне классов "REST-ресурсов".</w:t>
      </w:r>
    </w:p>
    <w:p w:rsidR="00122E33" w:rsidRDefault="00122E33" w:rsidP="00175B65">
      <w:r>
        <w:t>-- Для нивелирования рисков по нестыковке моделей, использованных в СМ4 с проектируемой в СМ</w:t>
      </w:r>
      <w:r w:rsidRPr="00344A22">
        <w:t>4/</w:t>
      </w:r>
      <w:r>
        <w:t xml:space="preserve">5, Андрей и Денис проведут анализ спецификации REST-прокола СМ4 </w:t>
      </w:r>
    </w:p>
    <w:p w:rsidR="00122E33" w:rsidRDefault="00122E33" w:rsidP="00175B65">
      <w:r>
        <w:t xml:space="preserve"> https://sup.inttrust.ru:8446/prjdocs/cmj/specs/index.html </w:t>
      </w:r>
    </w:p>
    <w:p w:rsidR="00122E33" w:rsidRDefault="00122E33" w:rsidP="00175B65">
      <w:r>
        <w:t>-- Предложено внутреннее название проекта "cm.sochi". Оно будет использовано покрайней мере для уникального именования артефактов разработки.</w:t>
      </w:r>
    </w:p>
    <w:p w:rsidR="00122E33" w:rsidRDefault="00122E33" w:rsidP="00175B65">
      <w:r>
        <w:t>-- Для слоя, обеспечивающего взаимодействие доменного слоя СМ</w:t>
      </w:r>
      <w:r w:rsidRPr="00344A22">
        <w:t>4/</w:t>
      </w:r>
      <w:r>
        <w:t>5 и CMJ-WegGUI завести в java-проекте СМ</w:t>
      </w:r>
      <w:r w:rsidRPr="00344A22">
        <w:t>4/</w:t>
      </w:r>
      <w:r>
        <w:t>5 war-модуль, куда постепенно будут копироваться классы контроллеров и rest-ресурсов из СМ4</w:t>
      </w:r>
    </w:p>
    <w:p w:rsidR="00122E33" w:rsidRDefault="00122E33" w:rsidP="00175B65"/>
    <w:p w:rsidR="00122E33" w:rsidRDefault="00122E33" w:rsidP="00175B65"/>
    <w:p w:rsidR="00122E33" w:rsidRDefault="00122E33" w:rsidP="00175B65">
      <w:r>
        <w:t>P.S. Т.к. maven-модулей будет уже больше одного, прошу передать ответственному за их разработку, что необходимо "выделить родительский pom".</w:t>
      </w:r>
    </w:p>
    <w:sectPr w:rsidR="00122E33" w:rsidSect="007F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350C"/>
    <w:rsid w:val="00122E33"/>
    <w:rsid w:val="00175B65"/>
    <w:rsid w:val="00344A22"/>
    <w:rsid w:val="007F7A81"/>
    <w:rsid w:val="008E1A1E"/>
    <w:rsid w:val="0092542E"/>
    <w:rsid w:val="00C825DD"/>
    <w:rsid w:val="00FF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A8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141</Words>
  <Characters>807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Shilin</dc:creator>
  <cp:keywords/>
  <dc:description/>
  <cp:lastModifiedBy>Taranchenko Oleg</cp:lastModifiedBy>
  <cp:revision>4</cp:revision>
  <dcterms:created xsi:type="dcterms:W3CDTF">2013-05-17T15:07:00Z</dcterms:created>
  <dcterms:modified xsi:type="dcterms:W3CDTF">2013-05-27T08:28:00Z</dcterms:modified>
</cp:coreProperties>
</file>