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70" w:rsidRDefault="00DE5370" w:rsidP="00335316">
      <w:pPr>
        <w:ind w:firstLine="0"/>
        <w:jc w:val="center"/>
        <w:rPr>
          <w:b/>
          <w:bCs/>
        </w:rPr>
      </w:pPr>
      <w:r w:rsidRPr="00CB0132">
        <w:rPr>
          <w:b/>
          <w:bCs/>
          <w:lang w:val="en-US"/>
        </w:rPr>
        <w:t xml:space="preserve">СМ </w:t>
      </w:r>
      <w:r>
        <w:rPr>
          <w:b/>
          <w:bCs/>
        </w:rPr>
        <w:t>4/</w:t>
      </w:r>
      <w:r w:rsidRPr="00CB0132">
        <w:rPr>
          <w:b/>
          <w:bCs/>
          <w:lang w:val="en-US"/>
        </w:rPr>
        <w:t>5 КСЗ</w:t>
      </w:r>
      <w:r>
        <w:rPr>
          <w:b/>
          <w:bCs/>
        </w:rPr>
        <w:t xml:space="preserve"> (рестарт)</w:t>
      </w:r>
    </w:p>
    <w:p w:rsidR="00DE5370" w:rsidRPr="006C635A" w:rsidRDefault="00DE5370" w:rsidP="006C635A">
      <w:pPr>
        <w:ind w:left="709" w:firstLine="0"/>
        <w:rPr>
          <w:sz w:val="20"/>
          <w:szCs w:val="20"/>
          <w:u w:val="single"/>
        </w:rPr>
      </w:pPr>
      <w:r w:rsidRPr="006C635A">
        <w:rPr>
          <w:sz w:val="20"/>
          <w:szCs w:val="20"/>
          <w:u w:val="single"/>
        </w:rPr>
        <w:t>Используемые сокращения: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АС – автоматизированная система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ГИС – государственная информационная система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ИСПДн – информационная система персональных данных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6C635A">
        <w:rPr>
          <w:sz w:val="20"/>
          <w:szCs w:val="20"/>
        </w:rPr>
        <w:t>КСЗ – комплекс средств защиты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НДВ – недекларированные возможности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НПА – нормативно-правовой акт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ПДн – персональные </w:t>
      </w:r>
      <w:r>
        <w:rPr>
          <w:sz w:val="20"/>
          <w:szCs w:val="20"/>
        </w:rPr>
        <w:t>данные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ПО – программное обеспечение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ПО</w:t>
      </w:r>
      <w:r w:rsidRPr="006C635A">
        <w:rPr>
          <w:sz w:val="20"/>
          <w:szCs w:val="20"/>
          <w:vertAlign w:val="subscript"/>
        </w:rPr>
        <w:t>ит</w:t>
      </w:r>
      <w:r w:rsidRPr="006C635A">
        <w:rPr>
          <w:sz w:val="20"/>
          <w:szCs w:val="20"/>
        </w:rPr>
        <w:t xml:space="preserve"> – ПО, разрабатываемое ИнтерТраст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ПЭП – подсистема электронной подписи в СМ4/5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РД – руководящий документ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СВТ – средство вычислительной техники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ФСБ – Федеральная служба безопасности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ФСТЭК – Федеральная служба по техническому и экспортному контролю</w:t>
      </w:r>
    </w:p>
    <w:p w:rsidR="00DE5370" w:rsidRPr="006C635A" w:rsidRDefault="00DE5370" w:rsidP="006C635A">
      <w:pPr>
        <w:numPr>
          <w:ilvl w:val="0"/>
          <w:numId w:val="5"/>
        </w:numPr>
        <w:rPr>
          <w:sz w:val="20"/>
          <w:szCs w:val="20"/>
        </w:rPr>
      </w:pPr>
      <w:r w:rsidRPr="006C635A">
        <w:rPr>
          <w:sz w:val="20"/>
          <w:szCs w:val="20"/>
        </w:rPr>
        <w:t>ЭП – электронная подпись</w:t>
      </w:r>
    </w:p>
    <w:p w:rsidR="00DE5370" w:rsidRPr="00CB0132" w:rsidRDefault="00DE5370" w:rsidP="00335316">
      <w:pPr>
        <w:ind w:firstLine="0"/>
        <w:jc w:val="center"/>
        <w:rPr>
          <w:b/>
          <w:bCs/>
        </w:rPr>
      </w:pPr>
    </w:p>
    <w:p w:rsidR="00DE5370" w:rsidRDefault="00DE5370" w:rsidP="00D02E64">
      <w:pPr>
        <w:pStyle w:val="ListParagraph"/>
        <w:numPr>
          <w:ilvl w:val="0"/>
          <w:numId w:val="1"/>
        </w:numPr>
      </w:pPr>
      <w:r>
        <w:t>ПЭП.</w:t>
      </w:r>
    </w:p>
    <w:p w:rsidR="00DE5370" w:rsidRDefault="00DE5370" w:rsidP="00D02E64">
      <w:pPr>
        <w:pStyle w:val="ListParagraph"/>
        <w:ind w:left="1069" w:firstLine="0"/>
      </w:pPr>
      <w:r>
        <w:t>Предлагаю руководствоваться «</w:t>
      </w:r>
      <w:r w:rsidRPr="009E7848">
        <w:t>CM45-Информационное письмо по Локер.doc</w:t>
      </w:r>
      <w:r>
        <w:t>», но если возможно изучить следующие документы:</w:t>
      </w:r>
    </w:p>
    <w:p w:rsidR="00DE5370" w:rsidRDefault="00DE5370" w:rsidP="00502109">
      <w:pPr>
        <w:pStyle w:val="ListParagraph"/>
        <w:numPr>
          <w:ilvl w:val="0"/>
          <w:numId w:val="2"/>
        </w:numPr>
      </w:pPr>
      <w:r>
        <w:t>InterTrust_CM4-210-(Архитектура подсистемы Локер Веб).doc</w:t>
      </w:r>
    </w:p>
    <w:p w:rsidR="00DE5370" w:rsidRDefault="00DE5370" w:rsidP="00502109">
      <w:pPr>
        <w:pStyle w:val="ListParagraph"/>
        <w:numPr>
          <w:ilvl w:val="0"/>
          <w:numId w:val="2"/>
        </w:numPr>
      </w:pPr>
      <w:r>
        <w:t>InterTrust_CM4-220-(Спецификация подсистемы Локер Веб)_luxoft.doc</w:t>
      </w:r>
    </w:p>
    <w:p w:rsidR="00DE5370" w:rsidRDefault="00DE5370" w:rsidP="00502109">
      <w:pPr>
        <w:pStyle w:val="ListParagraph"/>
        <w:numPr>
          <w:ilvl w:val="0"/>
          <w:numId w:val="2"/>
        </w:numPr>
      </w:pPr>
      <w:r>
        <w:t>Locker 4.0.X (для CM 4.0m6) Низкоуровневые сценарии работы 2012_07_16.doc</w:t>
      </w:r>
    </w:p>
    <w:p w:rsidR="00DE5370" w:rsidRDefault="00DE5370" w:rsidP="00502109">
      <w:pPr>
        <w:pStyle w:val="ListParagraph"/>
        <w:numPr>
          <w:ilvl w:val="0"/>
          <w:numId w:val="2"/>
        </w:numPr>
      </w:pPr>
      <w:r>
        <w:t>Locker4. Видение.doc</w:t>
      </w:r>
    </w:p>
    <w:p w:rsidR="00DE5370" w:rsidRDefault="00DE5370" w:rsidP="00502109">
      <w:pPr>
        <w:pStyle w:val="ListParagraph"/>
        <w:numPr>
          <w:ilvl w:val="0"/>
          <w:numId w:val="2"/>
        </w:numPr>
      </w:pPr>
      <w:r>
        <w:t xml:space="preserve">Локер 4. Конверт ЭЦП.doc </w:t>
      </w:r>
    </w:p>
    <w:p w:rsidR="00DE5370" w:rsidRDefault="00DE5370" w:rsidP="00502109">
      <w:pPr>
        <w:ind w:left="1069" w:firstLine="0"/>
      </w:pPr>
    </w:p>
    <w:p w:rsidR="00DE5370" w:rsidRDefault="00DE5370" w:rsidP="00502109">
      <w:pPr>
        <w:ind w:left="1069" w:firstLine="0"/>
      </w:pPr>
      <w:r>
        <w:t>с</w:t>
      </w:r>
      <w:r>
        <w:rPr>
          <w:lang w:val="en-US"/>
        </w:rPr>
        <w:t xml:space="preserve"> </w:t>
      </w:r>
      <w:r>
        <w:t xml:space="preserve">целью </w:t>
      </w:r>
    </w:p>
    <w:p w:rsidR="00DE5370" w:rsidRDefault="00DE5370" w:rsidP="00502109">
      <w:pPr>
        <w:ind w:left="1069" w:firstLine="0"/>
      </w:pPr>
      <w:r>
        <w:t>а). минимальная – учет в архитектуре серверной и клиентской части функций по подготовке подписываемой информации.</w:t>
      </w:r>
    </w:p>
    <w:p w:rsidR="00DE5370" w:rsidRDefault="00DE5370" w:rsidP="00502109">
      <w:pPr>
        <w:ind w:left="1069" w:firstLine="0"/>
      </w:pPr>
      <w:r>
        <w:t xml:space="preserve">б). максимальная – проектирование архитектуры СМ </w:t>
      </w:r>
      <w:r w:rsidRPr="006C635A">
        <w:t>4/</w:t>
      </w:r>
      <w:r>
        <w:t>5 с учетом подписания информации и проверки электронной подписи на разных типах рабочих мест (подписываемая информация – совокупность полей и вложения (файлы)).</w:t>
      </w:r>
    </w:p>
    <w:p w:rsidR="00DE5370" w:rsidRDefault="00DE5370" w:rsidP="00502109">
      <w:pPr>
        <w:ind w:left="1069" w:firstLine="0"/>
      </w:pPr>
    </w:p>
    <w:p w:rsidR="00DE5370" w:rsidRDefault="00DE5370" w:rsidP="00502109">
      <w:pPr>
        <w:ind w:left="1069" w:firstLine="0"/>
      </w:pPr>
      <w:r>
        <w:rPr>
          <w:lang w:val="en-US"/>
        </w:rPr>
        <w:t>Ps</w:t>
      </w:r>
      <w:r w:rsidRPr="00255061">
        <w:t xml:space="preserve">. Скорее всего путь а)., б). </w:t>
      </w:r>
      <w:r>
        <w:t>для размышлений.</w:t>
      </w:r>
    </w:p>
    <w:p w:rsidR="00DE5370" w:rsidRDefault="00DE5370" w:rsidP="00502109">
      <w:pPr>
        <w:ind w:left="1069" w:firstLine="0"/>
      </w:pPr>
    </w:p>
    <w:p w:rsidR="00DE5370" w:rsidRDefault="00DE5370" w:rsidP="00304842">
      <w:pPr>
        <w:pStyle w:val="ListParagraph"/>
        <w:numPr>
          <w:ilvl w:val="0"/>
          <w:numId w:val="1"/>
        </w:numPr>
      </w:pPr>
      <w:r>
        <w:t>Управление доверием</w:t>
      </w:r>
    </w:p>
    <w:p w:rsidR="00DE5370" w:rsidRDefault="00DE5370" w:rsidP="00304842">
      <w:pPr>
        <w:pStyle w:val="ListParagraph"/>
        <w:ind w:left="1069" w:firstLine="0"/>
      </w:pPr>
      <w:r>
        <w:t>Предлагается не рассматривать, так как идеолог данной темы (М. Кравченко).</w:t>
      </w:r>
    </w:p>
    <w:p w:rsidR="00DE5370" w:rsidRDefault="00DE5370" w:rsidP="00304842">
      <w:pPr>
        <w:pStyle w:val="ListParagraph"/>
        <w:ind w:left="1069" w:firstLine="0"/>
      </w:pPr>
    </w:p>
    <w:p w:rsidR="00DE5370" w:rsidRDefault="00DE5370" w:rsidP="00994166">
      <w:pPr>
        <w:pStyle w:val="ListParagraph"/>
        <w:numPr>
          <w:ilvl w:val="0"/>
          <w:numId w:val="1"/>
        </w:numPr>
      </w:pPr>
      <w:r>
        <w:t>Спецификация КСЗ (SRS)</w:t>
      </w:r>
    </w:p>
    <w:p w:rsidR="00DE5370" w:rsidRDefault="00DE5370" w:rsidP="00994166">
      <w:pPr>
        <w:pStyle w:val="ListParagraph"/>
        <w:ind w:left="1069" w:firstLine="0"/>
      </w:pPr>
      <w:r>
        <w:t>Это документ в большей мере не закончен, в части проведения а).  анализа с учетом других требований и б). анализа требований и определения места их реализации (скажем в АС или ПО, ИСПДн или ПО).</w:t>
      </w:r>
    </w:p>
    <w:p w:rsidR="00DE5370" w:rsidRDefault="00DE5370" w:rsidP="00994166">
      <w:pPr>
        <w:pStyle w:val="ListParagraph"/>
        <w:ind w:left="1069" w:firstLine="0"/>
      </w:pPr>
      <w:r>
        <w:t xml:space="preserve">Появились новые факторы: </w:t>
      </w:r>
    </w:p>
    <w:p w:rsidR="00DE5370" w:rsidRDefault="00DE5370" w:rsidP="001E793E">
      <w:pPr>
        <w:pStyle w:val="ListParagraph"/>
        <w:spacing w:before="120"/>
        <w:ind w:left="1072" w:firstLine="0"/>
      </w:pPr>
      <w:r>
        <w:t>1. в виде принятых и готовящихся к принятию НПА:</w:t>
      </w:r>
    </w:p>
    <w:p w:rsidR="00DE5370" w:rsidRDefault="00DE5370" w:rsidP="00994166">
      <w:pPr>
        <w:pStyle w:val="ListParagraph"/>
        <w:ind w:left="1069" w:firstLine="0"/>
      </w:pPr>
      <w:r>
        <w:t>а).  в части требований к информационным системам персональных данных (приказ ФСТЭК № 21 от 18.2.2013 г. – вступил в силу 2.6.2013 г.);</w:t>
      </w:r>
    </w:p>
    <w:p w:rsidR="00DE5370" w:rsidRDefault="00DE5370" w:rsidP="00994166">
      <w:pPr>
        <w:pStyle w:val="ListParagraph"/>
        <w:ind w:left="1069" w:firstLine="0"/>
      </w:pPr>
      <w:r>
        <w:t>б). в части требований к государственным информационным системам (ГИС) (приказ ФСТЭК № 17 от 12.2.2013 г. – на согласовании в Минюсте). Требования по защите информации относятся к ГИС, но в п. 6 данного приказа говорится, что их можно применять и не для ГИС. Зная ситуацию в гос. органах, эти требования будут использоваться для многих систем и не являющихся ГИС.</w:t>
      </w:r>
    </w:p>
    <w:p w:rsidR="00DE5370" w:rsidRDefault="00DE5370" w:rsidP="00994166">
      <w:pPr>
        <w:pStyle w:val="ListParagraph"/>
        <w:ind w:left="1069" w:firstLine="0"/>
      </w:pPr>
      <w:r>
        <w:t>в). требования приказа № 17 (см. п. б.) не относятся к информационным системам высших органов власти и ФСБ.</w:t>
      </w:r>
    </w:p>
    <w:p w:rsidR="00DE5370" w:rsidRDefault="00DE5370" w:rsidP="00994166">
      <w:pPr>
        <w:pStyle w:val="ListParagraph"/>
        <w:ind w:left="1069" w:firstLine="0"/>
      </w:pPr>
      <w:r>
        <w:t>г). введены в действие в действие профили защиты. Пока не разобрался в какой мере их требования могут затрагивать ПО (обеспечить совместимость и т.д.).</w:t>
      </w:r>
    </w:p>
    <w:p w:rsidR="00DE5370" w:rsidRDefault="00DE5370" w:rsidP="00994166">
      <w:pPr>
        <w:pStyle w:val="ListParagraph"/>
        <w:ind w:left="1069" w:firstLine="0"/>
      </w:pPr>
      <w:r>
        <w:t xml:space="preserve">2.  ожидается информационное письмо ФСТЭК, суть которого, заключается в том, что сертификация по требованиям безопасности будет проводится строго по требованиям национальных стандартов и методических документов (руководящих документов). Технические условия не должны трактовать национальные стандарты и методические документы. </w:t>
      </w:r>
    </w:p>
    <w:p w:rsidR="00DE5370" w:rsidRDefault="00DE5370" w:rsidP="00994166">
      <w:pPr>
        <w:pStyle w:val="ListParagraph"/>
        <w:ind w:left="1069" w:firstLine="0"/>
      </w:pPr>
      <w:r>
        <w:rPr>
          <w:lang w:val="en-US"/>
        </w:rPr>
        <w:t>Ps</w:t>
      </w:r>
      <w:r w:rsidRPr="006C635A">
        <w:t xml:space="preserve">. </w:t>
      </w:r>
      <w:r w:rsidRPr="0062004F">
        <w:t>Наши</w:t>
      </w:r>
      <w:r w:rsidRPr="006C635A">
        <w:t xml:space="preserve"> </w:t>
      </w:r>
      <w:r w:rsidRPr="0062004F">
        <w:t>конкуренты</w:t>
      </w:r>
      <w:r w:rsidRPr="006C635A">
        <w:t xml:space="preserve"> </w:t>
      </w:r>
      <w:r w:rsidRPr="0062004F">
        <w:t>Директум</w:t>
      </w:r>
      <w:r w:rsidRPr="006C635A">
        <w:t xml:space="preserve"> </w:t>
      </w:r>
      <w:r w:rsidRPr="0062004F">
        <w:t>уже</w:t>
      </w:r>
      <w:r w:rsidRPr="006C635A">
        <w:t xml:space="preserve"> </w:t>
      </w:r>
      <w:r w:rsidRPr="0062004F">
        <w:t>испытала</w:t>
      </w:r>
      <w:r w:rsidRPr="006C635A">
        <w:t xml:space="preserve"> </w:t>
      </w:r>
      <w:r w:rsidRPr="0062004F">
        <w:t>это</w:t>
      </w:r>
      <w:r>
        <w:t xml:space="preserve"> в хоте сертификации 20-ти экземпляров своего ПО. Получили только соответствие по НДВ 4 уровня. По НСД как СВТ по 5 классу – забраковали (очитка памяти и т.д.). </w:t>
      </w:r>
    </w:p>
    <w:p w:rsidR="00DE5370" w:rsidRDefault="00DE5370" w:rsidP="00994166">
      <w:pPr>
        <w:pStyle w:val="ListParagraph"/>
        <w:ind w:left="1069" w:firstLine="0"/>
      </w:pPr>
    </w:p>
    <w:p w:rsidR="00DE5370" w:rsidRDefault="00DE5370" w:rsidP="002837D8">
      <w:pPr>
        <w:pStyle w:val="ListParagraph"/>
        <w:ind w:left="1069" w:firstLine="0"/>
      </w:pPr>
      <w:r>
        <w:t>3. Не понятен статус существующих РД для СВТ и АС.</w:t>
      </w:r>
    </w:p>
    <w:p w:rsidR="00DE5370" w:rsidRDefault="00DE5370" w:rsidP="002837D8">
      <w:pPr>
        <w:pStyle w:val="ListParagraph"/>
        <w:ind w:left="1069" w:firstLine="0"/>
      </w:pPr>
      <w:r>
        <w:t>Ссылка из новых документов (приказ 21 и 17) на них есть, что необходимо использовать СВТ не ниже 5 класса.</w:t>
      </w:r>
    </w:p>
    <w:p w:rsidR="00DE5370" w:rsidRPr="003F6013" w:rsidRDefault="00DE5370" w:rsidP="003F6013">
      <w:pPr>
        <w:pStyle w:val="ListParagraph"/>
        <w:ind w:left="1069" w:firstLine="0"/>
        <w:rPr>
          <w:i/>
          <w:iCs/>
          <w:color w:val="000000"/>
          <w:lang w:eastAsia="ru-RU"/>
        </w:rPr>
      </w:pPr>
      <w:r w:rsidRPr="003F6013">
        <w:rPr>
          <w:i/>
          <w:iCs/>
        </w:rPr>
        <w:t xml:space="preserve">РД понимает под </w:t>
      </w:r>
      <w:r w:rsidRPr="003F6013">
        <w:rPr>
          <w:i/>
          <w:iCs/>
          <w:color w:val="000000"/>
          <w:lang w:eastAsia="ru-RU"/>
        </w:rPr>
        <w:t xml:space="preserve">СВТ совокупность программных и технических элементов систем обработки данных, способных функционировать самостоятельно или в составе других систем. Показатели защищенности СВТ применяются к </w:t>
      </w:r>
      <w:r w:rsidRPr="003F6013">
        <w:rPr>
          <w:b/>
          <w:bCs/>
          <w:i/>
          <w:iCs/>
          <w:color w:val="000000"/>
          <w:lang w:eastAsia="ru-RU"/>
        </w:rPr>
        <w:t>общесистемным программным средствам и операционным системам</w:t>
      </w:r>
      <w:r w:rsidRPr="003F6013">
        <w:rPr>
          <w:i/>
          <w:iCs/>
          <w:color w:val="000000"/>
          <w:lang w:eastAsia="ru-RU"/>
        </w:rPr>
        <w:t xml:space="preserve"> (с учетом архитектуры ЭВМ).</w:t>
      </w:r>
    </w:p>
    <w:p w:rsidR="00DE5370" w:rsidRPr="003F6013" w:rsidRDefault="00DE5370" w:rsidP="002837D8">
      <w:pPr>
        <w:pStyle w:val="ListParagraph"/>
        <w:ind w:left="1069" w:firstLine="0"/>
      </w:pPr>
    </w:p>
    <w:p w:rsidR="00DE5370" w:rsidRDefault="00DE5370" w:rsidP="002837D8">
      <w:pPr>
        <w:pStyle w:val="ListParagraph"/>
        <w:ind w:left="1069" w:firstLine="0"/>
      </w:pPr>
      <w:r>
        <w:t xml:space="preserve"> Выводы</w:t>
      </w:r>
    </w:p>
    <w:p w:rsidR="00DE5370" w:rsidRDefault="00DE5370" w:rsidP="005E3501">
      <w:pPr>
        <w:pStyle w:val="ListParagraph"/>
        <w:numPr>
          <w:ilvl w:val="0"/>
          <w:numId w:val="3"/>
        </w:numPr>
      </w:pPr>
      <w:r>
        <w:t>ЭП заниматься надо</w:t>
      </w:r>
    </w:p>
    <w:p w:rsidR="00DE5370" w:rsidRDefault="00DE5370" w:rsidP="005E3501">
      <w:pPr>
        <w:pStyle w:val="ListParagraph"/>
        <w:numPr>
          <w:ilvl w:val="0"/>
          <w:numId w:val="3"/>
        </w:numPr>
      </w:pPr>
      <w:r>
        <w:t xml:space="preserve">Разработка ПО с учетом требований РД по НДВ 4 уровня. Чтобы можно было пройти испытания и получить сертификат соответствия (Требования Приложение № 1 – что должно быть указано в п.3.2.1 данного приложения). </w:t>
      </w:r>
    </w:p>
    <w:p w:rsidR="00DE5370" w:rsidRDefault="00DE5370" w:rsidP="005E3501">
      <w:pPr>
        <w:pStyle w:val="ListParagraph"/>
        <w:numPr>
          <w:ilvl w:val="0"/>
          <w:numId w:val="3"/>
        </w:numPr>
      </w:pPr>
      <w:r>
        <w:t>Провести анализ требований для реализации в рамках создания ИСПДн и при необходимости прохождения аттестации (нужен перечень ПО, используемого при создании системы</w:t>
      </w:r>
      <w:r>
        <w:rPr>
          <w:rStyle w:val="FootnoteReference"/>
        </w:rPr>
        <w:footnoteReference w:id="2"/>
      </w:r>
      <w:r>
        <w:t xml:space="preserve"> с использованием СМ </w:t>
      </w:r>
      <w:r w:rsidRPr="006C635A">
        <w:t>4/</w:t>
      </w:r>
      <w:r>
        <w:t>5).</w:t>
      </w:r>
    </w:p>
    <w:p w:rsidR="00DE5370" w:rsidRDefault="00DE5370" w:rsidP="005E3501">
      <w:pPr>
        <w:pStyle w:val="ListParagraph"/>
        <w:numPr>
          <w:ilvl w:val="0"/>
          <w:numId w:val="3"/>
        </w:numPr>
      </w:pPr>
      <w:r>
        <w:t>Взять за основу требования приказа ФСТЭК № 21 от 18.2.2013 г. (??? ФСТЭК № 17 от 12.2.2013 г.)</w:t>
      </w:r>
    </w:p>
    <w:p w:rsidR="00DE5370" w:rsidRDefault="00DE5370" w:rsidP="005E3501">
      <w:pPr>
        <w:pStyle w:val="ListParagraph"/>
        <w:numPr>
          <w:ilvl w:val="0"/>
          <w:numId w:val="3"/>
        </w:numPr>
      </w:pPr>
      <w:r>
        <w:t>В ходе совещания обсудить реализуемость мер по обеспечению безопасности ПДн (по критериям – ПО</w:t>
      </w:r>
      <w:r w:rsidRPr="00EC4F43">
        <w:rPr>
          <w:vertAlign w:val="subscript"/>
        </w:rPr>
        <w:t>ит</w:t>
      </w:r>
      <w:r>
        <w:t>, ПО</w:t>
      </w:r>
      <w:r>
        <w:rPr>
          <w:vertAlign w:val="subscript"/>
        </w:rPr>
        <w:t>?</w:t>
      </w:r>
      <w:r>
        <w:t xml:space="preserve">, ИСПДн). Для этого необходим перечень ПО, используемый при создании СМ </w:t>
      </w:r>
      <w:r>
        <w:rPr>
          <w:lang w:val="en-US"/>
        </w:rPr>
        <w:t>4/</w:t>
      </w:r>
      <w:r>
        <w:t>5).</w:t>
      </w:r>
    </w:p>
    <w:p w:rsidR="00DE5370" w:rsidRDefault="00DE5370" w:rsidP="005E3501">
      <w:pPr>
        <w:pStyle w:val="ListParagraph"/>
        <w:numPr>
          <w:ilvl w:val="0"/>
          <w:numId w:val="3"/>
        </w:numPr>
      </w:pPr>
      <w:r>
        <w:t>Привлечение аналитика предмет обсуждения на совещании.</w:t>
      </w:r>
    </w:p>
    <w:p w:rsidR="00DE5370" w:rsidRDefault="00DE5370" w:rsidP="00997AC0">
      <w:pPr>
        <w:pStyle w:val="ListParagraph"/>
        <w:ind w:left="1429" w:firstLine="0"/>
      </w:pPr>
    </w:p>
    <w:p w:rsidR="00DE5370" w:rsidRDefault="00DE5370" w:rsidP="002837D8">
      <w:pPr>
        <w:pStyle w:val="ListParagraph"/>
        <w:ind w:left="1069" w:firstLine="0"/>
      </w:pPr>
      <w:r>
        <w:t xml:space="preserve"> </w:t>
      </w:r>
    </w:p>
    <w:p w:rsidR="00DE5370" w:rsidRPr="0062004F" w:rsidRDefault="00DE5370" w:rsidP="00994166">
      <w:pPr>
        <w:pStyle w:val="ListParagraph"/>
        <w:ind w:left="1069" w:firstLine="0"/>
      </w:pPr>
      <w:r>
        <w:t xml:space="preserve">  </w:t>
      </w:r>
    </w:p>
    <w:p w:rsidR="00DE5370" w:rsidRDefault="00DE5370" w:rsidP="00994166">
      <w:pPr>
        <w:pStyle w:val="ListParagraph"/>
        <w:ind w:left="1069" w:firstLine="0"/>
      </w:pPr>
      <w:r w:rsidRPr="00F02FC9">
        <w:t xml:space="preserve"> </w:t>
      </w:r>
      <w:r>
        <w:t xml:space="preserve">   </w:t>
      </w:r>
    </w:p>
    <w:p w:rsidR="00DE5370" w:rsidRDefault="00DE5370">
      <w:r>
        <w:br w:type="page"/>
      </w:r>
    </w:p>
    <w:p w:rsidR="00DE5370" w:rsidRPr="00EE73AD" w:rsidRDefault="00DE5370" w:rsidP="00D2027D">
      <w:pPr>
        <w:pStyle w:val="ListParagraph"/>
        <w:ind w:left="1069" w:firstLine="0"/>
        <w:jc w:val="right"/>
      </w:pPr>
      <w:r w:rsidRPr="00EE73AD">
        <w:t>Приложение № 1</w:t>
      </w:r>
    </w:p>
    <w:p w:rsidR="00DE5370" w:rsidRPr="00EE73AD" w:rsidRDefault="00DE5370" w:rsidP="00EE73AD">
      <w:pPr>
        <w:spacing w:before="120"/>
        <w:jc w:val="center"/>
        <w:rPr>
          <w:b/>
          <w:bCs/>
          <w:lang w:eastAsia="ru-RU"/>
        </w:rPr>
      </w:pPr>
      <w:r w:rsidRPr="00EE73AD">
        <w:rPr>
          <w:b/>
          <w:bCs/>
          <w:lang w:eastAsia="ru-RU"/>
        </w:rPr>
        <w:t>3.2. ТРЕБОВАНИЯ К ЧЕТВЕРТОМУ УРОВНЮ КОНТРОЛЯ</w:t>
      </w:r>
    </w:p>
    <w:p w:rsidR="00DE5370" w:rsidRPr="00EE73AD" w:rsidRDefault="00DE5370" w:rsidP="00EE73AD">
      <w:pPr>
        <w:spacing w:before="120"/>
        <w:ind w:firstLine="374"/>
        <w:rPr>
          <w:b/>
          <w:bCs/>
          <w:lang w:eastAsia="ru-RU"/>
        </w:rPr>
      </w:pPr>
      <w:r w:rsidRPr="00EE73AD">
        <w:rPr>
          <w:b/>
          <w:bCs/>
          <w:lang w:eastAsia="ru-RU"/>
        </w:rPr>
        <w:t>3.2.1.Контроль состава и содержания документации</w:t>
      </w:r>
    </w:p>
    <w:p w:rsidR="00DE5370" w:rsidRPr="00EE73AD" w:rsidRDefault="00DE5370" w:rsidP="00EE73AD">
      <w:pPr>
        <w:spacing w:before="120"/>
        <w:ind w:firstLine="374"/>
        <w:rPr>
          <w:lang w:eastAsia="ru-RU"/>
        </w:rPr>
      </w:pPr>
      <w:r w:rsidRPr="00EE73AD">
        <w:rPr>
          <w:lang w:eastAsia="ru-RU"/>
        </w:rPr>
        <w:t>В состав документации, представляемой заявителем, должны входить:</w:t>
      </w:r>
    </w:p>
    <w:p w:rsidR="00DE5370" w:rsidRPr="00EE73AD" w:rsidRDefault="00DE5370" w:rsidP="00EE73AD">
      <w:pPr>
        <w:pStyle w:val="ListParagraph"/>
        <w:numPr>
          <w:ilvl w:val="0"/>
          <w:numId w:val="4"/>
        </w:numPr>
        <w:rPr>
          <w:lang w:eastAsia="ru-RU"/>
        </w:rPr>
      </w:pPr>
      <w:r w:rsidRPr="00EE73AD">
        <w:rPr>
          <w:lang w:eastAsia="ru-RU"/>
        </w:rPr>
        <w:t>Спецификация (ГОСТ 19.202-78), содержащая сведения о составе ПО и документации на него;</w:t>
      </w:r>
    </w:p>
    <w:p w:rsidR="00DE5370" w:rsidRPr="00EE73AD" w:rsidRDefault="00DE5370" w:rsidP="00EE73AD">
      <w:pPr>
        <w:pStyle w:val="ListParagraph"/>
        <w:numPr>
          <w:ilvl w:val="0"/>
          <w:numId w:val="4"/>
        </w:numPr>
        <w:rPr>
          <w:lang w:eastAsia="ru-RU"/>
        </w:rPr>
      </w:pPr>
      <w:r w:rsidRPr="00EE73AD">
        <w:rPr>
          <w:lang w:eastAsia="ru-RU"/>
        </w:rPr>
        <w:t>Описание программы (ГОСТ 19.402-78), содержащее основные сведения о составе (с указанием контрольных сумм файлов, входящих в состав ПО), логической структуре и среде функционирования ПО, а также описание методов, приемов и правил эксплуатации средств технологического оснащения при создании ПО;</w:t>
      </w:r>
    </w:p>
    <w:p w:rsidR="00DE5370" w:rsidRPr="00EE73AD" w:rsidRDefault="00DE5370" w:rsidP="00EE73AD">
      <w:pPr>
        <w:pStyle w:val="ListParagraph"/>
        <w:numPr>
          <w:ilvl w:val="0"/>
          <w:numId w:val="4"/>
        </w:numPr>
        <w:rPr>
          <w:lang w:eastAsia="ru-RU"/>
        </w:rPr>
      </w:pPr>
      <w:r w:rsidRPr="00EE73AD">
        <w:rPr>
          <w:lang w:eastAsia="ru-RU"/>
        </w:rPr>
        <w:t>Описание применения (ГОСТ 19.502-78), содержащее сведения о назначении ПО, области применения, применяемых методах, классе решаемых задач, ограничениях при применении, минимальной конфигурации технических средств, среде функционирования и порядке работы.</w:t>
      </w:r>
    </w:p>
    <w:p w:rsidR="00DE5370" w:rsidRPr="00EE73AD" w:rsidRDefault="00DE5370" w:rsidP="00EE73AD">
      <w:pPr>
        <w:pStyle w:val="ListParagraph"/>
        <w:numPr>
          <w:ilvl w:val="0"/>
          <w:numId w:val="4"/>
        </w:numPr>
        <w:rPr>
          <w:lang w:eastAsia="ru-RU"/>
        </w:rPr>
      </w:pPr>
      <w:r w:rsidRPr="00EE73AD">
        <w:rPr>
          <w:lang w:eastAsia="ru-RU"/>
        </w:rPr>
        <w:t>Исходные тексты программ (ГОСТ 19.401-78), входящих в состав ПО.</w:t>
      </w:r>
    </w:p>
    <w:p w:rsidR="00DE5370" w:rsidRPr="00EE73AD" w:rsidRDefault="00DE5370" w:rsidP="00EE73AD">
      <w:pPr>
        <w:spacing w:before="120"/>
        <w:ind w:firstLine="374"/>
        <w:rPr>
          <w:lang w:eastAsia="ru-RU"/>
        </w:rPr>
      </w:pPr>
      <w:r w:rsidRPr="00EE73AD">
        <w:rPr>
          <w:lang w:eastAsia="ru-RU"/>
        </w:rPr>
        <w:t>Для ПО импортного производства состав документации может отличаться от требуемого, однако содержание должно соответствовать требованиям указанных ГОСТ.</w:t>
      </w:r>
    </w:p>
    <w:p w:rsidR="00DE5370" w:rsidRPr="00EE73AD" w:rsidRDefault="00DE5370" w:rsidP="00EE73AD">
      <w:pPr>
        <w:spacing w:before="120"/>
        <w:ind w:firstLine="374"/>
        <w:rPr>
          <w:b/>
          <w:bCs/>
          <w:lang w:eastAsia="ru-RU"/>
        </w:rPr>
      </w:pPr>
      <w:r w:rsidRPr="00EE73AD">
        <w:rPr>
          <w:b/>
          <w:bCs/>
          <w:lang w:eastAsia="ru-RU"/>
        </w:rPr>
        <w:t>3.2.2. Контроль исходного состояния ПО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Контроль заключается в фиксации исходного состояния ПО и сравнении полученных результатов с приведенными в документации.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Результатами контроля исходного состояния ПО должны быть рассчитанные уникальные значения контрольных сумм загрузочных модулей и исходных текстов программ, входящих в состав ПО.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Контрольные суммы должны рассчитываться для каждого файла, входящего в состав ПО.</w:t>
      </w:r>
    </w:p>
    <w:p w:rsidR="00DE5370" w:rsidRPr="00EE73AD" w:rsidRDefault="00DE5370" w:rsidP="00EE73AD">
      <w:pPr>
        <w:spacing w:before="120"/>
        <w:ind w:firstLine="374"/>
        <w:rPr>
          <w:b/>
          <w:bCs/>
          <w:lang w:eastAsia="ru-RU"/>
        </w:rPr>
      </w:pPr>
      <w:r w:rsidRPr="00EE73AD">
        <w:rPr>
          <w:b/>
          <w:bCs/>
          <w:lang w:eastAsia="ru-RU"/>
        </w:rPr>
        <w:t>3.2.3. Статический анализ исходных текстов программ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Статический анализ исходных текстов программ должен включать следующие технологические операции: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- контроль полноты и отсутствия избыточности исходных текстов ПО на уровне файлов;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- контроль соответствия исходных текстов ПО его объектному (загрузочному) коду.</w:t>
      </w:r>
    </w:p>
    <w:p w:rsidR="00DE5370" w:rsidRPr="00EE73AD" w:rsidRDefault="00DE5370" w:rsidP="00EE73AD">
      <w:pPr>
        <w:spacing w:before="120"/>
        <w:ind w:firstLine="374"/>
        <w:rPr>
          <w:b/>
          <w:bCs/>
          <w:lang w:eastAsia="ru-RU"/>
        </w:rPr>
      </w:pPr>
      <w:r w:rsidRPr="00EE73AD">
        <w:rPr>
          <w:b/>
          <w:bCs/>
          <w:lang w:eastAsia="ru-RU"/>
        </w:rPr>
        <w:t>3.2.4. Отчетность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По окончании испытаний оформляется отчет (протокол), содержащий результаты: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- контроля исходного состояния ПО;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- контроля полноты и отсутствия избыточности исходных текстов контролируемого ПО на уровне файлов;</w:t>
      </w:r>
    </w:p>
    <w:p w:rsidR="00DE5370" w:rsidRPr="00EE73AD" w:rsidRDefault="00DE5370" w:rsidP="00EE73AD">
      <w:pPr>
        <w:ind w:firstLine="375"/>
        <w:rPr>
          <w:lang w:eastAsia="ru-RU"/>
        </w:rPr>
      </w:pPr>
      <w:r w:rsidRPr="00EE73AD">
        <w:rPr>
          <w:lang w:eastAsia="ru-RU"/>
        </w:rPr>
        <w:t>- контроля соответствия исходных текстов ПО его объектному (загрузочному) коду.</w:t>
      </w:r>
    </w:p>
    <w:p w:rsidR="00DE5370" w:rsidRPr="00EE73AD" w:rsidRDefault="00DE5370" w:rsidP="00D2027D">
      <w:pPr>
        <w:pStyle w:val="ListParagraph"/>
        <w:ind w:left="1069" w:firstLine="0"/>
      </w:pPr>
    </w:p>
    <w:sectPr w:rsidR="00DE5370" w:rsidRPr="00EE73AD" w:rsidSect="0030484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370" w:rsidRDefault="00DE5370" w:rsidP="005E3501">
      <w:r>
        <w:separator/>
      </w:r>
    </w:p>
  </w:endnote>
  <w:endnote w:type="continuationSeparator" w:id="1">
    <w:p w:rsidR="00DE5370" w:rsidRDefault="00DE5370" w:rsidP="005E3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370" w:rsidRDefault="00DE5370" w:rsidP="005E3501">
      <w:r>
        <w:separator/>
      </w:r>
    </w:p>
  </w:footnote>
  <w:footnote w:type="continuationSeparator" w:id="1">
    <w:p w:rsidR="00DE5370" w:rsidRDefault="00DE5370" w:rsidP="005E3501">
      <w:r>
        <w:continuationSeparator/>
      </w:r>
    </w:p>
  </w:footnote>
  <w:footnote w:id="2">
    <w:p w:rsidR="00DE5370" w:rsidRDefault="00DE5370">
      <w:pPr>
        <w:pStyle w:val="FootnoteText"/>
      </w:pPr>
      <w:r>
        <w:rPr>
          <w:rStyle w:val="FootnoteReference"/>
        </w:rPr>
        <w:footnoteRef/>
      </w:r>
      <w:r>
        <w:t xml:space="preserve"> Надо понимать под системой ИСПДн, ГИС или АС.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3C99"/>
    <w:multiLevelType w:val="hybridMultilevel"/>
    <w:tmpl w:val="CDB08660"/>
    <w:lvl w:ilvl="0" w:tplc="4F7EE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467283"/>
    <w:multiLevelType w:val="hybridMultilevel"/>
    <w:tmpl w:val="1F2AFEDC"/>
    <w:lvl w:ilvl="0" w:tplc="46FC8E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E15196"/>
    <w:multiLevelType w:val="hybridMultilevel"/>
    <w:tmpl w:val="4F7EED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62D42A77"/>
    <w:multiLevelType w:val="hybridMultilevel"/>
    <w:tmpl w:val="B140881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4">
    <w:nsid w:val="7B92575A"/>
    <w:multiLevelType w:val="hybridMultilevel"/>
    <w:tmpl w:val="36D60058"/>
    <w:lvl w:ilvl="0" w:tplc="CCCEB6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316"/>
    <w:rsid w:val="000000AE"/>
    <w:rsid w:val="000013AA"/>
    <w:rsid w:val="00001461"/>
    <w:rsid w:val="000016A4"/>
    <w:rsid w:val="00001A2D"/>
    <w:rsid w:val="00001AE4"/>
    <w:rsid w:val="00001BB0"/>
    <w:rsid w:val="00001E79"/>
    <w:rsid w:val="00002DBC"/>
    <w:rsid w:val="0000341E"/>
    <w:rsid w:val="00003787"/>
    <w:rsid w:val="000041F2"/>
    <w:rsid w:val="000042B8"/>
    <w:rsid w:val="00004376"/>
    <w:rsid w:val="00004B4B"/>
    <w:rsid w:val="00004FA0"/>
    <w:rsid w:val="0000566F"/>
    <w:rsid w:val="00005710"/>
    <w:rsid w:val="000072E7"/>
    <w:rsid w:val="00007360"/>
    <w:rsid w:val="000074F7"/>
    <w:rsid w:val="00007734"/>
    <w:rsid w:val="00007A45"/>
    <w:rsid w:val="00007C5A"/>
    <w:rsid w:val="00007E02"/>
    <w:rsid w:val="00010232"/>
    <w:rsid w:val="0001050B"/>
    <w:rsid w:val="00010976"/>
    <w:rsid w:val="00012013"/>
    <w:rsid w:val="000128A8"/>
    <w:rsid w:val="000136B8"/>
    <w:rsid w:val="000136FD"/>
    <w:rsid w:val="00013CBF"/>
    <w:rsid w:val="000144D8"/>
    <w:rsid w:val="0001526B"/>
    <w:rsid w:val="00017CBA"/>
    <w:rsid w:val="00020884"/>
    <w:rsid w:val="00022322"/>
    <w:rsid w:val="00022865"/>
    <w:rsid w:val="000228FF"/>
    <w:rsid w:val="00023917"/>
    <w:rsid w:val="00024243"/>
    <w:rsid w:val="00024698"/>
    <w:rsid w:val="0002494F"/>
    <w:rsid w:val="00025201"/>
    <w:rsid w:val="000254F8"/>
    <w:rsid w:val="00025600"/>
    <w:rsid w:val="00025C88"/>
    <w:rsid w:val="00025D50"/>
    <w:rsid w:val="00026253"/>
    <w:rsid w:val="00026408"/>
    <w:rsid w:val="000266DF"/>
    <w:rsid w:val="00026BDD"/>
    <w:rsid w:val="0002720A"/>
    <w:rsid w:val="00027A82"/>
    <w:rsid w:val="00027B84"/>
    <w:rsid w:val="00027D4F"/>
    <w:rsid w:val="000309E1"/>
    <w:rsid w:val="00030B8D"/>
    <w:rsid w:val="000311B5"/>
    <w:rsid w:val="00031280"/>
    <w:rsid w:val="0003132B"/>
    <w:rsid w:val="00031D25"/>
    <w:rsid w:val="00032772"/>
    <w:rsid w:val="0003303C"/>
    <w:rsid w:val="00033813"/>
    <w:rsid w:val="00034CBB"/>
    <w:rsid w:val="00035156"/>
    <w:rsid w:val="00035425"/>
    <w:rsid w:val="0003563F"/>
    <w:rsid w:val="00035DBB"/>
    <w:rsid w:val="000365D3"/>
    <w:rsid w:val="00036654"/>
    <w:rsid w:val="0003690A"/>
    <w:rsid w:val="00036A77"/>
    <w:rsid w:val="00037E90"/>
    <w:rsid w:val="0004060B"/>
    <w:rsid w:val="00040F4C"/>
    <w:rsid w:val="00041F8B"/>
    <w:rsid w:val="00042E17"/>
    <w:rsid w:val="00042E8E"/>
    <w:rsid w:val="000439D6"/>
    <w:rsid w:val="00043A0F"/>
    <w:rsid w:val="00044043"/>
    <w:rsid w:val="000441C7"/>
    <w:rsid w:val="00044607"/>
    <w:rsid w:val="00044B2B"/>
    <w:rsid w:val="00044BBB"/>
    <w:rsid w:val="00044D1D"/>
    <w:rsid w:val="00045F59"/>
    <w:rsid w:val="00046C97"/>
    <w:rsid w:val="00047C40"/>
    <w:rsid w:val="00050319"/>
    <w:rsid w:val="0005125E"/>
    <w:rsid w:val="00051E32"/>
    <w:rsid w:val="00051F2A"/>
    <w:rsid w:val="0005216A"/>
    <w:rsid w:val="00052969"/>
    <w:rsid w:val="00052F78"/>
    <w:rsid w:val="00053ADD"/>
    <w:rsid w:val="00054C20"/>
    <w:rsid w:val="00055339"/>
    <w:rsid w:val="00055A7D"/>
    <w:rsid w:val="000563C3"/>
    <w:rsid w:val="00056E2D"/>
    <w:rsid w:val="000575C0"/>
    <w:rsid w:val="00057F8C"/>
    <w:rsid w:val="000600F2"/>
    <w:rsid w:val="00060159"/>
    <w:rsid w:val="0006086F"/>
    <w:rsid w:val="00060D9E"/>
    <w:rsid w:val="0006151F"/>
    <w:rsid w:val="00061E3B"/>
    <w:rsid w:val="0006284A"/>
    <w:rsid w:val="00062FDC"/>
    <w:rsid w:val="000632E2"/>
    <w:rsid w:val="000638EB"/>
    <w:rsid w:val="00063D06"/>
    <w:rsid w:val="00063F91"/>
    <w:rsid w:val="000641D1"/>
    <w:rsid w:val="00064309"/>
    <w:rsid w:val="0006574C"/>
    <w:rsid w:val="00065BE0"/>
    <w:rsid w:val="00065EF8"/>
    <w:rsid w:val="00066626"/>
    <w:rsid w:val="0006671F"/>
    <w:rsid w:val="00066A27"/>
    <w:rsid w:val="00066C06"/>
    <w:rsid w:val="00066EC2"/>
    <w:rsid w:val="0006726D"/>
    <w:rsid w:val="000674A7"/>
    <w:rsid w:val="00067622"/>
    <w:rsid w:val="00067776"/>
    <w:rsid w:val="00067947"/>
    <w:rsid w:val="00070B26"/>
    <w:rsid w:val="00071234"/>
    <w:rsid w:val="000719F4"/>
    <w:rsid w:val="00071C8B"/>
    <w:rsid w:val="00071DB6"/>
    <w:rsid w:val="00073697"/>
    <w:rsid w:val="000739F1"/>
    <w:rsid w:val="000743C7"/>
    <w:rsid w:val="00074BA1"/>
    <w:rsid w:val="00075061"/>
    <w:rsid w:val="0007548D"/>
    <w:rsid w:val="0007580C"/>
    <w:rsid w:val="0007674D"/>
    <w:rsid w:val="000767C5"/>
    <w:rsid w:val="00076DB1"/>
    <w:rsid w:val="00076E6A"/>
    <w:rsid w:val="00076F0C"/>
    <w:rsid w:val="00077D21"/>
    <w:rsid w:val="00077F3D"/>
    <w:rsid w:val="00080269"/>
    <w:rsid w:val="000810FA"/>
    <w:rsid w:val="000825EF"/>
    <w:rsid w:val="00083346"/>
    <w:rsid w:val="00083931"/>
    <w:rsid w:val="00083CFA"/>
    <w:rsid w:val="00084813"/>
    <w:rsid w:val="00084BD8"/>
    <w:rsid w:val="00085AEE"/>
    <w:rsid w:val="00086181"/>
    <w:rsid w:val="000863DB"/>
    <w:rsid w:val="00086466"/>
    <w:rsid w:val="0008677F"/>
    <w:rsid w:val="00086BAB"/>
    <w:rsid w:val="000876E2"/>
    <w:rsid w:val="000879A7"/>
    <w:rsid w:val="00087B26"/>
    <w:rsid w:val="000906DD"/>
    <w:rsid w:val="00090719"/>
    <w:rsid w:val="0009081C"/>
    <w:rsid w:val="0009179B"/>
    <w:rsid w:val="00092151"/>
    <w:rsid w:val="0009230D"/>
    <w:rsid w:val="00092D2C"/>
    <w:rsid w:val="000939EC"/>
    <w:rsid w:val="0009465D"/>
    <w:rsid w:val="000964BF"/>
    <w:rsid w:val="00096C8A"/>
    <w:rsid w:val="00096CC9"/>
    <w:rsid w:val="00096E3A"/>
    <w:rsid w:val="00096FDD"/>
    <w:rsid w:val="00097146"/>
    <w:rsid w:val="00097E5B"/>
    <w:rsid w:val="00097EC9"/>
    <w:rsid w:val="000A0E60"/>
    <w:rsid w:val="000A0E6A"/>
    <w:rsid w:val="000A0EE8"/>
    <w:rsid w:val="000A15C1"/>
    <w:rsid w:val="000A18AC"/>
    <w:rsid w:val="000A1E96"/>
    <w:rsid w:val="000A2AE8"/>
    <w:rsid w:val="000A2DD2"/>
    <w:rsid w:val="000A3BBC"/>
    <w:rsid w:val="000A3BFC"/>
    <w:rsid w:val="000A3F41"/>
    <w:rsid w:val="000A48CA"/>
    <w:rsid w:val="000A500B"/>
    <w:rsid w:val="000A5795"/>
    <w:rsid w:val="000A5CFA"/>
    <w:rsid w:val="000A5FD8"/>
    <w:rsid w:val="000A6AE7"/>
    <w:rsid w:val="000A6D15"/>
    <w:rsid w:val="000A6DA2"/>
    <w:rsid w:val="000A738F"/>
    <w:rsid w:val="000A7A67"/>
    <w:rsid w:val="000A7CF4"/>
    <w:rsid w:val="000B006C"/>
    <w:rsid w:val="000B0D74"/>
    <w:rsid w:val="000B1D2F"/>
    <w:rsid w:val="000B2129"/>
    <w:rsid w:val="000B2722"/>
    <w:rsid w:val="000B2F5E"/>
    <w:rsid w:val="000B345F"/>
    <w:rsid w:val="000B3895"/>
    <w:rsid w:val="000B4020"/>
    <w:rsid w:val="000B472B"/>
    <w:rsid w:val="000B523E"/>
    <w:rsid w:val="000B5D95"/>
    <w:rsid w:val="000B6B48"/>
    <w:rsid w:val="000B6DA7"/>
    <w:rsid w:val="000B71D1"/>
    <w:rsid w:val="000B759B"/>
    <w:rsid w:val="000C0182"/>
    <w:rsid w:val="000C07AA"/>
    <w:rsid w:val="000C159A"/>
    <w:rsid w:val="000C1D43"/>
    <w:rsid w:val="000C24ED"/>
    <w:rsid w:val="000C2C74"/>
    <w:rsid w:val="000C35B6"/>
    <w:rsid w:val="000C388D"/>
    <w:rsid w:val="000C392E"/>
    <w:rsid w:val="000C472C"/>
    <w:rsid w:val="000C5113"/>
    <w:rsid w:val="000C520A"/>
    <w:rsid w:val="000C52AD"/>
    <w:rsid w:val="000C531D"/>
    <w:rsid w:val="000C5D74"/>
    <w:rsid w:val="000C619F"/>
    <w:rsid w:val="000C6512"/>
    <w:rsid w:val="000C67AE"/>
    <w:rsid w:val="000C6A22"/>
    <w:rsid w:val="000C6B76"/>
    <w:rsid w:val="000C7338"/>
    <w:rsid w:val="000D0211"/>
    <w:rsid w:val="000D054F"/>
    <w:rsid w:val="000D0622"/>
    <w:rsid w:val="000D0B75"/>
    <w:rsid w:val="000D0C96"/>
    <w:rsid w:val="000D1051"/>
    <w:rsid w:val="000D1587"/>
    <w:rsid w:val="000D1E01"/>
    <w:rsid w:val="000D33C8"/>
    <w:rsid w:val="000D388A"/>
    <w:rsid w:val="000D481E"/>
    <w:rsid w:val="000D6C88"/>
    <w:rsid w:val="000D7372"/>
    <w:rsid w:val="000D7876"/>
    <w:rsid w:val="000D79D8"/>
    <w:rsid w:val="000D7C2F"/>
    <w:rsid w:val="000E0158"/>
    <w:rsid w:val="000E0461"/>
    <w:rsid w:val="000E0650"/>
    <w:rsid w:val="000E113A"/>
    <w:rsid w:val="000E12B5"/>
    <w:rsid w:val="000E1656"/>
    <w:rsid w:val="000E1757"/>
    <w:rsid w:val="000E1C40"/>
    <w:rsid w:val="000E256B"/>
    <w:rsid w:val="000E28FE"/>
    <w:rsid w:val="000E2AA7"/>
    <w:rsid w:val="000E2ED1"/>
    <w:rsid w:val="000E304E"/>
    <w:rsid w:val="000E34B6"/>
    <w:rsid w:val="000E3CAB"/>
    <w:rsid w:val="000E3CC5"/>
    <w:rsid w:val="000E3D8F"/>
    <w:rsid w:val="000E409C"/>
    <w:rsid w:val="000E4DD2"/>
    <w:rsid w:val="000E4F75"/>
    <w:rsid w:val="000E55B9"/>
    <w:rsid w:val="000E59EB"/>
    <w:rsid w:val="000E5C73"/>
    <w:rsid w:val="000E5F20"/>
    <w:rsid w:val="000E621C"/>
    <w:rsid w:val="000E62DD"/>
    <w:rsid w:val="000E6692"/>
    <w:rsid w:val="000F05D5"/>
    <w:rsid w:val="000F0826"/>
    <w:rsid w:val="000F0F0F"/>
    <w:rsid w:val="000F1B93"/>
    <w:rsid w:val="000F1CFB"/>
    <w:rsid w:val="000F1D33"/>
    <w:rsid w:val="000F1F15"/>
    <w:rsid w:val="000F209E"/>
    <w:rsid w:val="000F20E5"/>
    <w:rsid w:val="000F2279"/>
    <w:rsid w:val="000F2F3D"/>
    <w:rsid w:val="000F3E1E"/>
    <w:rsid w:val="000F4247"/>
    <w:rsid w:val="000F4276"/>
    <w:rsid w:val="000F4496"/>
    <w:rsid w:val="000F4603"/>
    <w:rsid w:val="000F4C60"/>
    <w:rsid w:val="000F4CA4"/>
    <w:rsid w:val="000F57E9"/>
    <w:rsid w:val="000F6589"/>
    <w:rsid w:val="000F66A9"/>
    <w:rsid w:val="000F7121"/>
    <w:rsid w:val="000F781E"/>
    <w:rsid w:val="000F79DF"/>
    <w:rsid w:val="001001BB"/>
    <w:rsid w:val="00100D06"/>
    <w:rsid w:val="00100E3D"/>
    <w:rsid w:val="0010180C"/>
    <w:rsid w:val="00102648"/>
    <w:rsid w:val="001029B5"/>
    <w:rsid w:val="00102BC9"/>
    <w:rsid w:val="00102D82"/>
    <w:rsid w:val="00103334"/>
    <w:rsid w:val="001033EB"/>
    <w:rsid w:val="001034F9"/>
    <w:rsid w:val="0010370D"/>
    <w:rsid w:val="00104422"/>
    <w:rsid w:val="001047F5"/>
    <w:rsid w:val="00104BB0"/>
    <w:rsid w:val="00104DF0"/>
    <w:rsid w:val="0010574E"/>
    <w:rsid w:val="001060CE"/>
    <w:rsid w:val="0010671B"/>
    <w:rsid w:val="00106B67"/>
    <w:rsid w:val="00107293"/>
    <w:rsid w:val="001077BF"/>
    <w:rsid w:val="001100AE"/>
    <w:rsid w:val="001107A3"/>
    <w:rsid w:val="00110EE3"/>
    <w:rsid w:val="00111195"/>
    <w:rsid w:val="00111338"/>
    <w:rsid w:val="001121F4"/>
    <w:rsid w:val="001147CB"/>
    <w:rsid w:val="00114C75"/>
    <w:rsid w:val="001150C1"/>
    <w:rsid w:val="00115B5D"/>
    <w:rsid w:val="0011678D"/>
    <w:rsid w:val="00117148"/>
    <w:rsid w:val="00117684"/>
    <w:rsid w:val="00117CCC"/>
    <w:rsid w:val="00117D99"/>
    <w:rsid w:val="00120757"/>
    <w:rsid w:val="001208EA"/>
    <w:rsid w:val="001209D4"/>
    <w:rsid w:val="00120F9A"/>
    <w:rsid w:val="001211CC"/>
    <w:rsid w:val="0012179D"/>
    <w:rsid w:val="00121F40"/>
    <w:rsid w:val="001220AE"/>
    <w:rsid w:val="00122D8E"/>
    <w:rsid w:val="001234EC"/>
    <w:rsid w:val="001237D0"/>
    <w:rsid w:val="00123D20"/>
    <w:rsid w:val="0012430C"/>
    <w:rsid w:val="001249BD"/>
    <w:rsid w:val="00124C21"/>
    <w:rsid w:val="001255CC"/>
    <w:rsid w:val="0012654A"/>
    <w:rsid w:val="0012689D"/>
    <w:rsid w:val="0012692B"/>
    <w:rsid w:val="00126C7C"/>
    <w:rsid w:val="00131776"/>
    <w:rsid w:val="00131B14"/>
    <w:rsid w:val="00131E01"/>
    <w:rsid w:val="0013205D"/>
    <w:rsid w:val="001321DB"/>
    <w:rsid w:val="0013220C"/>
    <w:rsid w:val="00132770"/>
    <w:rsid w:val="00132857"/>
    <w:rsid w:val="0013293A"/>
    <w:rsid w:val="00134404"/>
    <w:rsid w:val="00135136"/>
    <w:rsid w:val="001351EA"/>
    <w:rsid w:val="00135B2C"/>
    <w:rsid w:val="00135E05"/>
    <w:rsid w:val="00135F32"/>
    <w:rsid w:val="00136CF2"/>
    <w:rsid w:val="00136D9A"/>
    <w:rsid w:val="00136E09"/>
    <w:rsid w:val="0013702E"/>
    <w:rsid w:val="00137A03"/>
    <w:rsid w:val="00137CB6"/>
    <w:rsid w:val="00137EB2"/>
    <w:rsid w:val="00140F9C"/>
    <w:rsid w:val="00141578"/>
    <w:rsid w:val="001419B9"/>
    <w:rsid w:val="00141D33"/>
    <w:rsid w:val="00141D38"/>
    <w:rsid w:val="00141FDC"/>
    <w:rsid w:val="0014228F"/>
    <w:rsid w:val="00142C23"/>
    <w:rsid w:val="00142D2B"/>
    <w:rsid w:val="001434CE"/>
    <w:rsid w:val="0014359F"/>
    <w:rsid w:val="00144134"/>
    <w:rsid w:val="0014463A"/>
    <w:rsid w:val="0014466D"/>
    <w:rsid w:val="001446C8"/>
    <w:rsid w:val="0014480A"/>
    <w:rsid w:val="0014500F"/>
    <w:rsid w:val="00145253"/>
    <w:rsid w:val="0014594E"/>
    <w:rsid w:val="00146441"/>
    <w:rsid w:val="00146B68"/>
    <w:rsid w:val="001473D9"/>
    <w:rsid w:val="00150203"/>
    <w:rsid w:val="001506A3"/>
    <w:rsid w:val="00150AD0"/>
    <w:rsid w:val="00150D30"/>
    <w:rsid w:val="00151C5F"/>
    <w:rsid w:val="00151FFC"/>
    <w:rsid w:val="00152C43"/>
    <w:rsid w:val="00152CF6"/>
    <w:rsid w:val="00152D26"/>
    <w:rsid w:val="00152F45"/>
    <w:rsid w:val="001531BF"/>
    <w:rsid w:val="0015335A"/>
    <w:rsid w:val="001542C8"/>
    <w:rsid w:val="0015434F"/>
    <w:rsid w:val="0015560A"/>
    <w:rsid w:val="00156243"/>
    <w:rsid w:val="00157393"/>
    <w:rsid w:val="001574FA"/>
    <w:rsid w:val="001575B7"/>
    <w:rsid w:val="00157B15"/>
    <w:rsid w:val="00157BB6"/>
    <w:rsid w:val="00157BFB"/>
    <w:rsid w:val="00161504"/>
    <w:rsid w:val="001615FF"/>
    <w:rsid w:val="001631F1"/>
    <w:rsid w:val="001644C1"/>
    <w:rsid w:val="00164D6C"/>
    <w:rsid w:val="00164D93"/>
    <w:rsid w:val="00164E0D"/>
    <w:rsid w:val="001654BC"/>
    <w:rsid w:val="00165D11"/>
    <w:rsid w:val="00166226"/>
    <w:rsid w:val="001664EF"/>
    <w:rsid w:val="0016650B"/>
    <w:rsid w:val="00166807"/>
    <w:rsid w:val="00166C2B"/>
    <w:rsid w:val="00166DB4"/>
    <w:rsid w:val="00167609"/>
    <w:rsid w:val="001701CD"/>
    <w:rsid w:val="0017288E"/>
    <w:rsid w:val="00172ADB"/>
    <w:rsid w:val="00172F7E"/>
    <w:rsid w:val="00174B39"/>
    <w:rsid w:val="00174C40"/>
    <w:rsid w:val="001765E3"/>
    <w:rsid w:val="0017683B"/>
    <w:rsid w:val="00176BE4"/>
    <w:rsid w:val="00177AC5"/>
    <w:rsid w:val="00180205"/>
    <w:rsid w:val="001805C8"/>
    <w:rsid w:val="001805D8"/>
    <w:rsid w:val="00180752"/>
    <w:rsid w:val="00180C18"/>
    <w:rsid w:val="0018174E"/>
    <w:rsid w:val="001825F1"/>
    <w:rsid w:val="00182DC7"/>
    <w:rsid w:val="001837DE"/>
    <w:rsid w:val="0018447A"/>
    <w:rsid w:val="00185B0E"/>
    <w:rsid w:val="0018642B"/>
    <w:rsid w:val="0018674B"/>
    <w:rsid w:val="00186C8B"/>
    <w:rsid w:val="0018732B"/>
    <w:rsid w:val="001873AB"/>
    <w:rsid w:val="00187642"/>
    <w:rsid w:val="001879D4"/>
    <w:rsid w:val="00187D88"/>
    <w:rsid w:val="0019018A"/>
    <w:rsid w:val="0019024F"/>
    <w:rsid w:val="00190965"/>
    <w:rsid w:val="00190B91"/>
    <w:rsid w:val="00191936"/>
    <w:rsid w:val="00191942"/>
    <w:rsid w:val="00191E16"/>
    <w:rsid w:val="00192011"/>
    <w:rsid w:val="001925BF"/>
    <w:rsid w:val="0019300B"/>
    <w:rsid w:val="00193243"/>
    <w:rsid w:val="0019383C"/>
    <w:rsid w:val="00193D0F"/>
    <w:rsid w:val="00194407"/>
    <w:rsid w:val="001947AF"/>
    <w:rsid w:val="001A093D"/>
    <w:rsid w:val="001A0A37"/>
    <w:rsid w:val="001A1169"/>
    <w:rsid w:val="001A119F"/>
    <w:rsid w:val="001A1475"/>
    <w:rsid w:val="001A1A9A"/>
    <w:rsid w:val="001A2697"/>
    <w:rsid w:val="001A3403"/>
    <w:rsid w:val="001A3907"/>
    <w:rsid w:val="001A3969"/>
    <w:rsid w:val="001A3CD9"/>
    <w:rsid w:val="001A42E9"/>
    <w:rsid w:val="001A668F"/>
    <w:rsid w:val="001A6F5C"/>
    <w:rsid w:val="001A7166"/>
    <w:rsid w:val="001B0901"/>
    <w:rsid w:val="001B0C10"/>
    <w:rsid w:val="001B182B"/>
    <w:rsid w:val="001B1E70"/>
    <w:rsid w:val="001B1FE1"/>
    <w:rsid w:val="001B2104"/>
    <w:rsid w:val="001B219A"/>
    <w:rsid w:val="001B3389"/>
    <w:rsid w:val="001B343A"/>
    <w:rsid w:val="001B3FEA"/>
    <w:rsid w:val="001B453B"/>
    <w:rsid w:val="001B4672"/>
    <w:rsid w:val="001B48A2"/>
    <w:rsid w:val="001B4CE4"/>
    <w:rsid w:val="001B531F"/>
    <w:rsid w:val="001B5520"/>
    <w:rsid w:val="001B55F2"/>
    <w:rsid w:val="001B6151"/>
    <w:rsid w:val="001B6D3E"/>
    <w:rsid w:val="001B72BE"/>
    <w:rsid w:val="001B76C9"/>
    <w:rsid w:val="001C03F1"/>
    <w:rsid w:val="001C06E7"/>
    <w:rsid w:val="001C07B3"/>
    <w:rsid w:val="001C0E93"/>
    <w:rsid w:val="001C0FC6"/>
    <w:rsid w:val="001C1FB3"/>
    <w:rsid w:val="001C2258"/>
    <w:rsid w:val="001C232B"/>
    <w:rsid w:val="001C2360"/>
    <w:rsid w:val="001C256E"/>
    <w:rsid w:val="001C2C29"/>
    <w:rsid w:val="001C308A"/>
    <w:rsid w:val="001C46B4"/>
    <w:rsid w:val="001C4844"/>
    <w:rsid w:val="001C4B8E"/>
    <w:rsid w:val="001C4EF0"/>
    <w:rsid w:val="001C561B"/>
    <w:rsid w:val="001C5BD8"/>
    <w:rsid w:val="001C6B16"/>
    <w:rsid w:val="001C7488"/>
    <w:rsid w:val="001C77C3"/>
    <w:rsid w:val="001C7C19"/>
    <w:rsid w:val="001C7FCC"/>
    <w:rsid w:val="001D00EA"/>
    <w:rsid w:val="001D0233"/>
    <w:rsid w:val="001D05CC"/>
    <w:rsid w:val="001D095B"/>
    <w:rsid w:val="001D0F96"/>
    <w:rsid w:val="001D0FD7"/>
    <w:rsid w:val="001D10E7"/>
    <w:rsid w:val="001D1826"/>
    <w:rsid w:val="001D2277"/>
    <w:rsid w:val="001D3117"/>
    <w:rsid w:val="001D3AF0"/>
    <w:rsid w:val="001D3C5F"/>
    <w:rsid w:val="001D4092"/>
    <w:rsid w:val="001D4573"/>
    <w:rsid w:val="001D5235"/>
    <w:rsid w:val="001D5EF7"/>
    <w:rsid w:val="001D6AE9"/>
    <w:rsid w:val="001D6C4E"/>
    <w:rsid w:val="001D73B5"/>
    <w:rsid w:val="001D79DC"/>
    <w:rsid w:val="001D7DA9"/>
    <w:rsid w:val="001D7E06"/>
    <w:rsid w:val="001E119D"/>
    <w:rsid w:val="001E1267"/>
    <w:rsid w:val="001E1CA1"/>
    <w:rsid w:val="001E25AD"/>
    <w:rsid w:val="001E2E3B"/>
    <w:rsid w:val="001E3875"/>
    <w:rsid w:val="001E3A70"/>
    <w:rsid w:val="001E40D2"/>
    <w:rsid w:val="001E42B6"/>
    <w:rsid w:val="001E4E3D"/>
    <w:rsid w:val="001E4ED9"/>
    <w:rsid w:val="001E567B"/>
    <w:rsid w:val="001E5924"/>
    <w:rsid w:val="001E594B"/>
    <w:rsid w:val="001E64F3"/>
    <w:rsid w:val="001E6961"/>
    <w:rsid w:val="001E7395"/>
    <w:rsid w:val="001E73A1"/>
    <w:rsid w:val="001E793E"/>
    <w:rsid w:val="001E7AA8"/>
    <w:rsid w:val="001E7FAC"/>
    <w:rsid w:val="001F12FE"/>
    <w:rsid w:val="001F23A3"/>
    <w:rsid w:val="001F2BC3"/>
    <w:rsid w:val="001F3B83"/>
    <w:rsid w:val="001F49A7"/>
    <w:rsid w:val="001F5064"/>
    <w:rsid w:val="001F54E6"/>
    <w:rsid w:val="001F55D5"/>
    <w:rsid w:val="001F5631"/>
    <w:rsid w:val="001F569F"/>
    <w:rsid w:val="001F653B"/>
    <w:rsid w:val="001F687D"/>
    <w:rsid w:val="001F715D"/>
    <w:rsid w:val="001F72C1"/>
    <w:rsid w:val="001F79DF"/>
    <w:rsid w:val="00200104"/>
    <w:rsid w:val="0020069B"/>
    <w:rsid w:val="00200744"/>
    <w:rsid w:val="00200A03"/>
    <w:rsid w:val="00201586"/>
    <w:rsid w:val="0020165D"/>
    <w:rsid w:val="00201A6F"/>
    <w:rsid w:val="00201B1C"/>
    <w:rsid w:val="002023C5"/>
    <w:rsid w:val="00202B6C"/>
    <w:rsid w:val="0020492F"/>
    <w:rsid w:val="002049C7"/>
    <w:rsid w:val="00204CAF"/>
    <w:rsid w:val="00204DF6"/>
    <w:rsid w:val="0020582E"/>
    <w:rsid w:val="00205CA6"/>
    <w:rsid w:val="00206070"/>
    <w:rsid w:val="00206444"/>
    <w:rsid w:val="00206513"/>
    <w:rsid w:val="00206765"/>
    <w:rsid w:val="002067A0"/>
    <w:rsid w:val="00206A90"/>
    <w:rsid w:val="00206B4F"/>
    <w:rsid w:val="00207251"/>
    <w:rsid w:val="00210C55"/>
    <w:rsid w:val="00211195"/>
    <w:rsid w:val="002111A1"/>
    <w:rsid w:val="002114B6"/>
    <w:rsid w:val="00211510"/>
    <w:rsid w:val="0021153B"/>
    <w:rsid w:val="00211582"/>
    <w:rsid w:val="00211E1D"/>
    <w:rsid w:val="00211F1E"/>
    <w:rsid w:val="00211F3B"/>
    <w:rsid w:val="00212880"/>
    <w:rsid w:val="0021315F"/>
    <w:rsid w:val="002139BF"/>
    <w:rsid w:val="00213C0A"/>
    <w:rsid w:val="00213E9C"/>
    <w:rsid w:val="002140A8"/>
    <w:rsid w:val="0021492C"/>
    <w:rsid w:val="002153E2"/>
    <w:rsid w:val="00215759"/>
    <w:rsid w:val="00215952"/>
    <w:rsid w:val="00215A19"/>
    <w:rsid w:val="00215FC8"/>
    <w:rsid w:val="00216A9D"/>
    <w:rsid w:val="00216E31"/>
    <w:rsid w:val="0021718F"/>
    <w:rsid w:val="00217A06"/>
    <w:rsid w:val="002218E0"/>
    <w:rsid w:val="00221A91"/>
    <w:rsid w:val="00221EC4"/>
    <w:rsid w:val="00222555"/>
    <w:rsid w:val="002235AA"/>
    <w:rsid w:val="00223609"/>
    <w:rsid w:val="00224586"/>
    <w:rsid w:val="0022472C"/>
    <w:rsid w:val="0022489F"/>
    <w:rsid w:val="00225156"/>
    <w:rsid w:val="00225745"/>
    <w:rsid w:val="00225BCD"/>
    <w:rsid w:val="002263A9"/>
    <w:rsid w:val="002268AE"/>
    <w:rsid w:val="002268BC"/>
    <w:rsid w:val="00226C27"/>
    <w:rsid w:val="0022712E"/>
    <w:rsid w:val="00230030"/>
    <w:rsid w:val="00230285"/>
    <w:rsid w:val="0023083E"/>
    <w:rsid w:val="00230DC8"/>
    <w:rsid w:val="00232399"/>
    <w:rsid w:val="00233295"/>
    <w:rsid w:val="002335F9"/>
    <w:rsid w:val="00234E73"/>
    <w:rsid w:val="00235A4F"/>
    <w:rsid w:val="00236B99"/>
    <w:rsid w:val="00236E3F"/>
    <w:rsid w:val="0023798E"/>
    <w:rsid w:val="00237C21"/>
    <w:rsid w:val="002402BF"/>
    <w:rsid w:val="00240311"/>
    <w:rsid w:val="00240537"/>
    <w:rsid w:val="002405B2"/>
    <w:rsid w:val="002423D6"/>
    <w:rsid w:val="00242B8F"/>
    <w:rsid w:val="00242C08"/>
    <w:rsid w:val="00243425"/>
    <w:rsid w:val="00243924"/>
    <w:rsid w:val="002455EF"/>
    <w:rsid w:val="00245DAE"/>
    <w:rsid w:val="002468C0"/>
    <w:rsid w:val="00246CC2"/>
    <w:rsid w:val="002474A8"/>
    <w:rsid w:val="00251824"/>
    <w:rsid w:val="00251A89"/>
    <w:rsid w:val="00251BC0"/>
    <w:rsid w:val="00252B2F"/>
    <w:rsid w:val="0025330C"/>
    <w:rsid w:val="00253A66"/>
    <w:rsid w:val="00253F5B"/>
    <w:rsid w:val="002542C5"/>
    <w:rsid w:val="00254BE1"/>
    <w:rsid w:val="00254F41"/>
    <w:rsid w:val="00255061"/>
    <w:rsid w:val="002550F7"/>
    <w:rsid w:val="00256538"/>
    <w:rsid w:val="00256831"/>
    <w:rsid w:val="00256879"/>
    <w:rsid w:val="00256A2A"/>
    <w:rsid w:val="0025734E"/>
    <w:rsid w:val="00257450"/>
    <w:rsid w:val="002574FF"/>
    <w:rsid w:val="00257997"/>
    <w:rsid w:val="002606C0"/>
    <w:rsid w:val="00260EB6"/>
    <w:rsid w:val="00261139"/>
    <w:rsid w:val="00261604"/>
    <w:rsid w:val="00261A3F"/>
    <w:rsid w:val="00261E0E"/>
    <w:rsid w:val="00262401"/>
    <w:rsid w:val="002627DE"/>
    <w:rsid w:val="00262C55"/>
    <w:rsid w:val="00262DCC"/>
    <w:rsid w:val="0026315C"/>
    <w:rsid w:val="0026326A"/>
    <w:rsid w:val="0026331B"/>
    <w:rsid w:val="0026358A"/>
    <w:rsid w:val="00264199"/>
    <w:rsid w:val="0026434E"/>
    <w:rsid w:val="00264830"/>
    <w:rsid w:val="00264E6B"/>
    <w:rsid w:val="00265402"/>
    <w:rsid w:val="002667B5"/>
    <w:rsid w:val="00267633"/>
    <w:rsid w:val="002677D9"/>
    <w:rsid w:val="00267C03"/>
    <w:rsid w:val="002706C9"/>
    <w:rsid w:val="00270A05"/>
    <w:rsid w:val="00270BB6"/>
    <w:rsid w:val="00270F0E"/>
    <w:rsid w:val="002717FA"/>
    <w:rsid w:val="00272613"/>
    <w:rsid w:val="00272A0C"/>
    <w:rsid w:val="00273811"/>
    <w:rsid w:val="00273C11"/>
    <w:rsid w:val="00273C12"/>
    <w:rsid w:val="00274ABE"/>
    <w:rsid w:val="00274B22"/>
    <w:rsid w:val="00275455"/>
    <w:rsid w:val="00275B3E"/>
    <w:rsid w:val="00275CF3"/>
    <w:rsid w:val="00275D0B"/>
    <w:rsid w:val="00276B1E"/>
    <w:rsid w:val="00276F65"/>
    <w:rsid w:val="0027795B"/>
    <w:rsid w:val="00280479"/>
    <w:rsid w:val="0028054B"/>
    <w:rsid w:val="00281A9B"/>
    <w:rsid w:val="00281DF4"/>
    <w:rsid w:val="002825FD"/>
    <w:rsid w:val="0028294A"/>
    <w:rsid w:val="00282C5C"/>
    <w:rsid w:val="00282F5A"/>
    <w:rsid w:val="00283482"/>
    <w:rsid w:val="002837D8"/>
    <w:rsid w:val="0028382D"/>
    <w:rsid w:val="002845E8"/>
    <w:rsid w:val="00284745"/>
    <w:rsid w:val="00285383"/>
    <w:rsid w:val="0028548D"/>
    <w:rsid w:val="0028555A"/>
    <w:rsid w:val="00285687"/>
    <w:rsid w:val="00285911"/>
    <w:rsid w:val="00285A0B"/>
    <w:rsid w:val="00285BEC"/>
    <w:rsid w:val="00286916"/>
    <w:rsid w:val="00286C54"/>
    <w:rsid w:val="00286CD4"/>
    <w:rsid w:val="00286D38"/>
    <w:rsid w:val="00286DF1"/>
    <w:rsid w:val="0028738C"/>
    <w:rsid w:val="002873FA"/>
    <w:rsid w:val="00287603"/>
    <w:rsid w:val="00290AA7"/>
    <w:rsid w:val="00290FF1"/>
    <w:rsid w:val="002916DC"/>
    <w:rsid w:val="00291C77"/>
    <w:rsid w:val="00291F50"/>
    <w:rsid w:val="0029202D"/>
    <w:rsid w:val="002922A1"/>
    <w:rsid w:val="002926EF"/>
    <w:rsid w:val="0029276E"/>
    <w:rsid w:val="00292883"/>
    <w:rsid w:val="00292EAC"/>
    <w:rsid w:val="00293AB8"/>
    <w:rsid w:val="00294875"/>
    <w:rsid w:val="00294A18"/>
    <w:rsid w:val="00294E9B"/>
    <w:rsid w:val="00296F86"/>
    <w:rsid w:val="002976AF"/>
    <w:rsid w:val="00297ACE"/>
    <w:rsid w:val="00297CB3"/>
    <w:rsid w:val="002A0165"/>
    <w:rsid w:val="002A0427"/>
    <w:rsid w:val="002A0C43"/>
    <w:rsid w:val="002A0E1E"/>
    <w:rsid w:val="002A0E46"/>
    <w:rsid w:val="002A10CC"/>
    <w:rsid w:val="002A22A8"/>
    <w:rsid w:val="002A22DC"/>
    <w:rsid w:val="002A2D1A"/>
    <w:rsid w:val="002A304D"/>
    <w:rsid w:val="002A38A9"/>
    <w:rsid w:val="002A41CC"/>
    <w:rsid w:val="002A4DB3"/>
    <w:rsid w:val="002A4DED"/>
    <w:rsid w:val="002A4F0B"/>
    <w:rsid w:val="002A4F16"/>
    <w:rsid w:val="002A57BB"/>
    <w:rsid w:val="002A57DF"/>
    <w:rsid w:val="002A5AC4"/>
    <w:rsid w:val="002A70AB"/>
    <w:rsid w:val="002A7800"/>
    <w:rsid w:val="002A7D83"/>
    <w:rsid w:val="002B027A"/>
    <w:rsid w:val="002B062E"/>
    <w:rsid w:val="002B1E32"/>
    <w:rsid w:val="002B214B"/>
    <w:rsid w:val="002B2C58"/>
    <w:rsid w:val="002B2C66"/>
    <w:rsid w:val="002B31DA"/>
    <w:rsid w:val="002B368D"/>
    <w:rsid w:val="002B36DE"/>
    <w:rsid w:val="002B414F"/>
    <w:rsid w:val="002B4701"/>
    <w:rsid w:val="002B49A2"/>
    <w:rsid w:val="002B4AFC"/>
    <w:rsid w:val="002B4F79"/>
    <w:rsid w:val="002B50A2"/>
    <w:rsid w:val="002B5270"/>
    <w:rsid w:val="002B59FF"/>
    <w:rsid w:val="002B5DD6"/>
    <w:rsid w:val="002B5EFC"/>
    <w:rsid w:val="002B639A"/>
    <w:rsid w:val="002B6C1C"/>
    <w:rsid w:val="002B6D85"/>
    <w:rsid w:val="002B7336"/>
    <w:rsid w:val="002B7943"/>
    <w:rsid w:val="002C15E1"/>
    <w:rsid w:val="002C1D5E"/>
    <w:rsid w:val="002C341E"/>
    <w:rsid w:val="002C34A9"/>
    <w:rsid w:val="002C4A4F"/>
    <w:rsid w:val="002C6940"/>
    <w:rsid w:val="002C6D10"/>
    <w:rsid w:val="002C7786"/>
    <w:rsid w:val="002C7EEF"/>
    <w:rsid w:val="002D0CE8"/>
    <w:rsid w:val="002D3E7E"/>
    <w:rsid w:val="002D5D17"/>
    <w:rsid w:val="002D5E60"/>
    <w:rsid w:val="002D6012"/>
    <w:rsid w:val="002D619A"/>
    <w:rsid w:val="002D653F"/>
    <w:rsid w:val="002D6FF3"/>
    <w:rsid w:val="002D716F"/>
    <w:rsid w:val="002E08A8"/>
    <w:rsid w:val="002E0A3A"/>
    <w:rsid w:val="002E252C"/>
    <w:rsid w:val="002E3167"/>
    <w:rsid w:val="002E3A38"/>
    <w:rsid w:val="002E4B59"/>
    <w:rsid w:val="002E57EB"/>
    <w:rsid w:val="002E695A"/>
    <w:rsid w:val="002E6CC1"/>
    <w:rsid w:val="002E6F99"/>
    <w:rsid w:val="002E7136"/>
    <w:rsid w:val="002E7C5A"/>
    <w:rsid w:val="002F0C81"/>
    <w:rsid w:val="002F1472"/>
    <w:rsid w:val="002F1A1A"/>
    <w:rsid w:val="002F2A5B"/>
    <w:rsid w:val="002F3017"/>
    <w:rsid w:val="002F33EA"/>
    <w:rsid w:val="002F3528"/>
    <w:rsid w:val="002F36C0"/>
    <w:rsid w:val="002F379A"/>
    <w:rsid w:val="002F37C5"/>
    <w:rsid w:val="002F382F"/>
    <w:rsid w:val="002F394A"/>
    <w:rsid w:val="002F3989"/>
    <w:rsid w:val="002F3D75"/>
    <w:rsid w:val="002F48F4"/>
    <w:rsid w:val="002F4C24"/>
    <w:rsid w:val="002F4C40"/>
    <w:rsid w:val="002F5293"/>
    <w:rsid w:val="002F54DC"/>
    <w:rsid w:val="002F59E5"/>
    <w:rsid w:val="002F7A51"/>
    <w:rsid w:val="002F7B62"/>
    <w:rsid w:val="002F7F87"/>
    <w:rsid w:val="00300A58"/>
    <w:rsid w:val="0030113C"/>
    <w:rsid w:val="00301D1C"/>
    <w:rsid w:val="003025F6"/>
    <w:rsid w:val="003030CA"/>
    <w:rsid w:val="0030358D"/>
    <w:rsid w:val="00304842"/>
    <w:rsid w:val="003048AB"/>
    <w:rsid w:val="0030497F"/>
    <w:rsid w:val="00304CCD"/>
    <w:rsid w:val="00305074"/>
    <w:rsid w:val="00305D48"/>
    <w:rsid w:val="00305D9D"/>
    <w:rsid w:val="00305F32"/>
    <w:rsid w:val="00306562"/>
    <w:rsid w:val="0030686B"/>
    <w:rsid w:val="00306AF5"/>
    <w:rsid w:val="0030708C"/>
    <w:rsid w:val="00307858"/>
    <w:rsid w:val="00307AFF"/>
    <w:rsid w:val="00307B3D"/>
    <w:rsid w:val="00307C5C"/>
    <w:rsid w:val="00310087"/>
    <w:rsid w:val="003107D8"/>
    <w:rsid w:val="003108FD"/>
    <w:rsid w:val="00310D88"/>
    <w:rsid w:val="003111A7"/>
    <w:rsid w:val="003112CD"/>
    <w:rsid w:val="00311801"/>
    <w:rsid w:val="00311A8D"/>
    <w:rsid w:val="00311AB5"/>
    <w:rsid w:val="00312CB4"/>
    <w:rsid w:val="00313671"/>
    <w:rsid w:val="003137D4"/>
    <w:rsid w:val="003140B9"/>
    <w:rsid w:val="0031508F"/>
    <w:rsid w:val="00315C47"/>
    <w:rsid w:val="0031607F"/>
    <w:rsid w:val="0031613E"/>
    <w:rsid w:val="003167AC"/>
    <w:rsid w:val="003172A7"/>
    <w:rsid w:val="00317EE0"/>
    <w:rsid w:val="0032043E"/>
    <w:rsid w:val="00320B7C"/>
    <w:rsid w:val="00320EAD"/>
    <w:rsid w:val="003212E9"/>
    <w:rsid w:val="00321629"/>
    <w:rsid w:val="00322ACD"/>
    <w:rsid w:val="0032305D"/>
    <w:rsid w:val="00324B46"/>
    <w:rsid w:val="00324FB8"/>
    <w:rsid w:val="00325194"/>
    <w:rsid w:val="003258A8"/>
    <w:rsid w:val="0032643A"/>
    <w:rsid w:val="00326464"/>
    <w:rsid w:val="0032646A"/>
    <w:rsid w:val="00326A71"/>
    <w:rsid w:val="00326B14"/>
    <w:rsid w:val="003270BB"/>
    <w:rsid w:val="003277A1"/>
    <w:rsid w:val="00327CD3"/>
    <w:rsid w:val="00327D66"/>
    <w:rsid w:val="00330B50"/>
    <w:rsid w:val="00331C37"/>
    <w:rsid w:val="00331E5F"/>
    <w:rsid w:val="00332423"/>
    <w:rsid w:val="00332AF2"/>
    <w:rsid w:val="00332AF6"/>
    <w:rsid w:val="00332D91"/>
    <w:rsid w:val="0033360B"/>
    <w:rsid w:val="003337D2"/>
    <w:rsid w:val="00333C5E"/>
    <w:rsid w:val="003342BB"/>
    <w:rsid w:val="003342E1"/>
    <w:rsid w:val="00334D2C"/>
    <w:rsid w:val="00335316"/>
    <w:rsid w:val="00335390"/>
    <w:rsid w:val="003353AB"/>
    <w:rsid w:val="00335BB2"/>
    <w:rsid w:val="00336F6B"/>
    <w:rsid w:val="003372F8"/>
    <w:rsid w:val="0033773F"/>
    <w:rsid w:val="00337D8B"/>
    <w:rsid w:val="00340265"/>
    <w:rsid w:val="003405D0"/>
    <w:rsid w:val="0034167D"/>
    <w:rsid w:val="00341B6A"/>
    <w:rsid w:val="00341DD5"/>
    <w:rsid w:val="003429F4"/>
    <w:rsid w:val="00344044"/>
    <w:rsid w:val="00344513"/>
    <w:rsid w:val="00344D3E"/>
    <w:rsid w:val="00344DF3"/>
    <w:rsid w:val="0034512F"/>
    <w:rsid w:val="00345718"/>
    <w:rsid w:val="00345ED2"/>
    <w:rsid w:val="003464DD"/>
    <w:rsid w:val="00347F28"/>
    <w:rsid w:val="003508E1"/>
    <w:rsid w:val="00350A58"/>
    <w:rsid w:val="003511F5"/>
    <w:rsid w:val="00351278"/>
    <w:rsid w:val="00351F61"/>
    <w:rsid w:val="00352716"/>
    <w:rsid w:val="003536A8"/>
    <w:rsid w:val="00353836"/>
    <w:rsid w:val="00353953"/>
    <w:rsid w:val="00354191"/>
    <w:rsid w:val="0035537B"/>
    <w:rsid w:val="003555AC"/>
    <w:rsid w:val="00355839"/>
    <w:rsid w:val="0035609E"/>
    <w:rsid w:val="0035623C"/>
    <w:rsid w:val="00356323"/>
    <w:rsid w:val="00356E7D"/>
    <w:rsid w:val="00356E99"/>
    <w:rsid w:val="00357ACD"/>
    <w:rsid w:val="00357CE4"/>
    <w:rsid w:val="003604E3"/>
    <w:rsid w:val="00360EEF"/>
    <w:rsid w:val="00361808"/>
    <w:rsid w:val="00361CAB"/>
    <w:rsid w:val="003620E8"/>
    <w:rsid w:val="003636BF"/>
    <w:rsid w:val="00363E35"/>
    <w:rsid w:val="00364A4B"/>
    <w:rsid w:val="00364B34"/>
    <w:rsid w:val="00364FF1"/>
    <w:rsid w:val="00365238"/>
    <w:rsid w:val="003656B4"/>
    <w:rsid w:val="00365EE4"/>
    <w:rsid w:val="00366303"/>
    <w:rsid w:val="00366424"/>
    <w:rsid w:val="0036682F"/>
    <w:rsid w:val="003673C3"/>
    <w:rsid w:val="0036755C"/>
    <w:rsid w:val="003677DA"/>
    <w:rsid w:val="00370182"/>
    <w:rsid w:val="00371B78"/>
    <w:rsid w:val="00371CD5"/>
    <w:rsid w:val="003727C9"/>
    <w:rsid w:val="003739C3"/>
    <w:rsid w:val="00374B8C"/>
    <w:rsid w:val="0037571D"/>
    <w:rsid w:val="003765A6"/>
    <w:rsid w:val="00376CFE"/>
    <w:rsid w:val="00380A22"/>
    <w:rsid w:val="00380F30"/>
    <w:rsid w:val="0038191E"/>
    <w:rsid w:val="00381AC9"/>
    <w:rsid w:val="00382591"/>
    <w:rsid w:val="0038266E"/>
    <w:rsid w:val="00382769"/>
    <w:rsid w:val="00382A80"/>
    <w:rsid w:val="00382D8A"/>
    <w:rsid w:val="0038312A"/>
    <w:rsid w:val="003832FF"/>
    <w:rsid w:val="0038349C"/>
    <w:rsid w:val="00383A50"/>
    <w:rsid w:val="00384F77"/>
    <w:rsid w:val="003854C7"/>
    <w:rsid w:val="00385AE9"/>
    <w:rsid w:val="003862A5"/>
    <w:rsid w:val="003864F6"/>
    <w:rsid w:val="00386F21"/>
    <w:rsid w:val="003870F7"/>
    <w:rsid w:val="003878AE"/>
    <w:rsid w:val="00387F61"/>
    <w:rsid w:val="003915A3"/>
    <w:rsid w:val="00391B6B"/>
    <w:rsid w:val="00391D9C"/>
    <w:rsid w:val="00391F5E"/>
    <w:rsid w:val="00392CD0"/>
    <w:rsid w:val="00392D5F"/>
    <w:rsid w:val="0039333F"/>
    <w:rsid w:val="00393975"/>
    <w:rsid w:val="0039398A"/>
    <w:rsid w:val="00393A87"/>
    <w:rsid w:val="0039567C"/>
    <w:rsid w:val="00396351"/>
    <w:rsid w:val="00396377"/>
    <w:rsid w:val="00396665"/>
    <w:rsid w:val="00396A1E"/>
    <w:rsid w:val="00396DA8"/>
    <w:rsid w:val="003972D1"/>
    <w:rsid w:val="0039793C"/>
    <w:rsid w:val="003A00E9"/>
    <w:rsid w:val="003A0E1D"/>
    <w:rsid w:val="003A1074"/>
    <w:rsid w:val="003A183E"/>
    <w:rsid w:val="003A188A"/>
    <w:rsid w:val="003A1A20"/>
    <w:rsid w:val="003A28C1"/>
    <w:rsid w:val="003A2BF5"/>
    <w:rsid w:val="003A2C9C"/>
    <w:rsid w:val="003A2F31"/>
    <w:rsid w:val="003A3081"/>
    <w:rsid w:val="003A31FF"/>
    <w:rsid w:val="003A359E"/>
    <w:rsid w:val="003A48FE"/>
    <w:rsid w:val="003A590D"/>
    <w:rsid w:val="003A6032"/>
    <w:rsid w:val="003A6165"/>
    <w:rsid w:val="003A6563"/>
    <w:rsid w:val="003A6DE2"/>
    <w:rsid w:val="003A6E5C"/>
    <w:rsid w:val="003A7C59"/>
    <w:rsid w:val="003A7CF0"/>
    <w:rsid w:val="003B005F"/>
    <w:rsid w:val="003B033D"/>
    <w:rsid w:val="003B0F68"/>
    <w:rsid w:val="003B2110"/>
    <w:rsid w:val="003B25C0"/>
    <w:rsid w:val="003B2686"/>
    <w:rsid w:val="003B30CE"/>
    <w:rsid w:val="003B311B"/>
    <w:rsid w:val="003B3DDA"/>
    <w:rsid w:val="003B406E"/>
    <w:rsid w:val="003B4CBD"/>
    <w:rsid w:val="003B4E28"/>
    <w:rsid w:val="003B5C69"/>
    <w:rsid w:val="003B6D0A"/>
    <w:rsid w:val="003B6F54"/>
    <w:rsid w:val="003B7457"/>
    <w:rsid w:val="003B7CE2"/>
    <w:rsid w:val="003C0C44"/>
    <w:rsid w:val="003C124F"/>
    <w:rsid w:val="003C1505"/>
    <w:rsid w:val="003C1F62"/>
    <w:rsid w:val="003C278E"/>
    <w:rsid w:val="003C27B4"/>
    <w:rsid w:val="003C31FF"/>
    <w:rsid w:val="003C3249"/>
    <w:rsid w:val="003C3612"/>
    <w:rsid w:val="003C3A2C"/>
    <w:rsid w:val="003C3A2F"/>
    <w:rsid w:val="003C492D"/>
    <w:rsid w:val="003C4A9A"/>
    <w:rsid w:val="003C5B36"/>
    <w:rsid w:val="003C5E36"/>
    <w:rsid w:val="003C60FC"/>
    <w:rsid w:val="003C799B"/>
    <w:rsid w:val="003C7AB5"/>
    <w:rsid w:val="003C7CBF"/>
    <w:rsid w:val="003D0090"/>
    <w:rsid w:val="003D01DD"/>
    <w:rsid w:val="003D1A5E"/>
    <w:rsid w:val="003D1C4B"/>
    <w:rsid w:val="003D1E0D"/>
    <w:rsid w:val="003D1E56"/>
    <w:rsid w:val="003D2C99"/>
    <w:rsid w:val="003D2DE9"/>
    <w:rsid w:val="003D2F94"/>
    <w:rsid w:val="003D339C"/>
    <w:rsid w:val="003D444A"/>
    <w:rsid w:val="003D4AD5"/>
    <w:rsid w:val="003D5BA7"/>
    <w:rsid w:val="003D5EFD"/>
    <w:rsid w:val="003D6391"/>
    <w:rsid w:val="003D63F6"/>
    <w:rsid w:val="003D66B1"/>
    <w:rsid w:val="003D6869"/>
    <w:rsid w:val="003D7433"/>
    <w:rsid w:val="003E0CC4"/>
    <w:rsid w:val="003E0CF3"/>
    <w:rsid w:val="003E1561"/>
    <w:rsid w:val="003E1655"/>
    <w:rsid w:val="003E25ED"/>
    <w:rsid w:val="003E2C8F"/>
    <w:rsid w:val="003E2EC7"/>
    <w:rsid w:val="003E3053"/>
    <w:rsid w:val="003E35D4"/>
    <w:rsid w:val="003E37BE"/>
    <w:rsid w:val="003E3978"/>
    <w:rsid w:val="003E4194"/>
    <w:rsid w:val="003E48A9"/>
    <w:rsid w:val="003E5619"/>
    <w:rsid w:val="003E577F"/>
    <w:rsid w:val="003E5D4E"/>
    <w:rsid w:val="003E6266"/>
    <w:rsid w:val="003E64F2"/>
    <w:rsid w:val="003E690C"/>
    <w:rsid w:val="003E69F8"/>
    <w:rsid w:val="003E6BF9"/>
    <w:rsid w:val="003E7657"/>
    <w:rsid w:val="003E7BDB"/>
    <w:rsid w:val="003E7C5F"/>
    <w:rsid w:val="003E7DAC"/>
    <w:rsid w:val="003E7E67"/>
    <w:rsid w:val="003F01AD"/>
    <w:rsid w:val="003F1524"/>
    <w:rsid w:val="003F1713"/>
    <w:rsid w:val="003F17CC"/>
    <w:rsid w:val="003F198C"/>
    <w:rsid w:val="003F1C79"/>
    <w:rsid w:val="003F212C"/>
    <w:rsid w:val="003F2674"/>
    <w:rsid w:val="003F2B7C"/>
    <w:rsid w:val="003F4D39"/>
    <w:rsid w:val="003F51A2"/>
    <w:rsid w:val="003F6013"/>
    <w:rsid w:val="003F6056"/>
    <w:rsid w:val="003F61E2"/>
    <w:rsid w:val="003F688C"/>
    <w:rsid w:val="003F6E09"/>
    <w:rsid w:val="003F70F9"/>
    <w:rsid w:val="003F74DD"/>
    <w:rsid w:val="003F75CB"/>
    <w:rsid w:val="003F76E4"/>
    <w:rsid w:val="003F77FA"/>
    <w:rsid w:val="004003B7"/>
    <w:rsid w:val="004009A6"/>
    <w:rsid w:val="00400A95"/>
    <w:rsid w:val="00400F11"/>
    <w:rsid w:val="004014ED"/>
    <w:rsid w:val="004018CA"/>
    <w:rsid w:val="0040194C"/>
    <w:rsid w:val="00401BD1"/>
    <w:rsid w:val="004023B5"/>
    <w:rsid w:val="00402C80"/>
    <w:rsid w:val="00403476"/>
    <w:rsid w:val="004036B3"/>
    <w:rsid w:val="00403A69"/>
    <w:rsid w:val="00403B3D"/>
    <w:rsid w:val="00405B32"/>
    <w:rsid w:val="004066C8"/>
    <w:rsid w:val="00406B2F"/>
    <w:rsid w:val="00406B51"/>
    <w:rsid w:val="0041030B"/>
    <w:rsid w:val="004104F2"/>
    <w:rsid w:val="00410917"/>
    <w:rsid w:val="004122ED"/>
    <w:rsid w:val="00412394"/>
    <w:rsid w:val="00412587"/>
    <w:rsid w:val="004125F4"/>
    <w:rsid w:val="00412C30"/>
    <w:rsid w:val="0041555D"/>
    <w:rsid w:val="0041585C"/>
    <w:rsid w:val="00415EAB"/>
    <w:rsid w:val="00416026"/>
    <w:rsid w:val="0041614F"/>
    <w:rsid w:val="004167A6"/>
    <w:rsid w:val="00416F7F"/>
    <w:rsid w:val="004173C4"/>
    <w:rsid w:val="00417AA8"/>
    <w:rsid w:val="00417E17"/>
    <w:rsid w:val="00420337"/>
    <w:rsid w:val="00420532"/>
    <w:rsid w:val="0042109C"/>
    <w:rsid w:val="004211BB"/>
    <w:rsid w:val="004214B5"/>
    <w:rsid w:val="00421E01"/>
    <w:rsid w:val="00422920"/>
    <w:rsid w:val="00423683"/>
    <w:rsid w:val="00424F0E"/>
    <w:rsid w:val="0042546C"/>
    <w:rsid w:val="00425B2C"/>
    <w:rsid w:val="00425BF9"/>
    <w:rsid w:val="004265C9"/>
    <w:rsid w:val="00426853"/>
    <w:rsid w:val="00426B80"/>
    <w:rsid w:val="00427635"/>
    <w:rsid w:val="004302C1"/>
    <w:rsid w:val="00430719"/>
    <w:rsid w:val="00430747"/>
    <w:rsid w:val="00431833"/>
    <w:rsid w:val="004323BD"/>
    <w:rsid w:val="00432687"/>
    <w:rsid w:val="004326EF"/>
    <w:rsid w:val="004327D3"/>
    <w:rsid w:val="00432C56"/>
    <w:rsid w:val="004339C4"/>
    <w:rsid w:val="00433BFA"/>
    <w:rsid w:val="00433F67"/>
    <w:rsid w:val="00433FD9"/>
    <w:rsid w:val="004341B9"/>
    <w:rsid w:val="004343DF"/>
    <w:rsid w:val="00434417"/>
    <w:rsid w:val="00434ABF"/>
    <w:rsid w:val="00435165"/>
    <w:rsid w:val="0043625E"/>
    <w:rsid w:val="0043677E"/>
    <w:rsid w:val="004379C3"/>
    <w:rsid w:val="004401A3"/>
    <w:rsid w:val="004401F5"/>
    <w:rsid w:val="00440BF8"/>
    <w:rsid w:val="00440E1B"/>
    <w:rsid w:val="00441A65"/>
    <w:rsid w:val="0044224D"/>
    <w:rsid w:val="00442271"/>
    <w:rsid w:val="00442AD3"/>
    <w:rsid w:val="00443091"/>
    <w:rsid w:val="0044349D"/>
    <w:rsid w:val="004438AA"/>
    <w:rsid w:val="0044463A"/>
    <w:rsid w:val="00444CAB"/>
    <w:rsid w:val="00444F7E"/>
    <w:rsid w:val="00445B6E"/>
    <w:rsid w:val="00445DA1"/>
    <w:rsid w:val="00446249"/>
    <w:rsid w:val="004462BB"/>
    <w:rsid w:val="00447DD6"/>
    <w:rsid w:val="00447EA8"/>
    <w:rsid w:val="004501ED"/>
    <w:rsid w:val="004503B0"/>
    <w:rsid w:val="00450B80"/>
    <w:rsid w:val="004514BD"/>
    <w:rsid w:val="00451CC2"/>
    <w:rsid w:val="00451E0E"/>
    <w:rsid w:val="00451EE3"/>
    <w:rsid w:val="00451FF9"/>
    <w:rsid w:val="00452437"/>
    <w:rsid w:val="00452700"/>
    <w:rsid w:val="00454456"/>
    <w:rsid w:val="00454D1D"/>
    <w:rsid w:val="00455ED1"/>
    <w:rsid w:val="0045613B"/>
    <w:rsid w:val="0045646E"/>
    <w:rsid w:val="00456BC0"/>
    <w:rsid w:val="0045732F"/>
    <w:rsid w:val="00457530"/>
    <w:rsid w:val="00457C45"/>
    <w:rsid w:val="00457DF1"/>
    <w:rsid w:val="00460582"/>
    <w:rsid w:val="00460911"/>
    <w:rsid w:val="0046116C"/>
    <w:rsid w:val="00461374"/>
    <w:rsid w:val="00461994"/>
    <w:rsid w:val="004628E4"/>
    <w:rsid w:val="004635F5"/>
    <w:rsid w:val="00463ACA"/>
    <w:rsid w:val="00463F3B"/>
    <w:rsid w:val="004640F1"/>
    <w:rsid w:val="00464311"/>
    <w:rsid w:val="004649A2"/>
    <w:rsid w:val="00464BDA"/>
    <w:rsid w:val="0046514C"/>
    <w:rsid w:val="00465626"/>
    <w:rsid w:val="00465A0B"/>
    <w:rsid w:val="004661CE"/>
    <w:rsid w:val="00466306"/>
    <w:rsid w:val="004665B5"/>
    <w:rsid w:val="0046668A"/>
    <w:rsid w:val="0047015C"/>
    <w:rsid w:val="00470733"/>
    <w:rsid w:val="0047141D"/>
    <w:rsid w:val="00472015"/>
    <w:rsid w:val="00472940"/>
    <w:rsid w:val="00472976"/>
    <w:rsid w:val="0047357C"/>
    <w:rsid w:val="004741C3"/>
    <w:rsid w:val="00475557"/>
    <w:rsid w:val="004755A7"/>
    <w:rsid w:val="0047569D"/>
    <w:rsid w:val="004759CF"/>
    <w:rsid w:val="00475CA0"/>
    <w:rsid w:val="0047603B"/>
    <w:rsid w:val="004766ED"/>
    <w:rsid w:val="00476AE0"/>
    <w:rsid w:val="00477716"/>
    <w:rsid w:val="00477909"/>
    <w:rsid w:val="0047792E"/>
    <w:rsid w:val="004801EC"/>
    <w:rsid w:val="004807AB"/>
    <w:rsid w:val="00480913"/>
    <w:rsid w:val="00481057"/>
    <w:rsid w:val="0048107E"/>
    <w:rsid w:val="00481C03"/>
    <w:rsid w:val="00482403"/>
    <w:rsid w:val="004825E1"/>
    <w:rsid w:val="00483460"/>
    <w:rsid w:val="00483626"/>
    <w:rsid w:val="0048380C"/>
    <w:rsid w:val="00483BC5"/>
    <w:rsid w:val="00484383"/>
    <w:rsid w:val="0048467F"/>
    <w:rsid w:val="00484A30"/>
    <w:rsid w:val="00484A58"/>
    <w:rsid w:val="00485729"/>
    <w:rsid w:val="00485BA8"/>
    <w:rsid w:val="00486636"/>
    <w:rsid w:val="004879E0"/>
    <w:rsid w:val="004902FB"/>
    <w:rsid w:val="00490847"/>
    <w:rsid w:val="004909D0"/>
    <w:rsid w:val="00491065"/>
    <w:rsid w:val="004913DD"/>
    <w:rsid w:val="00491601"/>
    <w:rsid w:val="00492C3D"/>
    <w:rsid w:val="00492C6A"/>
    <w:rsid w:val="00493542"/>
    <w:rsid w:val="00493879"/>
    <w:rsid w:val="004941C9"/>
    <w:rsid w:val="0049451F"/>
    <w:rsid w:val="0049488E"/>
    <w:rsid w:val="00494BE2"/>
    <w:rsid w:val="00494D9E"/>
    <w:rsid w:val="00494FE2"/>
    <w:rsid w:val="004953DD"/>
    <w:rsid w:val="00495C0C"/>
    <w:rsid w:val="004965C4"/>
    <w:rsid w:val="00496E29"/>
    <w:rsid w:val="004978AE"/>
    <w:rsid w:val="004A0414"/>
    <w:rsid w:val="004A05F6"/>
    <w:rsid w:val="004A0627"/>
    <w:rsid w:val="004A196A"/>
    <w:rsid w:val="004A28D8"/>
    <w:rsid w:val="004A2971"/>
    <w:rsid w:val="004A2A49"/>
    <w:rsid w:val="004A2AD8"/>
    <w:rsid w:val="004A2EC2"/>
    <w:rsid w:val="004A3141"/>
    <w:rsid w:val="004A329E"/>
    <w:rsid w:val="004A3B8C"/>
    <w:rsid w:val="004A41F0"/>
    <w:rsid w:val="004A505F"/>
    <w:rsid w:val="004A56A1"/>
    <w:rsid w:val="004A606C"/>
    <w:rsid w:val="004A715E"/>
    <w:rsid w:val="004A76E4"/>
    <w:rsid w:val="004B00EA"/>
    <w:rsid w:val="004B1582"/>
    <w:rsid w:val="004B2E8E"/>
    <w:rsid w:val="004B3304"/>
    <w:rsid w:val="004B3860"/>
    <w:rsid w:val="004B39F6"/>
    <w:rsid w:val="004B3F55"/>
    <w:rsid w:val="004B4529"/>
    <w:rsid w:val="004B4AF5"/>
    <w:rsid w:val="004B5800"/>
    <w:rsid w:val="004B5CE2"/>
    <w:rsid w:val="004B66CE"/>
    <w:rsid w:val="004B6A12"/>
    <w:rsid w:val="004B6B4D"/>
    <w:rsid w:val="004B735F"/>
    <w:rsid w:val="004B7AF3"/>
    <w:rsid w:val="004B7DF7"/>
    <w:rsid w:val="004C09A8"/>
    <w:rsid w:val="004C0A50"/>
    <w:rsid w:val="004C14EE"/>
    <w:rsid w:val="004C17E4"/>
    <w:rsid w:val="004C1B53"/>
    <w:rsid w:val="004C1DD2"/>
    <w:rsid w:val="004C37D6"/>
    <w:rsid w:val="004C3BFD"/>
    <w:rsid w:val="004C3E5E"/>
    <w:rsid w:val="004C4393"/>
    <w:rsid w:val="004C44FE"/>
    <w:rsid w:val="004C47E9"/>
    <w:rsid w:val="004C49B6"/>
    <w:rsid w:val="004C4F36"/>
    <w:rsid w:val="004C5452"/>
    <w:rsid w:val="004C55FD"/>
    <w:rsid w:val="004C56D7"/>
    <w:rsid w:val="004C6013"/>
    <w:rsid w:val="004C6BA2"/>
    <w:rsid w:val="004C6E0A"/>
    <w:rsid w:val="004C7C37"/>
    <w:rsid w:val="004D03CB"/>
    <w:rsid w:val="004D0606"/>
    <w:rsid w:val="004D13CD"/>
    <w:rsid w:val="004D1A32"/>
    <w:rsid w:val="004D3000"/>
    <w:rsid w:val="004D436C"/>
    <w:rsid w:val="004D4454"/>
    <w:rsid w:val="004D492B"/>
    <w:rsid w:val="004D49FA"/>
    <w:rsid w:val="004D4B03"/>
    <w:rsid w:val="004D4F21"/>
    <w:rsid w:val="004D580C"/>
    <w:rsid w:val="004D5993"/>
    <w:rsid w:val="004D5A7C"/>
    <w:rsid w:val="004D5DBB"/>
    <w:rsid w:val="004D62EE"/>
    <w:rsid w:val="004D6A9B"/>
    <w:rsid w:val="004D6DF6"/>
    <w:rsid w:val="004D710A"/>
    <w:rsid w:val="004D74D9"/>
    <w:rsid w:val="004D780A"/>
    <w:rsid w:val="004E0265"/>
    <w:rsid w:val="004E033C"/>
    <w:rsid w:val="004E0D6E"/>
    <w:rsid w:val="004E0FF6"/>
    <w:rsid w:val="004E1673"/>
    <w:rsid w:val="004E1FBC"/>
    <w:rsid w:val="004E2916"/>
    <w:rsid w:val="004E2B76"/>
    <w:rsid w:val="004E3312"/>
    <w:rsid w:val="004E34AE"/>
    <w:rsid w:val="004E4D43"/>
    <w:rsid w:val="004E4F98"/>
    <w:rsid w:val="004E59C9"/>
    <w:rsid w:val="004E60B6"/>
    <w:rsid w:val="004E6601"/>
    <w:rsid w:val="004E6D6D"/>
    <w:rsid w:val="004E7EB7"/>
    <w:rsid w:val="004F028D"/>
    <w:rsid w:val="004F101B"/>
    <w:rsid w:val="004F189A"/>
    <w:rsid w:val="004F1AAB"/>
    <w:rsid w:val="004F29E2"/>
    <w:rsid w:val="004F2C6F"/>
    <w:rsid w:val="004F33CC"/>
    <w:rsid w:val="004F3824"/>
    <w:rsid w:val="004F38A5"/>
    <w:rsid w:val="004F4332"/>
    <w:rsid w:val="004F4609"/>
    <w:rsid w:val="004F5C14"/>
    <w:rsid w:val="004F5E68"/>
    <w:rsid w:val="004F6119"/>
    <w:rsid w:val="004F64BE"/>
    <w:rsid w:val="004F6A56"/>
    <w:rsid w:val="004F6BD1"/>
    <w:rsid w:val="004F73B4"/>
    <w:rsid w:val="00500222"/>
    <w:rsid w:val="0050209B"/>
    <w:rsid w:val="00502109"/>
    <w:rsid w:val="00503269"/>
    <w:rsid w:val="005036B1"/>
    <w:rsid w:val="00503954"/>
    <w:rsid w:val="0050500E"/>
    <w:rsid w:val="0050517F"/>
    <w:rsid w:val="0050518F"/>
    <w:rsid w:val="00505C9A"/>
    <w:rsid w:val="0050629B"/>
    <w:rsid w:val="00506763"/>
    <w:rsid w:val="0050690A"/>
    <w:rsid w:val="00506A36"/>
    <w:rsid w:val="00506A8A"/>
    <w:rsid w:val="00507903"/>
    <w:rsid w:val="00507FBE"/>
    <w:rsid w:val="00510D43"/>
    <w:rsid w:val="00511655"/>
    <w:rsid w:val="005118CA"/>
    <w:rsid w:val="00511D95"/>
    <w:rsid w:val="00512916"/>
    <w:rsid w:val="005129CF"/>
    <w:rsid w:val="00512DDF"/>
    <w:rsid w:val="00513612"/>
    <w:rsid w:val="00513753"/>
    <w:rsid w:val="00513D06"/>
    <w:rsid w:val="00514255"/>
    <w:rsid w:val="00515077"/>
    <w:rsid w:val="00515EA6"/>
    <w:rsid w:val="005174E4"/>
    <w:rsid w:val="005205E7"/>
    <w:rsid w:val="005207BB"/>
    <w:rsid w:val="005210A7"/>
    <w:rsid w:val="00522097"/>
    <w:rsid w:val="00522FE6"/>
    <w:rsid w:val="005235F1"/>
    <w:rsid w:val="00523685"/>
    <w:rsid w:val="00524B85"/>
    <w:rsid w:val="00525B4D"/>
    <w:rsid w:val="00525FFB"/>
    <w:rsid w:val="00526CF6"/>
    <w:rsid w:val="005276EF"/>
    <w:rsid w:val="00527B23"/>
    <w:rsid w:val="0053149A"/>
    <w:rsid w:val="00531A24"/>
    <w:rsid w:val="00532071"/>
    <w:rsid w:val="0053287B"/>
    <w:rsid w:val="005328E7"/>
    <w:rsid w:val="005329A7"/>
    <w:rsid w:val="00532CD2"/>
    <w:rsid w:val="0053351A"/>
    <w:rsid w:val="00533DA9"/>
    <w:rsid w:val="00534BBA"/>
    <w:rsid w:val="00536107"/>
    <w:rsid w:val="005366B8"/>
    <w:rsid w:val="00536E20"/>
    <w:rsid w:val="0053700F"/>
    <w:rsid w:val="00537A21"/>
    <w:rsid w:val="005409A1"/>
    <w:rsid w:val="00541BE7"/>
    <w:rsid w:val="00541C0B"/>
    <w:rsid w:val="005430A2"/>
    <w:rsid w:val="005431FB"/>
    <w:rsid w:val="005433A7"/>
    <w:rsid w:val="005433C5"/>
    <w:rsid w:val="00543470"/>
    <w:rsid w:val="00544199"/>
    <w:rsid w:val="005447B5"/>
    <w:rsid w:val="00544885"/>
    <w:rsid w:val="00544D68"/>
    <w:rsid w:val="00545521"/>
    <w:rsid w:val="005456AF"/>
    <w:rsid w:val="00546444"/>
    <w:rsid w:val="00546EEE"/>
    <w:rsid w:val="00547266"/>
    <w:rsid w:val="005472D9"/>
    <w:rsid w:val="005472EE"/>
    <w:rsid w:val="005476BB"/>
    <w:rsid w:val="00550876"/>
    <w:rsid w:val="00551876"/>
    <w:rsid w:val="00553314"/>
    <w:rsid w:val="00553464"/>
    <w:rsid w:val="00553484"/>
    <w:rsid w:val="005535FC"/>
    <w:rsid w:val="0055365F"/>
    <w:rsid w:val="005538FB"/>
    <w:rsid w:val="00553B11"/>
    <w:rsid w:val="005543CF"/>
    <w:rsid w:val="005549D3"/>
    <w:rsid w:val="00555143"/>
    <w:rsid w:val="0055627D"/>
    <w:rsid w:val="0055657C"/>
    <w:rsid w:val="005565F0"/>
    <w:rsid w:val="00556961"/>
    <w:rsid w:val="00556BF9"/>
    <w:rsid w:val="00557026"/>
    <w:rsid w:val="00557339"/>
    <w:rsid w:val="0055768E"/>
    <w:rsid w:val="00557725"/>
    <w:rsid w:val="0055774D"/>
    <w:rsid w:val="00557790"/>
    <w:rsid w:val="005609D3"/>
    <w:rsid w:val="00560AFF"/>
    <w:rsid w:val="0056159D"/>
    <w:rsid w:val="005615AC"/>
    <w:rsid w:val="00561A54"/>
    <w:rsid w:val="00562ABC"/>
    <w:rsid w:val="00564B81"/>
    <w:rsid w:val="0056556A"/>
    <w:rsid w:val="00566268"/>
    <w:rsid w:val="00567654"/>
    <w:rsid w:val="00570131"/>
    <w:rsid w:val="00570349"/>
    <w:rsid w:val="00570555"/>
    <w:rsid w:val="00570B78"/>
    <w:rsid w:val="00570FBD"/>
    <w:rsid w:val="0057100E"/>
    <w:rsid w:val="00571237"/>
    <w:rsid w:val="00571ACF"/>
    <w:rsid w:val="00571EEC"/>
    <w:rsid w:val="005728E8"/>
    <w:rsid w:val="0057294D"/>
    <w:rsid w:val="00573900"/>
    <w:rsid w:val="0057457F"/>
    <w:rsid w:val="005752C9"/>
    <w:rsid w:val="005755EF"/>
    <w:rsid w:val="00575FDF"/>
    <w:rsid w:val="0057609D"/>
    <w:rsid w:val="005767AC"/>
    <w:rsid w:val="00576907"/>
    <w:rsid w:val="00577483"/>
    <w:rsid w:val="005774C8"/>
    <w:rsid w:val="00577997"/>
    <w:rsid w:val="00581D42"/>
    <w:rsid w:val="00581FDA"/>
    <w:rsid w:val="005829C8"/>
    <w:rsid w:val="00582F64"/>
    <w:rsid w:val="005837F9"/>
    <w:rsid w:val="0058385D"/>
    <w:rsid w:val="005839C4"/>
    <w:rsid w:val="00583A52"/>
    <w:rsid w:val="00583ED7"/>
    <w:rsid w:val="00584553"/>
    <w:rsid w:val="00584952"/>
    <w:rsid w:val="00584D06"/>
    <w:rsid w:val="00585914"/>
    <w:rsid w:val="005859DF"/>
    <w:rsid w:val="00585C54"/>
    <w:rsid w:val="005862BD"/>
    <w:rsid w:val="0058634D"/>
    <w:rsid w:val="005864EA"/>
    <w:rsid w:val="00586691"/>
    <w:rsid w:val="005868CA"/>
    <w:rsid w:val="005900A8"/>
    <w:rsid w:val="00590261"/>
    <w:rsid w:val="005903EE"/>
    <w:rsid w:val="00590C94"/>
    <w:rsid w:val="00591621"/>
    <w:rsid w:val="00591972"/>
    <w:rsid w:val="00591E88"/>
    <w:rsid w:val="005936AA"/>
    <w:rsid w:val="00593CF3"/>
    <w:rsid w:val="0059611D"/>
    <w:rsid w:val="00596298"/>
    <w:rsid w:val="00596358"/>
    <w:rsid w:val="0059680C"/>
    <w:rsid w:val="00596A77"/>
    <w:rsid w:val="005975C2"/>
    <w:rsid w:val="00597A18"/>
    <w:rsid w:val="00597B0F"/>
    <w:rsid w:val="005A0BC2"/>
    <w:rsid w:val="005A0ED6"/>
    <w:rsid w:val="005A1B08"/>
    <w:rsid w:val="005A2360"/>
    <w:rsid w:val="005A23BA"/>
    <w:rsid w:val="005A2633"/>
    <w:rsid w:val="005A27E9"/>
    <w:rsid w:val="005A380C"/>
    <w:rsid w:val="005A3DFB"/>
    <w:rsid w:val="005A3E5E"/>
    <w:rsid w:val="005A4673"/>
    <w:rsid w:val="005A4B1E"/>
    <w:rsid w:val="005A5008"/>
    <w:rsid w:val="005A556C"/>
    <w:rsid w:val="005A564F"/>
    <w:rsid w:val="005A5706"/>
    <w:rsid w:val="005A6187"/>
    <w:rsid w:val="005A6830"/>
    <w:rsid w:val="005A6B2B"/>
    <w:rsid w:val="005A6CCF"/>
    <w:rsid w:val="005A6D7B"/>
    <w:rsid w:val="005A76C4"/>
    <w:rsid w:val="005B00AE"/>
    <w:rsid w:val="005B09BB"/>
    <w:rsid w:val="005B0D1D"/>
    <w:rsid w:val="005B216E"/>
    <w:rsid w:val="005B353B"/>
    <w:rsid w:val="005B38B8"/>
    <w:rsid w:val="005B3E18"/>
    <w:rsid w:val="005B4C01"/>
    <w:rsid w:val="005B537D"/>
    <w:rsid w:val="005B58FC"/>
    <w:rsid w:val="005B59AE"/>
    <w:rsid w:val="005B700F"/>
    <w:rsid w:val="005B7758"/>
    <w:rsid w:val="005C0588"/>
    <w:rsid w:val="005C07B4"/>
    <w:rsid w:val="005C218A"/>
    <w:rsid w:val="005C239A"/>
    <w:rsid w:val="005C2A7B"/>
    <w:rsid w:val="005C2E23"/>
    <w:rsid w:val="005C306C"/>
    <w:rsid w:val="005C3ABE"/>
    <w:rsid w:val="005C3B96"/>
    <w:rsid w:val="005C424E"/>
    <w:rsid w:val="005C4782"/>
    <w:rsid w:val="005C4877"/>
    <w:rsid w:val="005C5DDC"/>
    <w:rsid w:val="005C5DF8"/>
    <w:rsid w:val="005C69C6"/>
    <w:rsid w:val="005C6E25"/>
    <w:rsid w:val="005C6FA0"/>
    <w:rsid w:val="005D00BD"/>
    <w:rsid w:val="005D04E1"/>
    <w:rsid w:val="005D0B18"/>
    <w:rsid w:val="005D0BC9"/>
    <w:rsid w:val="005D10D0"/>
    <w:rsid w:val="005D18F4"/>
    <w:rsid w:val="005D19D3"/>
    <w:rsid w:val="005D26B9"/>
    <w:rsid w:val="005D2C76"/>
    <w:rsid w:val="005D3888"/>
    <w:rsid w:val="005D4112"/>
    <w:rsid w:val="005D4497"/>
    <w:rsid w:val="005D499F"/>
    <w:rsid w:val="005D4AB4"/>
    <w:rsid w:val="005D5041"/>
    <w:rsid w:val="005D547B"/>
    <w:rsid w:val="005D56AD"/>
    <w:rsid w:val="005D62CB"/>
    <w:rsid w:val="005D6AD3"/>
    <w:rsid w:val="005D6D65"/>
    <w:rsid w:val="005D6F9A"/>
    <w:rsid w:val="005E06F1"/>
    <w:rsid w:val="005E1035"/>
    <w:rsid w:val="005E18EF"/>
    <w:rsid w:val="005E216D"/>
    <w:rsid w:val="005E2368"/>
    <w:rsid w:val="005E2833"/>
    <w:rsid w:val="005E2D3B"/>
    <w:rsid w:val="005E2D70"/>
    <w:rsid w:val="005E34CF"/>
    <w:rsid w:val="005E3501"/>
    <w:rsid w:val="005E35A1"/>
    <w:rsid w:val="005E395F"/>
    <w:rsid w:val="005E47EA"/>
    <w:rsid w:val="005E4A45"/>
    <w:rsid w:val="005E4C30"/>
    <w:rsid w:val="005E4C3A"/>
    <w:rsid w:val="005E582C"/>
    <w:rsid w:val="005E6520"/>
    <w:rsid w:val="005E6AFE"/>
    <w:rsid w:val="005E6D37"/>
    <w:rsid w:val="005E6F2F"/>
    <w:rsid w:val="005E7299"/>
    <w:rsid w:val="005E7A4D"/>
    <w:rsid w:val="005F080F"/>
    <w:rsid w:val="005F0D78"/>
    <w:rsid w:val="005F1318"/>
    <w:rsid w:val="005F4670"/>
    <w:rsid w:val="005F4B89"/>
    <w:rsid w:val="005F5175"/>
    <w:rsid w:val="005F5835"/>
    <w:rsid w:val="005F5A66"/>
    <w:rsid w:val="005F664B"/>
    <w:rsid w:val="005F6EDC"/>
    <w:rsid w:val="005F7453"/>
    <w:rsid w:val="005F7549"/>
    <w:rsid w:val="005F79AA"/>
    <w:rsid w:val="005F7B96"/>
    <w:rsid w:val="00600F40"/>
    <w:rsid w:val="0060107A"/>
    <w:rsid w:val="006015A5"/>
    <w:rsid w:val="00601A52"/>
    <w:rsid w:val="00601FEE"/>
    <w:rsid w:val="00601FF0"/>
    <w:rsid w:val="0060206E"/>
    <w:rsid w:val="00603550"/>
    <w:rsid w:val="00603EE8"/>
    <w:rsid w:val="0060425E"/>
    <w:rsid w:val="006045C2"/>
    <w:rsid w:val="0060499D"/>
    <w:rsid w:val="00604E42"/>
    <w:rsid w:val="00604FC5"/>
    <w:rsid w:val="006053B4"/>
    <w:rsid w:val="006053E7"/>
    <w:rsid w:val="00605577"/>
    <w:rsid w:val="00605AD0"/>
    <w:rsid w:val="00606130"/>
    <w:rsid w:val="006063A5"/>
    <w:rsid w:val="006069F1"/>
    <w:rsid w:val="00607804"/>
    <w:rsid w:val="00610160"/>
    <w:rsid w:val="00610B4F"/>
    <w:rsid w:val="0061100D"/>
    <w:rsid w:val="006115BD"/>
    <w:rsid w:val="006118ED"/>
    <w:rsid w:val="006119BC"/>
    <w:rsid w:val="00612D38"/>
    <w:rsid w:val="00613152"/>
    <w:rsid w:val="006131FF"/>
    <w:rsid w:val="0061392B"/>
    <w:rsid w:val="00615566"/>
    <w:rsid w:val="006158B7"/>
    <w:rsid w:val="00615A4E"/>
    <w:rsid w:val="00616152"/>
    <w:rsid w:val="00616AC4"/>
    <w:rsid w:val="00616E51"/>
    <w:rsid w:val="00616EBA"/>
    <w:rsid w:val="0062004F"/>
    <w:rsid w:val="006203A2"/>
    <w:rsid w:val="006203D4"/>
    <w:rsid w:val="006209DC"/>
    <w:rsid w:val="00620E9F"/>
    <w:rsid w:val="00621629"/>
    <w:rsid w:val="0062179B"/>
    <w:rsid w:val="00621CB3"/>
    <w:rsid w:val="00621CBC"/>
    <w:rsid w:val="00622594"/>
    <w:rsid w:val="00622EF1"/>
    <w:rsid w:val="006233E5"/>
    <w:rsid w:val="00623A3A"/>
    <w:rsid w:val="00623D24"/>
    <w:rsid w:val="006241C8"/>
    <w:rsid w:val="00625272"/>
    <w:rsid w:val="00625B55"/>
    <w:rsid w:val="0062643F"/>
    <w:rsid w:val="00626551"/>
    <w:rsid w:val="006267C5"/>
    <w:rsid w:val="006274E5"/>
    <w:rsid w:val="00627D81"/>
    <w:rsid w:val="00630AED"/>
    <w:rsid w:val="00630B18"/>
    <w:rsid w:val="006311A5"/>
    <w:rsid w:val="006321A4"/>
    <w:rsid w:val="0063255B"/>
    <w:rsid w:val="00633521"/>
    <w:rsid w:val="00633D25"/>
    <w:rsid w:val="00634124"/>
    <w:rsid w:val="0063445E"/>
    <w:rsid w:val="00634875"/>
    <w:rsid w:val="006348B7"/>
    <w:rsid w:val="00634901"/>
    <w:rsid w:val="00634BF3"/>
    <w:rsid w:val="006362D5"/>
    <w:rsid w:val="00636B4F"/>
    <w:rsid w:val="00636E51"/>
    <w:rsid w:val="0063701F"/>
    <w:rsid w:val="00637179"/>
    <w:rsid w:val="006372B8"/>
    <w:rsid w:val="00637E0A"/>
    <w:rsid w:val="0064032C"/>
    <w:rsid w:val="00640EE5"/>
    <w:rsid w:val="006418BA"/>
    <w:rsid w:val="00641CB2"/>
    <w:rsid w:val="006429C2"/>
    <w:rsid w:val="00642D5F"/>
    <w:rsid w:val="006437F7"/>
    <w:rsid w:val="00646A9C"/>
    <w:rsid w:val="00646C62"/>
    <w:rsid w:val="00646C8D"/>
    <w:rsid w:val="006477FE"/>
    <w:rsid w:val="006516D0"/>
    <w:rsid w:val="00651AE8"/>
    <w:rsid w:val="0065246C"/>
    <w:rsid w:val="0065421E"/>
    <w:rsid w:val="00654FAD"/>
    <w:rsid w:val="006555F2"/>
    <w:rsid w:val="006558E2"/>
    <w:rsid w:val="00657098"/>
    <w:rsid w:val="006572CB"/>
    <w:rsid w:val="00657757"/>
    <w:rsid w:val="006601AB"/>
    <w:rsid w:val="006604EF"/>
    <w:rsid w:val="00660898"/>
    <w:rsid w:val="006610E8"/>
    <w:rsid w:val="00661CF1"/>
    <w:rsid w:val="00662327"/>
    <w:rsid w:val="00662F13"/>
    <w:rsid w:val="00663518"/>
    <w:rsid w:val="006635CE"/>
    <w:rsid w:val="006637A7"/>
    <w:rsid w:val="0066405E"/>
    <w:rsid w:val="00664692"/>
    <w:rsid w:val="00664B6D"/>
    <w:rsid w:val="00665078"/>
    <w:rsid w:val="006652BE"/>
    <w:rsid w:val="00665360"/>
    <w:rsid w:val="00665779"/>
    <w:rsid w:val="00665D22"/>
    <w:rsid w:val="0066653E"/>
    <w:rsid w:val="00666639"/>
    <w:rsid w:val="00667726"/>
    <w:rsid w:val="00670E14"/>
    <w:rsid w:val="00670E71"/>
    <w:rsid w:val="006713CE"/>
    <w:rsid w:val="006728D0"/>
    <w:rsid w:val="00672D49"/>
    <w:rsid w:val="00673FCA"/>
    <w:rsid w:val="00674C49"/>
    <w:rsid w:val="00674FA3"/>
    <w:rsid w:val="006764F7"/>
    <w:rsid w:val="00676512"/>
    <w:rsid w:val="00676996"/>
    <w:rsid w:val="00676DE4"/>
    <w:rsid w:val="006776DC"/>
    <w:rsid w:val="00680D11"/>
    <w:rsid w:val="00680D21"/>
    <w:rsid w:val="00682027"/>
    <w:rsid w:val="006822F1"/>
    <w:rsid w:val="006823FA"/>
    <w:rsid w:val="00682795"/>
    <w:rsid w:val="00682AA1"/>
    <w:rsid w:val="006830FA"/>
    <w:rsid w:val="00683805"/>
    <w:rsid w:val="00683911"/>
    <w:rsid w:val="00683FF9"/>
    <w:rsid w:val="00684137"/>
    <w:rsid w:val="00684CCA"/>
    <w:rsid w:val="00684D58"/>
    <w:rsid w:val="00685AF6"/>
    <w:rsid w:val="00685D3A"/>
    <w:rsid w:val="00686035"/>
    <w:rsid w:val="006860B8"/>
    <w:rsid w:val="00686541"/>
    <w:rsid w:val="00686D44"/>
    <w:rsid w:val="0068769C"/>
    <w:rsid w:val="00687DB6"/>
    <w:rsid w:val="00687DC9"/>
    <w:rsid w:val="006901D0"/>
    <w:rsid w:val="00690CD7"/>
    <w:rsid w:val="006914BD"/>
    <w:rsid w:val="00691991"/>
    <w:rsid w:val="00692260"/>
    <w:rsid w:val="006929E6"/>
    <w:rsid w:val="006933C1"/>
    <w:rsid w:val="00693AEF"/>
    <w:rsid w:val="0069407D"/>
    <w:rsid w:val="006946AE"/>
    <w:rsid w:val="00694CB5"/>
    <w:rsid w:val="00694E5A"/>
    <w:rsid w:val="00695A65"/>
    <w:rsid w:val="00696068"/>
    <w:rsid w:val="00697779"/>
    <w:rsid w:val="00697960"/>
    <w:rsid w:val="00697A87"/>
    <w:rsid w:val="006A0747"/>
    <w:rsid w:val="006A0AED"/>
    <w:rsid w:val="006A0CFC"/>
    <w:rsid w:val="006A15DC"/>
    <w:rsid w:val="006A2AC2"/>
    <w:rsid w:val="006A2C42"/>
    <w:rsid w:val="006A40A0"/>
    <w:rsid w:val="006A466E"/>
    <w:rsid w:val="006A4EFF"/>
    <w:rsid w:val="006A6525"/>
    <w:rsid w:val="006A67CF"/>
    <w:rsid w:val="006A70E7"/>
    <w:rsid w:val="006A7918"/>
    <w:rsid w:val="006A7B86"/>
    <w:rsid w:val="006B05CB"/>
    <w:rsid w:val="006B0C96"/>
    <w:rsid w:val="006B0E24"/>
    <w:rsid w:val="006B1AF8"/>
    <w:rsid w:val="006B1BF8"/>
    <w:rsid w:val="006B286A"/>
    <w:rsid w:val="006B31D1"/>
    <w:rsid w:val="006B34BD"/>
    <w:rsid w:val="006B39E4"/>
    <w:rsid w:val="006B3B94"/>
    <w:rsid w:val="006B3F97"/>
    <w:rsid w:val="006B66A1"/>
    <w:rsid w:val="006B6878"/>
    <w:rsid w:val="006B6893"/>
    <w:rsid w:val="006B6E5D"/>
    <w:rsid w:val="006B6F65"/>
    <w:rsid w:val="006B7731"/>
    <w:rsid w:val="006B792A"/>
    <w:rsid w:val="006B7D4E"/>
    <w:rsid w:val="006C05BA"/>
    <w:rsid w:val="006C06D5"/>
    <w:rsid w:val="006C0831"/>
    <w:rsid w:val="006C0C9D"/>
    <w:rsid w:val="006C0CAA"/>
    <w:rsid w:val="006C0FAA"/>
    <w:rsid w:val="006C118A"/>
    <w:rsid w:val="006C19FD"/>
    <w:rsid w:val="006C1A9E"/>
    <w:rsid w:val="006C2C59"/>
    <w:rsid w:val="006C33A0"/>
    <w:rsid w:val="006C3A7C"/>
    <w:rsid w:val="006C3EBB"/>
    <w:rsid w:val="006C4343"/>
    <w:rsid w:val="006C495C"/>
    <w:rsid w:val="006C5EB6"/>
    <w:rsid w:val="006C5FFF"/>
    <w:rsid w:val="006C635A"/>
    <w:rsid w:val="006C6A8B"/>
    <w:rsid w:val="006C724C"/>
    <w:rsid w:val="006C788C"/>
    <w:rsid w:val="006C7A02"/>
    <w:rsid w:val="006C7CBF"/>
    <w:rsid w:val="006D0139"/>
    <w:rsid w:val="006D0CF7"/>
    <w:rsid w:val="006D0D43"/>
    <w:rsid w:val="006D1976"/>
    <w:rsid w:val="006D2D86"/>
    <w:rsid w:val="006D34E3"/>
    <w:rsid w:val="006D452C"/>
    <w:rsid w:val="006D4C4D"/>
    <w:rsid w:val="006D4D8A"/>
    <w:rsid w:val="006D614F"/>
    <w:rsid w:val="006D6579"/>
    <w:rsid w:val="006D65E3"/>
    <w:rsid w:val="006D67E7"/>
    <w:rsid w:val="006D728F"/>
    <w:rsid w:val="006D7BF2"/>
    <w:rsid w:val="006E01F0"/>
    <w:rsid w:val="006E0D0D"/>
    <w:rsid w:val="006E0E0D"/>
    <w:rsid w:val="006E10CC"/>
    <w:rsid w:val="006E1F62"/>
    <w:rsid w:val="006E20AB"/>
    <w:rsid w:val="006E21AD"/>
    <w:rsid w:val="006E21DD"/>
    <w:rsid w:val="006E2687"/>
    <w:rsid w:val="006E2D95"/>
    <w:rsid w:val="006E30B3"/>
    <w:rsid w:val="006E3141"/>
    <w:rsid w:val="006E3309"/>
    <w:rsid w:val="006E334C"/>
    <w:rsid w:val="006E37AE"/>
    <w:rsid w:val="006E3927"/>
    <w:rsid w:val="006E3B1C"/>
    <w:rsid w:val="006E4A3E"/>
    <w:rsid w:val="006E4A47"/>
    <w:rsid w:val="006E5486"/>
    <w:rsid w:val="006E5575"/>
    <w:rsid w:val="006E55CE"/>
    <w:rsid w:val="006E5628"/>
    <w:rsid w:val="006E6C69"/>
    <w:rsid w:val="006E7629"/>
    <w:rsid w:val="006E7B3D"/>
    <w:rsid w:val="006F061F"/>
    <w:rsid w:val="006F1AF7"/>
    <w:rsid w:val="006F1F95"/>
    <w:rsid w:val="006F203E"/>
    <w:rsid w:val="006F2B2F"/>
    <w:rsid w:val="006F2F49"/>
    <w:rsid w:val="006F31C6"/>
    <w:rsid w:val="006F3261"/>
    <w:rsid w:val="006F37CF"/>
    <w:rsid w:val="006F3E6C"/>
    <w:rsid w:val="006F4F2D"/>
    <w:rsid w:val="006F4FBE"/>
    <w:rsid w:val="006F51F6"/>
    <w:rsid w:val="006F5218"/>
    <w:rsid w:val="006F617C"/>
    <w:rsid w:val="006F6275"/>
    <w:rsid w:val="006F64DE"/>
    <w:rsid w:val="006F6865"/>
    <w:rsid w:val="006F71EA"/>
    <w:rsid w:val="006F72BA"/>
    <w:rsid w:val="006F74BE"/>
    <w:rsid w:val="00700BDD"/>
    <w:rsid w:val="00701549"/>
    <w:rsid w:val="00701B5F"/>
    <w:rsid w:val="007025E9"/>
    <w:rsid w:val="0070295B"/>
    <w:rsid w:val="007029FB"/>
    <w:rsid w:val="00702CFD"/>
    <w:rsid w:val="00702F23"/>
    <w:rsid w:val="0070304C"/>
    <w:rsid w:val="007031A9"/>
    <w:rsid w:val="00703F2B"/>
    <w:rsid w:val="00704254"/>
    <w:rsid w:val="00704E7D"/>
    <w:rsid w:val="007054D3"/>
    <w:rsid w:val="00705B7B"/>
    <w:rsid w:val="00706782"/>
    <w:rsid w:val="00706FC7"/>
    <w:rsid w:val="007074D2"/>
    <w:rsid w:val="00710555"/>
    <w:rsid w:val="007105F5"/>
    <w:rsid w:val="00710A1D"/>
    <w:rsid w:val="00710D98"/>
    <w:rsid w:val="00710ED9"/>
    <w:rsid w:val="007117E9"/>
    <w:rsid w:val="00712140"/>
    <w:rsid w:val="0071237E"/>
    <w:rsid w:val="00713213"/>
    <w:rsid w:val="007132E9"/>
    <w:rsid w:val="00713668"/>
    <w:rsid w:val="00713EFF"/>
    <w:rsid w:val="00713FEC"/>
    <w:rsid w:val="00714100"/>
    <w:rsid w:val="00714238"/>
    <w:rsid w:val="00715597"/>
    <w:rsid w:val="00715D31"/>
    <w:rsid w:val="00716685"/>
    <w:rsid w:val="00716AB1"/>
    <w:rsid w:val="00716D5E"/>
    <w:rsid w:val="007171E3"/>
    <w:rsid w:val="0072008A"/>
    <w:rsid w:val="0072013D"/>
    <w:rsid w:val="0072088B"/>
    <w:rsid w:val="00720F18"/>
    <w:rsid w:val="0072144F"/>
    <w:rsid w:val="0072258A"/>
    <w:rsid w:val="00722A6E"/>
    <w:rsid w:val="00722DD8"/>
    <w:rsid w:val="00723198"/>
    <w:rsid w:val="007233DC"/>
    <w:rsid w:val="0072450E"/>
    <w:rsid w:val="00724611"/>
    <w:rsid w:val="00724F49"/>
    <w:rsid w:val="0072513C"/>
    <w:rsid w:val="00725D85"/>
    <w:rsid w:val="0072691F"/>
    <w:rsid w:val="0073011F"/>
    <w:rsid w:val="00730141"/>
    <w:rsid w:val="007308E5"/>
    <w:rsid w:val="0073096C"/>
    <w:rsid w:val="0073145E"/>
    <w:rsid w:val="007332E8"/>
    <w:rsid w:val="00733A48"/>
    <w:rsid w:val="00733EB2"/>
    <w:rsid w:val="00733FC4"/>
    <w:rsid w:val="00734072"/>
    <w:rsid w:val="007349F9"/>
    <w:rsid w:val="00734F1E"/>
    <w:rsid w:val="007350E8"/>
    <w:rsid w:val="0073542B"/>
    <w:rsid w:val="00735731"/>
    <w:rsid w:val="00735783"/>
    <w:rsid w:val="00736AE3"/>
    <w:rsid w:val="00736C93"/>
    <w:rsid w:val="00736DB2"/>
    <w:rsid w:val="00736FB5"/>
    <w:rsid w:val="00736FDA"/>
    <w:rsid w:val="00737438"/>
    <w:rsid w:val="00737538"/>
    <w:rsid w:val="007377AC"/>
    <w:rsid w:val="00737F5A"/>
    <w:rsid w:val="00740178"/>
    <w:rsid w:val="0074068A"/>
    <w:rsid w:val="0074119D"/>
    <w:rsid w:val="00741A51"/>
    <w:rsid w:val="0074216B"/>
    <w:rsid w:val="007422C7"/>
    <w:rsid w:val="007423CD"/>
    <w:rsid w:val="00743515"/>
    <w:rsid w:val="007438FC"/>
    <w:rsid w:val="00744C29"/>
    <w:rsid w:val="007459F5"/>
    <w:rsid w:val="00745C09"/>
    <w:rsid w:val="00745C2E"/>
    <w:rsid w:val="00746EA4"/>
    <w:rsid w:val="00746FCC"/>
    <w:rsid w:val="0074748D"/>
    <w:rsid w:val="007474B8"/>
    <w:rsid w:val="00747580"/>
    <w:rsid w:val="007475A8"/>
    <w:rsid w:val="00747654"/>
    <w:rsid w:val="00747777"/>
    <w:rsid w:val="00747B65"/>
    <w:rsid w:val="00747E3D"/>
    <w:rsid w:val="007503F2"/>
    <w:rsid w:val="0075252A"/>
    <w:rsid w:val="00753CC1"/>
    <w:rsid w:val="007545A3"/>
    <w:rsid w:val="007556CE"/>
    <w:rsid w:val="00755D84"/>
    <w:rsid w:val="007569F5"/>
    <w:rsid w:val="007600D9"/>
    <w:rsid w:val="00760183"/>
    <w:rsid w:val="007608A5"/>
    <w:rsid w:val="00760CBC"/>
    <w:rsid w:val="007615AD"/>
    <w:rsid w:val="007615E2"/>
    <w:rsid w:val="00762B12"/>
    <w:rsid w:val="00763538"/>
    <w:rsid w:val="0076533E"/>
    <w:rsid w:val="007657C0"/>
    <w:rsid w:val="00766882"/>
    <w:rsid w:val="0076753B"/>
    <w:rsid w:val="00767873"/>
    <w:rsid w:val="00767FD9"/>
    <w:rsid w:val="00770279"/>
    <w:rsid w:val="00770A3D"/>
    <w:rsid w:val="00770E39"/>
    <w:rsid w:val="00770F32"/>
    <w:rsid w:val="007710DF"/>
    <w:rsid w:val="0077128C"/>
    <w:rsid w:val="00771575"/>
    <w:rsid w:val="0077271A"/>
    <w:rsid w:val="0077281A"/>
    <w:rsid w:val="007731AF"/>
    <w:rsid w:val="007746DA"/>
    <w:rsid w:val="007755A5"/>
    <w:rsid w:val="007760C8"/>
    <w:rsid w:val="00776783"/>
    <w:rsid w:val="00776859"/>
    <w:rsid w:val="00776A22"/>
    <w:rsid w:val="00776D44"/>
    <w:rsid w:val="007772A4"/>
    <w:rsid w:val="00777837"/>
    <w:rsid w:val="00777E9D"/>
    <w:rsid w:val="00777FBC"/>
    <w:rsid w:val="00780047"/>
    <w:rsid w:val="007809F9"/>
    <w:rsid w:val="00780B19"/>
    <w:rsid w:val="00780B86"/>
    <w:rsid w:val="0078131A"/>
    <w:rsid w:val="0078275C"/>
    <w:rsid w:val="0078290E"/>
    <w:rsid w:val="00782ACF"/>
    <w:rsid w:val="00782CC9"/>
    <w:rsid w:val="007831EF"/>
    <w:rsid w:val="007848A7"/>
    <w:rsid w:val="0078703F"/>
    <w:rsid w:val="0079119C"/>
    <w:rsid w:val="007912EF"/>
    <w:rsid w:val="007915A0"/>
    <w:rsid w:val="00791B43"/>
    <w:rsid w:val="00791F39"/>
    <w:rsid w:val="00793AD9"/>
    <w:rsid w:val="00794399"/>
    <w:rsid w:val="007944F5"/>
    <w:rsid w:val="00796145"/>
    <w:rsid w:val="007A00CA"/>
    <w:rsid w:val="007A22F7"/>
    <w:rsid w:val="007A2ABA"/>
    <w:rsid w:val="007A2FE3"/>
    <w:rsid w:val="007A3732"/>
    <w:rsid w:val="007A386F"/>
    <w:rsid w:val="007A3871"/>
    <w:rsid w:val="007A42D1"/>
    <w:rsid w:val="007A4375"/>
    <w:rsid w:val="007A4904"/>
    <w:rsid w:val="007A59B2"/>
    <w:rsid w:val="007A5DDE"/>
    <w:rsid w:val="007A6286"/>
    <w:rsid w:val="007A654F"/>
    <w:rsid w:val="007A6A49"/>
    <w:rsid w:val="007A70C9"/>
    <w:rsid w:val="007A725F"/>
    <w:rsid w:val="007A7678"/>
    <w:rsid w:val="007A7782"/>
    <w:rsid w:val="007B040E"/>
    <w:rsid w:val="007B0E77"/>
    <w:rsid w:val="007B1D87"/>
    <w:rsid w:val="007B1E38"/>
    <w:rsid w:val="007B20E4"/>
    <w:rsid w:val="007B210F"/>
    <w:rsid w:val="007B29C4"/>
    <w:rsid w:val="007B38D3"/>
    <w:rsid w:val="007B3D07"/>
    <w:rsid w:val="007B400C"/>
    <w:rsid w:val="007B48C9"/>
    <w:rsid w:val="007B654E"/>
    <w:rsid w:val="007B6823"/>
    <w:rsid w:val="007B6AB1"/>
    <w:rsid w:val="007B70C1"/>
    <w:rsid w:val="007B73A9"/>
    <w:rsid w:val="007B754F"/>
    <w:rsid w:val="007B7849"/>
    <w:rsid w:val="007C082B"/>
    <w:rsid w:val="007C0BE0"/>
    <w:rsid w:val="007C0FE8"/>
    <w:rsid w:val="007C1101"/>
    <w:rsid w:val="007C16D6"/>
    <w:rsid w:val="007C1B8B"/>
    <w:rsid w:val="007C1CCE"/>
    <w:rsid w:val="007C2CEC"/>
    <w:rsid w:val="007C2F2C"/>
    <w:rsid w:val="007C37B1"/>
    <w:rsid w:val="007C3A05"/>
    <w:rsid w:val="007C3AC4"/>
    <w:rsid w:val="007C4639"/>
    <w:rsid w:val="007C4695"/>
    <w:rsid w:val="007C47AA"/>
    <w:rsid w:val="007C4D26"/>
    <w:rsid w:val="007C51D2"/>
    <w:rsid w:val="007C560E"/>
    <w:rsid w:val="007C5650"/>
    <w:rsid w:val="007C6753"/>
    <w:rsid w:val="007C6AEC"/>
    <w:rsid w:val="007C6C8D"/>
    <w:rsid w:val="007C74EA"/>
    <w:rsid w:val="007D07E5"/>
    <w:rsid w:val="007D0D67"/>
    <w:rsid w:val="007D17F0"/>
    <w:rsid w:val="007D18DE"/>
    <w:rsid w:val="007D1FFB"/>
    <w:rsid w:val="007D3265"/>
    <w:rsid w:val="007D33B2"/>
    <w:rsid w:val="007D368E"/>
    <w:rsid w:val="007D3774"/>
    <w:rsid w:val="007D380E"/>
    <w:rsid w:val="007D49CB"/>
    <w:rsid w:val="007D4DB3"/>
    <w:rsid w:val="007D510E"/>
    <w:rsid w:val="007D5F82"/>
    <w:rsid w:val="007D66DB"/>
    <w:rsid w:val="007D67C5"/>
    <w:rsid w:val="007D684A"/>
    <w:rsid w:val="007E0F3E"/>
    <w:rsid w:val="007E1699"/>
    <w:rsid w:val="007E17FA"/>
    <w:rsid w:val="007E221A"/>
    <w:rsid w:val="007E2564"/>
    <w:rsid w:val="007E2AA5"/>
    <w:rsid w:val="007E2E2C"/>
    <w:rsid w:val="007E319B"/>
    <w:rsid w:val="007E3251"/>
    <w:rsid w:val="007E4CEC"/>
    <w:rsid w:val="007E4EA2"/>
    <w:rsid w:val="007E5500"/>
    <w:rsid w:val="007E5540"/>
    <w:rsid w:val="007E556A"/>
    <w:rsid w:val="007E5EF5"/>
    <w:rsid w:val="007E6E5F"/>
    <w:rsid w:val="007E76E4"/>
    <w:rsid w:val="007E77B7"/>
    <w:rsid w:val="007E7951"/>
    <w:rsid w:val="007F0477"/>
    <w:rsid w:val="007F063E"/>
    <w:rsid w:val="007F0C2C"/>
    <w:rsid w:val="007F0FF3"/>
    <w:rsid w:val="007F1290"/>
    <w:rsid w:val="007F164C"/>
    <w:rsid w:val="007F2AEE"/>
    <w:rsid w:val="007F36C9"/>
    <w:rsid w:val="007F3B91"/>
    <w:rsid w:val="007F4003"/>
    <w:rsid w:val="007F434A"/>
    <w:rsid w:val="007F4845"/>
    <w:rsid w:val="007F4851"/>
    <w:rsid w:val="007F502A"/>
    <w:rsid w:val="007F53B6"/>
    <w:rsid w:val="007F546B"/>
    <w:rsid w:val="007F5880"/>
    <w:rsid w:val="007F6226"/>
    <w:rsid w:val="007F66CE"/>
    <w:rsid w:val="007F7394"/>
    <w:rsid w:val="007F7A64"/>
    <w:rsid w:val="00800591"/>
    <w:rsid w:val="0080068F"/>
    <w:rsid w:val="00800722"/>
    <w:rsid w:val="008007DB"/>
    <w:rsid w:val="00800EFA"/>
    <w:rsid w:val="0080164B"/>
    <w:rsid w:val="0080192C"/>
    <w:rsid w:val="00802170"/>
    <w:rsid w:val="008024E3"/>
    <w:rsid w:val="0080263C"/>
    <w:rsid w:val="00802DAB"/>
    <w:rsid w:val="008030EA"/>
    <w:rsid w:val="00803EAE"/>
    <w:rsid w:val="00804290"/>
    <w:rsid w:val="00804EA5"/>
    <w:rsid w:val="008051F3"/>
    <w:rsid w:val="00805F41"/>
    <w:rsid w:val="00806197"/>
    <w:rsid w:val="00806EB1"/>
    <w:rsid w:val="0080742D"/>
    <w:rsid w:val="0081179A"/>
    <w:rsid w:val="00811DE4"/>
    <w:rsid w:val="00811F6F"/>
    <w:rsid w:val="00811F75"/>
    <w:rsid w:val="00812614"/>
    <w:rsid w:val="00813224"/>
    <w:rsid w:val="0081408E"/>
    <w:rsid w:val="0081439C"/>
    <w:rsid w:val="00814B3E"/>
    <w:rsid w:val="00815C14"/>
    <w:rsid w:val="00816284"/>
    <w:rsid w:val="00816B0D"/>
    <w:rsid w:val="00817F47"/>
    <w:rsid w:val="00817F5B"/>
    <w:rsid w:val="008200E2"/>
    <w:rsid w:val="00820921"/>
    <w:rsid w:val="00821010"/>
    <w:rsid w:val="008220B2"/>
    <w:rsid w:val="0082226B"/>
    <w:rsid w:val="00822B5E"/>
    <w:rsid w:val="00823ADA"/>
    <w:rsid w:val="00823D2A"/>
    <w:rsid w:val="008244D7"/>
    <w:rsid w:val="0082497A"/>
    <w:rsid w:val="00825261"/>
    <w:rsid w:val="008260BE"/>
    <w:rsid w:val="008260C8"/>
    <w:rsid w:val="0082614D"/>
    <w:rsid w:val="00826882"/>
    <w:rsid w:val="00826F0D"/>
    <w:rsid w:val="00826FB8"/>
    <w:rsid w:val="00827250"/>
    <w:rsid w:val="00830965"/>
    <w:rsid w:val="0083116B"/>
    <w:rsid w:val="00831F5E"/>
    <w:rsid w:val="0083280A"/>
    <w:rsid w:val="00832BA8"/>
    <w:rsid w:val="00833C12"/>
    <w:rsid w:val="0083422D"/>
    <w:rsid w:val="00834440"/>
    <w:rsid w:val="0083455F"/>
    <w:rsid w:val="00834E46"/>
    <w:rsid w:val="0083551B"/>
    <w:rsid w:val="00835FD3"/>
    <w:rsid w:val="008365FD"/>
    <w:rsid w:val="00836A47"/>
    <w:rsid w:val="00836CAF"/>
    <w:rsid w:val="00837692"/>
    <w:rsid w:val="00837AD8"/>
    <w:rsid w:val="00837D90"/>
    <w:rsid w:val="00840161"/>
    <w:rsid w:val="0084022F"/>
    <w:rsid w:val="00840DBF"/>
    <w:rsid w:val="0084198F"/>
    <w:rsid w:val="00842E87"/>
    <w:rsid w:val="00843329"/>
    <w:rsid w:val="0084374E"/>
    <w:rsid w:val="00845948"/>
    <w:rsid w:val="008462ED"/>
    <w:rsid w:val="008470C7"/>
    <w:rsid w:val="008471F1"/>
    <w:rsid w:val="0084738A"/>
    <w:rsid w:val="00847BFE"/>
    <w:rsid w:val="00850150"/>
    <w:rsid w:val="00850D08"/>
    <w:rsid w:val="00850D35"/>
    <w:rsid w:val="008516C0"/>
    <w:rsid w:val="00851CE3"/>
    <w:rsid w:val="008523C7"/>
    <w:rsid w:val="008526B7"/>
    <w:rsid w:val="00852D90"/>
    <w:rsid w:val="00853431"/>
    <w:rsid w:val="00853841"/>
    <w:rsid w:val="00853C13"/>
    <w:rsid w:val="00853DCC"/>
    <w:rsid w:val="00853ED3"/>
    <w:rsid w:val="0085476B"/>
    <w:rsid w:val="00854BA0"/>
    <w:rsid w:val="00854D0E"/>
    <w:rsid w:val="00854D13"/>
    <w:rsid w:val="00855405"/>
    <w:rsid w:val="00856210"/>
    <w:rsid w:val="00856695"/>
    <w:rsid w:val="0085680A"/>
    <w:rsid w:val="0085690B"/>
    <w:rsid w:val="00856920"/>
    <w:rsid w:val="008569B6"/>
    <w:rsid w:val="00856B99"/>
    <w:rsid w:val="008578ED"/>
    <w:rsid w:val="00857ED4"/>
    <w:rsid w:val="0086126C"/>
    <w:rsid w:val="008612B7"/>
    <w:rsid w:val="00861FC6"/>
    <w:rsid w:val="008621E6"/>
    <w:rsid w:val="008621EB"/>
    <w:rsid w:val="00862BF0"/>
    <w:rsid w:val="00862FE8"/>
    <w:rsid w:val="00863449"/>
    <w:rsid w:val="00863476"/>
    <w:rsid w:val="00863D62"/>
    <w:rsid w:val="00863F11"/>
    <w:rsid w:val="00863F47"/>
    <w:rsid w:val="00863F72"/>
    <w:rsid w:val="00864D1A"/>
    <w:rsid w:val="008650B1"/>
    <w:rsid w:val="0086515C"/>
    <w:rsid w:val="008657D5"/>
    <w:rsid w:val="008660BB"/>
    <w:rsid w:val="00866694"/>
    <w:rsid w:val="008666DB"/>
    <w:rsid w:val="00866C0E"/>
    <w:rsid w:val="00867267"/>
    <w:rsid w:val="00867D4C"/>
    <w:rsid w:val="00867FA4"/>
    <w:rsid w:val="0087056F"/>
    <w:rsid w:val="00870C1C"/>
    <w:rsid w:val="00870CEB"/>
    <w:rsid w:val="00871414"/>
    <w:rsid w:val="00871852"/>
    <w:rsid w:val="00871B98"/>
    <w:rsid w:val="00871BEE"/>
    <w:rsid w:val="00871E30"/>
    <w:rsid w:val="00871E8D"/>
    <w:rsid w:val="00873843"/>
    <w:rsid w:val="0087389C"/>
    <w:rsid w:val="00873A74"/>
    <w:rsid w:val="00874270"/>
    <w:rsid w:val="00874738"/>
    <w:rsid w:val="00875209"/>
    <w:rsid w:val="008759D3"/>
    <w:rsid w:val="00875E93"/>
    <w:rsid w:val="00876ACD"/>
    <w:rsid w:val="00876D81"/>
    <w:rsid w:val="0087721E"/>
    <w:rsid w:val="00877F00"/>
    <w:rsid w:val="00880CDD"/>
    <w:rsid w:val="008819DA"/>
    <w:rsid w:val="00881FFF"/>
    <w:rsid w:val="00882080"/>
    <w:rsid w:val="00882123"/>
    <w:rsid w:val="00882213"/>
    <w:rsid w:val="00882F1D"/>
    <w:rsid w:val="008838B9"/>
    <w:rsid w:val="0088444E"/>
    <w:rsid w:val="00884D3B"/>
    <w:rsid w:val="0088503A"/>
    <w:rsid w:val="008862DA"/>
    <w:rsid w:val="008867FF"/>
    <w:rsid w:val="0088689F"/>
    <w:rsid w:val="008903B1"/>
    <w:rsid w:val="00890850"/>
    <w:rsid w:val="00890F13"/>
    <w:rsid w:val="00891653"/>
    <w:rsid w:val="008920F6"/>
    <w:rsid w:val="00892612"/>
    <w:rsid w:val="00892839"/>
    <w:rsid w:val="00892E16"/>
    <w:rsid w:val="0089324C"/>
    <w:rsid w:val="008937E4"/>
    <w:rsid w:val="008939DE"/>
    <w:rsid w:val="0089449B"/>
    <w:rsid w:val="008945AF"/>
    <w:rsid w:val="00895444"/>
    <w:rsid w:val="00895A3B"/>
    <w:rsid w:val="00895EC1"/>
    <w:rsid w:val="00896AA0"/>
    <w:rsid w:val="00897EB5"/>
    <w:rsid w:val="008A02ED"/>
    <w:rsid w:val="008A2BA6"/>
    <w:rsid w:val="008A2D1C"/>
    <w:rsid w:val="008A3997"/>
    <w:rsid w:val="008A3D2A"/>
    <w:rsid w:val="008A3FFC"/>
    <w:rsid w:val="008A4835"/>
    <w:rsid w:val="008A49B1"/>
    <w:rsid w:val="008A5C69"/>
    <w:rsid w:val="008A60F2"/>
    <w:rsid w:val="008A6821"/>
    <w:rsid w:val="008A7BE9"/>
    <w:rsid w:val="008A7DAE"/>
    <w:rsid w:val="008B0330"/>
    <w:rsid w:val="008B0783"/>
    <w:rsid w:val="008B087F"/>
    <w:rsid w:val="008B0DE6"/>
    <w:rsid w:val="008B1016"/>
    <w:rsid w:val="008B1530"/>
    <w:rsid w:val="008B1D54"/>
    <w:rsid w:val="008B20B5"/>
    <w:rsid w:val="008B2C13"/>
    <w:rsid w:val="008B2C9E"/>
    <w:rsid w:val="008B2E40"/>
    <w:rsid w:val="008B2F62"/>
    <w:rsid w:val="008B3CB7"/>
    <w:rsid w:val="008B3DC6"/>
    <w:rsid w:val="008B44D5"/>
    <w:rsid w:val="008B4C37"/>
    <w:rsid w:val="008B50AF"/>
    <w:rsid w:val="008B5594"/>
    <w:rsid w:val="008B5827"/>
    <w:rsid w:val="008B65D1"/>
    <w:rsid w:val="008B678E"/>
    <w:rsid w:val="008B68FC"/>
    <w:rsid w:val="008B6A22"/>
    <w:rsid w:val="008B731E"/>
    <w:rsid w:val="008B7AC1"/>
    <w:rsid w:val="008B7F11"/>
    <w:rsid w:val="008B7F42"/>
    <w:rsid w:val="008C0142"/>
    <w:rsid w:val="008C028A"/>
    <w:rsid w:val="008C10E4"/>
    <w:rsid w:val="008C136C"/>
    <w:rsid w:val="008C17F6"/>
    <w:rsid w:val="008C1CB2"/>
    <w:rsid w:val="008C1E38"/>
    <w:rsid w:val="008C22E3"/>
    <w:rsid w:val="008C23B0"/>
    <w:rsid w:val="008C3D81"/>
    <w:rsid w:val="008C3ECD"/>
    <w:rsid w:val="008C429B"/>
    <w:rsid w:val="008C4DA1"/>
    <w:rsid w:val="008C4DF9"/>
    <w:rsid w:val="008C5B85"/>
    <w:rsid w:val="008C5BE7"/>
    <w:rsid w:val="008C5F13"/>
    <w:rsid w:val="008C709F"/>
    <w:rsid w:val="008C7667"/>
    <w:rsid w:val="008C774A"/>
    <w:rsid w:val="008C776C"/>
    <w:rsid w:val="008C78F9"/>
    <w:rsid w:val="008C7EEC"/>
    <w:rsid w:val="008D07BD"/>
    <w:rsid w:val="008D1D38"/>
    <w:rsid w:val="008D2E1C"/>
    <w:rsid w:val="008D340E"/>
    <w:rsid w:val="008D34DE"/>
    <w:rsid w:val="008D3903"/>
    <w:rsid w:val="008D398A"/>
    <w:rsid w:val="008D3AE1"/>
    <w:rsid w:val="008D4112"/>
    <w:rsid w:val="008D495C"/>
    <w:rsid w:val="008D55C6"/>
    <w:rsid w:val="008D5C62"/>
    <w:rsid w:val="008D60C5"/>
    <w:rsid w:val="008D651B"/>
    <w:rsid w:val="008D6FA1"/>
    <w:rsid w:val="008D6FD9"/>
    <w:rsid w:val="008D73B2"/>
    <w:rsid w:val="008D7879"/>
    <w:rsid w:val="008D7B61"/>
    <w:rsid w:val="008E01BF"/>
    <w:rsid w:val="008E0500"/>
    <w:rsid w:val="008E127F"/>
    <w:rsid w:val="008E1BC3"/>
    <w:rsid w:val="008E2097"/>
    <w:rsid w:val="008E2605"/>
    <w:rsid w:val="008E2A76"/>
    <w:rsid w:val="008E2F79"/>
    <w:rsid w:val="008E2FD0"/>
    <w:rsid w:val="008E311B"/>
    <w:rsid w:val="008E36D7"/>
    <w:rsid w:val="008E38F5"/>
    <w:rsid w:val="008E3E53"/>
    <w:rsid w:val="008E4AA4"/>
    <w:rsid w:val="008E4B72"/>
    <w:rsid w:val="008E4C69"/>
    <w:rsid w:val="008E61CA"/>
    <w:rsid w:val="008E63A2"/>
    <w:rsid w:val="008E68D8"/>
    <w:rsid w:val="008E6EE8"/>
    <w:rsid w:val="008F012E"/>
    <w:rsid w:val="008F04DF"/>
    <w:rsid w:val="008F07E2"/>
    <w:rsid w:val="008F0962"/>
    <w:rsid w:val="008F0D6B"/>
    <w:rsid w:val="008F14C3"/>
    <w:rsid w:val="008F185C"/>
    <w:rsid w:val="008F1E77"/>
    <w:rsid w:val="008F1F88"/>
    <w:rsid w:val="008F3686"/>
    <w:rsid w:val="008F3F59"/>
    <w:rsid w:val="008F444A"/>
    <w:rsid w:val="008F5628"/>
    <w:rsid w:val="008F61D1"/>
    <w:rsid w:val="008F72CA"/>
    <w:rsid w:val="008F7545"/>
    <w:rsid w:val="008F77FD"/>
    <w:rsid w:val="008F7F41"/>
    <w:rsid w:val="00900104"/>
    <w:rsid w:val="00900280"/>
    <w:rsid w:val="009005BF"/>
    <w:rsid w:val="0090066F"/>
    <w:rsid w:val="00900B9C"/>
    <w:rsid w:val="00900C0A"/>
    <w:rsid w:val="0090126F"/>
    <w:rsid w:val="009026FD"/>
    <w:rsid w:val="00903C4D"/>
    <w:rsid w:val="00904CDF"/>
    <w:rsid w:val="0090533C"/>
    <w:rsid w:val="00905C3B"/>
    <w:rsid w:val="00905CC2"/>
    <w:rsid w:val="00905CEF"/>
    <w:rsid w:val="00907186"/>
    <w:rsid w:val="00907265"/>
    <w:rsid w:val="00910194"/>
    <w:rsid w:val="0091091D"/>
    <w:rsid w:val="00910B87"/>
    <w:rsid w:val="009113F4"/>
    <w:rsid w:val="00912070"/>
    <w:rsid w:val="009124AD"/>
    <w:rsid w:val="00912E40"/>
    <w:rsid w:val="0091390F"/>
    <w:rsid w:val="00913FE9"/>
    <w:rsid w:val="00914AF0"/>
    <w:rsid w:val="00914AF1"/>
    <w:rsid w:val="00914B06"/>
    <w:rsid w:val="009152F7"/>
    <w:rsid w:val="00915B8E"/>
    <w:rsid w:val="00915F14"/>
    <w:rsid w:val="00915FD6"/>
    <w:rsid w:val="00916156"/>
    <w:rsid w:val="00916360"/>
    <w:rsid w:val="00916BC5"/>
    <w:rsid w:val="00920034"/>
    <w:rsid w:val="009201BF"/>
    <w:rsid w:val="00920D25"/>
    <w:rsid w:val="00920FB2"/>
    <w:rsid w:val="00921098"/>
    <w:rsid w:val="00921592"/>
    <w:rsid w:val="00921E7D"/>
    <w:rsid w:val="00922D84"/>
    <w:rsid w:val="0092326F"/>
    <w:rsid w:val="009234EE"/>
    <w:rsid w:val="009235EC"/>
    <w:rsid w:val="0092445D"/>
    <w:rsid w:val="00924464"/>
    <w:rsid w:val="00924AA4"/>
    <w:rsid w:val="0092534D"/>
    <w:rsid w:val="009256A4"/>
    <w:rsid w:val="009257FB"/>
    <w:rsid w:val="009259CB"/>
    <w:rsid w:val="009260FE"/>
    <w:rsid w:val="009261B1"/>
    <w:rsid w:val="009262BA"/>
    <w:rsid w:val="009262DB"/>
    <w:rsid w:val="00926396"/>
    <w:rsid w:val="0092640E"/>
    <w:rsid w:val="00927244"/>
    <w:rsid w:val="0092735C"/>
    <w:rsid w:val="00927D36"/>
    <w:rsid w:val="009306C3"/>
    <w:rsid w:val="00930F99"/>
    <w:rsid w:val="00931509"/>
    <w:rsid w:val="00931895"/>
    <w:rsid w:val="0093192E"/>
    <w:rsid w:val="00932637"/>
    <w:rsid w:val="009326EC"/>
    <w:rsid w:val="00932C1F"/>
    <w:rsid w:val="00933E22"/>
    <w:rsid w:val="009344B6"/>
    <w:rsid w:val="0093489B"/>
    <w:rsid w:val="00934923"/>
    <w:rsid w:val="00934A54"/>
    <w:rsid w:val="009355F1"/>
    <w:rsid w:val="00936238"/>
    <w:rsid w:val="009368CD"/>
    <w:rsid w:val="00936E2F"/>
    <w:rsid w:val="00937697"/>
    <w:rsid w:val="00940570"/>
    <w:rsid w:val="00941A3D"/>
    <w:rsid w:val="00941B17"/>
    <w:rsid w:val="00941CAC"/>
    <w:rsid w:val="00942142"/>
    <w:rsid w:val="009421FC"/>
    <w:rsid w:val="009422ED"/>
    <w:rsid w:val="00943629"/>
    <w:rsid w:val="00943901"/>
    <w:rsid w:val="00944256"/>
    <w:rsid w:val="00944588"/>
    <w:rsid w:val="00945E94"/>
    <w:rsid w:val="0094732D"/>
    <w:rsid w:val="0094757E"/>
    <w:rsid w:val="00947909"/>
    <w:rsid w:val="0095097B"/>
    <w:rsid w:val="00950E8C"/>
    <w:rsid w:val="009517D7"/>
    <w:rsid w:val="00951C5C"/>
    <w:rsid w:val="009522B7"/>
    <w:rsid w:val="0095310E"/>
    <w:rsid w:val="00953E2C"/>
    <w:rsid w:val="00954B98"/>
    <w:rsid w:val="00954D5D"/>
    <w:rsid w:val="0095535C"/>
    <w:rsid w:val="00955534"/>
    <w:rsid w:val="00957072"/>
    <w:rsid w:val="00957265"/>
    <w:rsid w:val="009578B8"/>
    <w:rsid w:val="009579A1"/>
    <w:rsid w:val="00957D68"/>
    <w:rsid w:val="009600CA"/>
    <w:rsid w:val="0096063A"/>
    <w:rsid w:val="009606FD"/>
    <w:rsid w:val="00960890"/>
    <w:rsid w:val="0096094F"/>
    <w:rsid w:val="00960A80"/>
    <w:rsid w:val="00960E71"/>
    <w:rsid w:val="009625CC"/>
    <w:rsid w:val="00963389"/>
    <w:rsid w:val="009637EA"/>
    <w:rsid w:val="00963A10"/>
    <w:rsid w:val="00963D0D"/>
    <w:rsid w:val="0096430D"/>
    <w:rsid w:val="00964536"/>
    <w:rsid w:val="00964D5C"/>
    <w:rsid w:val="00965272"/>
    <w:rsid w:val="009654BD"/>
    <w:rsid w:val="009656B4"/>
    <w:rsid w:val="00965712"/>
    <w:rsid w:val="00965AA1"/>
    <w:rsid w:val="009660DE"/>
    <w:rsid w:val="00966209"/>
    <w:rsid w:val="00966D42"/>
    <w:rsid w:val="009675DA"/>
    <w:rsid w:val="009705F1"/>
    <w:rsid w:val="00970BE3"/>
    <w:rsid w:val="00971ABD"/>
    <w:rsid w:val="00971F1D"/>
    <w:rsid w:val="00972E7E"/>
    <w:rsid w:val="00973BDF"/>
    <w:rsid w:val="00973D16"/>
    <w:rsid w:val="00973F22"/>
    <w:rsid w:val="0097424D"/>
    <w:rsid w:val="00974422"/>
    <w:rsid w:val="0097483E"/>
    <w:rsid w:val="009750BF"/>
    <w:rsid w:val="00975853"/>
    <w:rsid w:val="00975CF6"/>
    <w:rsid w:val="00977076"/>
    <w:rsid w:val="00977326"/>
    <w:rsid w:val="00977691"/>
    <w:rsid w:val="0097778F"/>
    <w:rsid w:val="00977C1D"/>
    <w:rsid w:val="00977F7F"/>
    <w:rsid w:val="00980484"/>
    <w:rsid w:val="00980B01"/>
    <w:rsid w:val="00980CEF"/>
    <w:rsid w:val="00982029"/>
    <w:rsid w:val="0098246F"/>
    <w:rsid w:val="0098286A"/>
    <w:rsid w:val="00982B8D"/>
    <w:rsid w:val="00983468"/>
    <w:rsid w:val="00983583"/>
    <w:rsid w:val="00983613"/>
    <w:rsid w:val="00983705"/>
    <w:rsid w:val="00983914"/>
    <w:rsid w:val="00984D3E"/>
    <w:rsid w:val="00984E51"/>
    <w:rsid w:val="009851E9"/>
    <w:rsid w:val="00985673"/>
    <w:rsid w:val="00986265"/>
    <w:rsid w:val="00986BCB"/>
    <w:rsid w:val="00986F23"/>
    <w:rsid w:val="009871A8"/>
    <w:rsid w:val="0098747F"/>
    <w:rsid w:val="00987561"/>
    <w:rsid w:val="00987E80"/>
    <w:rsid w:val="009909A8"/>
    <w:rsid w:val="009909E9"/>
    <w:rsid w:val="00990E18"/>
    <w:rsid w:val="00990FCF"/>
    <w:rsid w:val="00991102"/>
    <w:rsid w:val="00991C78"/>
    <w:rsid w:val="009922D1"/>
    <w:rsid w:val="00992604"/>
    <w:rsid w:val="00993257"/>
    <w:rsid w:val="0099363F"/>
    <w:rsid w:val="00993690"/>
    <w:rsid w:val="00993C80"/>
    <w:rsid w:val="0099402A"/>
    <w:rsid w:val="00994166"/>
    <w:rsid w:val="00994280"/>
    <w:rsid w:val="009948D7"/>
    <w:rsid w:val="0099553C"/>
    <w:rsid w:val="0099594D"/>
    <w:rsid w:val="00995A44"/>
    <w:rsid w:val="00995C65"/>
    <w:rsid w:val="00995F8F"/>
    <w:rsid w:val="0099721B"/>
    <w:rsid w:val="0099740D"/>
    <w:rsid w:val="00997AC0"/>
    <w:rsid w:val="00997C08"/>
    <w:rsid w:val="009A0485"/>
    <w:rsid w:val="009A0CE5"/>
    <w:rsid w:val="009A0DA1"/>
    <w:rsid w:val="009A0DAB"/>
    <w:rsid w:val="009A0F65"/>
    <w:rsid w:val="009A1B0C"/>
    <w:rsid w:val="009A1B5D"/>
    <w:rsid w:val="009A203A"/>
    <w:rsid w:val="009A29AD"/>
    <w:rsid w:val="009A29C5"/>
    <w:rsid w:val="009A2D71"/>
    <w:rsid w:val="009A367C"/>
    <w:rsid w:val="009A3884"/>
    <w:rsid w:val="009A3958"/>
    <w:rsid w:val="009A48F3"/>
    <w:rsid w:val="009A4938"/>
    <w:rsid w:val="009A4B73"/>
    <w:rsid w:val="009A5417"/>
    <w:rsid w:val="009A5CF9"/>
    <w:rsid w:val="009A63D9"/>
    <w:rsid w:val="009A63EB"/>
    <w:rsid w:val="009A6E98"/>
    <w:rsid w:val="009A7FC2"/>
    <w:rsid w:val="009B014B"/>
    <w:rsid w:val="009B0560"/>
    <w:rsid w:val="009B0662"/>
    <w:rsid w:val="009B09FB"/>
    <w:rsid w:val="009B1167"/>
    <w:rsid w:val="009B1B98"/>
    <w:rsid w:val="009B1C61"/>
    <w:rsid w:val="009B24F8"/>
    <w:rsid w:val="009B25C8"/>
    <w:rsid w:val="009B295A"/>
    <w:rsid w:val="009B29BA"/>
    <w:rsid w:val="009B31D1"/>
    <w:rsid w:val="009B4164"/>
    <w:rsid w:val="009B47DE"/>
    <w:rsid w:val="009B4DF4"/>
    <w:rsid w:val="009B4F32"/>
    <w:rsid w:val="009B509B"/>
    <w:rsid w:val="009B5F03"/>
    <w:rsid w:val="009B6407"/>
    <w:rsid w:val="009B770B"/>
    <w:rsid w:val="009B7A75"/>
    <w:rsid w:val="009B7CD5"/>
    <w:rsid w:val="009C115E"/>
    <w:rsid w:val="009C1386"/>
    <w:rsid w:val="009C1966"/>
    <w:rsid w:val="009C20B9"/>
    <w:rsid w:val="009C271A"/>
    <w:rsid w:val="009C2D7B"/>
    <w:rsid w:val="009C34F7"/>
    <w:rsid w:val="009C3887"/>
    <w:rsid w:val="009C3CE7"/>
    <w:rsid w:val="009C447C"/>
    <w:rsid w:val="009C4513"/>
    <w:rsid w:val="009C48E5"/>
    <w:rsid w:val="009C51BB"/>
    <w:rsid w:val="009C5370"/>
    <w:rsid w:val="009C53AD"/>
    <w:rsid w:val="009C6652"/>
    <w:rsid w:val="009C6751"/>
    <w:rsid w:val="009C67CF"/>
    <w:rsid w:val="009C6C5E"/>
    <w:rsid w:val="009C6EBC"/>
    <w:rsid w:val="009C71A3"/>
    <w:rsid w:val="009C75FD"/>
    <w:rsid w:val="009C7639"/>
    <w:rsid w:val="009C7AAE"/>
    <w:rsid w:val="009D08A9"/>
    <w:rsid w:val="009D09F8"/>
    <w:rsid w:val="009D10B1"/>
    <w:rsid w:val="009D1BA4"/>
    <w:rsid w:val="009D1F5A"/>
    <w:rsid w:val="009D26E5"/>
    <w:rsid w:val="009D2A4F"/>
    <w:rsid w:val="009D2BFD"/>
    <w:rsid w:val="009D30FD"/>
    <w:rsid w:val="009D315D"/>
    <w:rsid w:val="009D3452"/>
    <w:rsid w:val="009D36BC"/>
    <w:rsid w:val="009D3EEE"/>
    <w:rsid w:val="009D46AB"/>
    <w:rsid w:val="009D470C"/>
    <w:rsid w:val="009D4A3E"/>
    <w:rsid w:val="009D4C9C"/>
    <w:rsid w:val="009D59EA"/>
    <w:rsid w:val="009D6CCF"/>
    <w:rsid w:val="009D6F39"/>
    <w:rsid w:val="009D71C7"/>
    <w:rsid w:val="009D74B3"/>
    <w:rsid w:val="009D788D"/>
    <w:rsid w:val="009D7E70"/>
    <w:rsid w:val="009E0254"/>
    <w:rsid w:val="009E05AD"/>
    <w:rsid w:val="009E0A7A"/>
    <w:rsid w:val="009E0F86"/>
    <w:rsid w:val="009E1511"/>
    <w:rsid w:val="009E16D4"/>
    <w:rsid w:val="009E1A8E"/>
    <w:rsid w:val="009E1FC6"/>
    <w:rsid w:val="009E23D1"/>
    <w:rsid w:val="009E3ECD"/>
    <w:rsid w:val="009E42B8"/>
    <w:rsid w:val="009E4467"/>
    <w:rsid w:val="009E4544"/>
    <w:rsid w:val="009E5535"/>
    <w:rsid w:val="009E5938"/>
    <w:rsid w:val="009E6A27"/>
    <w:rsid w:val="009E6DF6"/>
    <w:rsid w:val="009E6E83"/>
    <w:rsid w:val="009E7403"/>
    <w:rsid w:val="009E7848"/>
    <w:rsid w:val="009F02CB"/>
    <w:rsid w:val="009F03DE"/>
    <w:rsid w:val="009F0629"/>
    <w:rsid w:val="009F0650"/>
    <w:rsid w:val="009F06F0"/>
    <w:rsid w:val="009F148D"/>
    <w:rsid w:val="009F2050"/>
    <w:rsid w:val="009F23C7"/>
    <w:rsid w:val="009F279E"/>
    <w:rsid w:val="009F2BDB"/>
    <w:rsid w:val="009F37A3"/>
    <w:rsid w:val="009F44CF"/>
    <w:rsid w:val="009F4CBF"/>
    <w:rsid w:val="009F5479"/>
    <w:rsid w:val="009F548D"/>
    <w:rsid w:val="009F6922"/>
    <w:rsid w:val="009F6D05"/>
    <w:rsid w:val="009F6F80"/>
    <w:rsid w:val="009F729F"/>
    <w:rsid w:val="009F7675"/>
    <w:rsid w:val="00A007A1"/>
    <w:rsid w:val="00A0145F"/>
    <w:rsid w:val="00A01462"/>
    <w:rsid w:val="00A01D9D"/>
    <w:rsid w:val="00A01FC5"/>
    <w:rsid w:val="00A026ED"/>
    <w:rsid w:val="00A0332B"/>
    <w:rsid w:val="00A0362F"/>
    <w:rsid w:val="00A049E0"/>
    <w:rsid w:val="00A0527F"/>
    <w:rsid w:val="00A05468"/>
    <w:rsid w:val="00A055E6"/>
    <w:rsid w:val="00A05E3B"/>
    <w:rsid w:val="00A063A3"/>
    <w:rsid w:val="00A069D9"/>
    <w:rsid w:val="00A06BAE"/>
    <w:rsid w:val="00A0768C"/>
    <w:rsid w:val="00A07892"/>
    <w:rsid w:val="00A0793C"/>
    <w:rsid w:val="00A07CBC"/>
    <w:rsid w:val="00A10A59"/>
    <w:rsid w:val="00A11635"/>
    <w:rsid w:val="00A11EE0"/>
    <w:rsid w:val="00A124C5"/>
    <w:rsid w:val="00A12529"/>
    <w:rsid w:val="00A13253"/>
    <w:rsid w:val="00A13597"/>
    <w:rsid w:val="00A13C97"/>
    <w:rsid w:val="00A13E08"/>
    <w:rsid w:val="00A14395"/>
    <w:rsid w:val="00A14C88"/>
    <w:rsid w:val="00A1529F"/>
    <w:rsid w:val="00A1548F"/>
    <w:rsid w:val="00A15646"/>
    <w:rsid w:val="00A15A2F"/>
    <w:rsid w:val="00A15B6A"/>
    <w:rsid w:val="00A165C9"/>
    <w:rsid w:val="00A1672D"/>
    <w:rsid w:val="00A168DC"/>
    <w:rsid w:val="00A16C81"/>
    <w:rsid w:val="00A16FF0"/>
    <w:rsid w:val="00A1790B"/>
    <w:rsid w:val="00A179D9"/>
    <w:rsid w:val="00A17F06"/>
    <w:rsid w:val="00A2065E"/>
    <w:rsid w:val="00A208F4"/>
    <w:rsid w:val="00A22143"/>
    <w:rsid w:val="00A22323"/>
    <w:rsid w:val="00A22563"/>
    <w:rsid w:val="00A22ED9"/>
    <w:rsid w:val="00A232A5"/>
    <w:rsid w:val="00A232DA"/>
    <w:rsid w:val="00A233C5"/>
    <w:rsid w:val="00A23E33"/>
    <w:rsid w:val="00A242EA"/>
    <w:rsid w:val="00A25428"/>
    <w:rsid w:val="00A254E8"/>
    <w:rsid w:val="00A2588E"/>
    <w:rsid w:val="00A25E9D"/>
    <w:rsid w:val="00A2626A"/>
    <w:rsid w:val="00A26660"/>
    <w:rsid w:val="00A2679C"/>
    <w:rsid w:val="00A26923"/>
    <w:rsid w:val="00A26C5D"/>
    <w:rsid w:val="00A30BC4"/>
    <w:rsid w:val="00A318CE"/>
    <w:rsid w:val="00A32455"/>
    <w:rsid w:val="00A339D0"/>
    <w:rsid w:val="00A33B3A"/>
    <w:rsid w:val="00A33BEB"/>
    <w:rsid w:val="00A343FB"/>
    <w:rsid w:val="00A34BF0"/>
    <w:rsid w:val="00A34E4F"/>
    <w:rsid w:val="00A354F8"/>
    <w:rsid w:val="00A3561B"/>
    <w:rsid w:val="00A358CD"/>
    <w:rsid w:val="00A36A59"/>
    <w:rsid w:val="00A36C79"/>
    <w:rsid w:val="00A377B8"/>
    <w:rsid w:val="00A37D17"/>
    <w:rsid w:val="00A43855"/>
    <w:rsid w:val="00A44BAB"/>
    <w:rsid w:val="00A45008"/>
    <w:rsid w:val="00A450C6"/>
    <w:rsid w:val="00A454AF"/>
    <w:rsid w:val="00A455DE"/>
    <w:rsid w:val="00A45B3C"/>
    <w:rsid w:val="00A45D58"/>
    <w:rsid w:val="00A45E6C"/>
    <w:rsid w:val="00A45EFB"/>
    <w:rsid w:val="00A470D3"/>
    <w:rsid w:val="00A477C2"/>
    <w:rsid w:val="00A47DBA"/>
    <w:rsid w:val="00A47E37"/>
    <w:rsid w:val="00A47F4D"/>
    <w:rsid w:val="00A503B6"/>
    <w:rsid w:val="00A50A5A"/>
    <w:rsid w:val="00A50B23"/>
    <w:rsid w:val="00A50BAF"/>
    <w:rsid w:val="00A51C9C"/>
    <w:rsid w:val="00A52897"/>
    <w:rsid w:val="00A52CE5"/>
    <w:rsid w:val="00A52EB8"/>
    <w:rsid w:val="00A56059"/>
    <w:rsid w:val="00A5616C"/>
    <w:rsid w:val="00A564FD"/>
    <w:rsid w:val="00A56E26"/>
    <w:rsid w:val="00A5766E"/>
    <w:rsid w:val="00A60B85"/>
    <w:rsid w:val="00A60FB7"/>
    <w:rsid w:val="00A627D1"/>
    <w:rsid w:val="00A62EAD"/>
    <w:rsid w:val="00A64A80"/>
    <w:rsid w:val="00A64B30"/>
    <w:rsid w:val="00A656C1"/>
    <w:rsid w:val="00A65782"/>
    <w:rsid w:val="00A66463"/>
    <w:rsid w:val="00A66554"/>
    <w:rsid w:val="00A667C0"/>
    <w:rsid w:val="00A66826"/>
    <w:rsid w:val="00A67D85"/>
    <w:rsid w:val="00A7046B"/>
    <w:rsid w:val="00A706DD"/>
    <w:rsid w:val="00A711FD"/>
    <w:rsid w:val="00A7124F"/>
    <w:rsid w:val="00A71804"/>
    <w:rsid w:val="00A73931"/>
    <w:rsid w:val="00A73D4A"/>
    <w:rsid w:val="00A74315"/>
    <w:rsid w:val="00A74576"/>
    <w:rsid w:val="00A7458D"/>
    <w:rsid w:val="00A74838"/>
    <w:rsid w:val="00A74F1C"/>
    <w:rsid w:val="00A74F4B"/>
    <w:rsid w:val="00A7508A"/>
    <w:rsid w:val="00A75286"/>
    <w:rsid w:val="00A756B2"/>
    <w:rsid w:val="00A7605A"/>
    <w:rsid w:val="00A76104"/>
    <w:rsid w:val="00A76D32"/>
    <w:rsid w:val="00A77931"/>
    <w:rsid w:val="00A77B7D"/>
    <w:rsid w:val="00A77BE2"/>
    <w:rsid w:val="00A77F73"/>
    <w:rsid w:val="00A82382"/>
    <w:rsid w:val="00A8265E"/>
    <w:rsid w:val="00A82BC4"/>
    <w:rsid w:val="00A82BFB"/>
    <w:rsid w:val="00A83155"/>
    <w:rsid w:val="00A83406"/>
    <w:rsid w:val="00A83743"/>
    <w:rsid w:val="00A837D9"/>
    <w:rsid w:val="00A83C8D"/>
    <w:rsid w:val="00A83D82"/>
    <w:rsid w:val="00A844F6"/>
    <w:rsid w:val="00A84663"/>
    <w:rsid w:val="00A846ED"/>
    <w:rsid w:val="00A84ACD"/>
    <w:rsid w:val="00A84EAF"/>
    <w:rsid w:val="00A853CD"/>
    <w:rsid w:val="00A85802"/>
    <w:rsid w:val="00A85F6B"/>
    <w:rsid w:val="00A86111"/>
    <w:rsid w:val="00A901FD"/>
    <w:rsid w:val="00A90562"/>
    <w:rsid w:val="00A9109B"/>
    <w:rsid w:val="00A910EF"/>
    <w:rsid w:val="00A9135F"/>
    <w:rsid w:val="00A919BF"/>
    <w:rsid w:val="00A91D6D"/>
    <w:rsid w:val="00A9205F"/>
    <w:rsid w:val="00A921C1"/>
    <w:rsid w:val="00A92966"/>
    <w:rsid w:val="00A92A05"/>
    <w:rsid w:val="00A92A5D"/>
    <w:rsid w:val="00A93250"/>
    <w:rsid w:val="00A93A09"/>
    <w:rsid w:val="00A93E24"/>
    <w:rsid w:val="00A93E70"/>
    <w:rsid w:val="00A948B5"/>
    <w:rsid w:val="00A955A9"/>
    <w:rsid w:val="00A95AB6"/>
    <w:rsid w:val="00A96D3F"/>
    <w:rsid w:val="00A96DA6"/>
    <w:rsid w:val="00A97918"/>
    <w:rsid w:val="00A97AF5"/>
    <w:rsid w:val="00AA0142"/>
    <w:rsid w:val="00AA0372"/>
    <w:rsid w:val="00AA0DC8"/>
    <w:rsid w:val="00AA1318"/>
    <w:rsid w:val="00AA19E5"/>
    <w:rsid w:val="00AA19FC"/>
    <w:rsid w:val="00AA1C77"/>
    <w:rsid w:val="00AA210B"/>
    <w:rsid w:val="00AA2156"/>
    <w:rsid w:val="00AA221E"/>
    <w:rsid w:val="00AA2C63"/>
    <w:rsid w:val="00AA301F"/>
    <w:rsid w:val="00AA3A24"/>
    <w:rsid w:val="00AA423B"/>
    <w:rsid w:val="00AA4FA9"/>
    <w:rsid w:val="00AA5B10"/>
    <w:rsid w:val="00AA631E"/>
    <w:rsid w:val="00AA6915"/>
    <w:rsid w:val="00AA6E26"/>
    <w:rsid w:val="00AA71FF"/>
    <w:rsid w:val="00AA72F9"/>
    <w:rsid w:val="00AA78A8"/>
    <w:rsid w:val="00AA7C15"/>
    <w:rsid w:val="00AB0A51"/>
    <w:rsid w:val="00AB151F"/>
    <w:rsid w:val="00AB161D"/>
    <w:rsid w:val="00AB1B69"/>
    <w:rsid w:val="00AB20BA"/>
    <w:rsid w:val="00AB23AC"/>
    <w:rsid w:val="00AB268C"/>
    <w:rsid w:val="00AB3171"/>
    <w:rsid w:val="00AB434A"/>
    <w:rsid w:val="00AB4685"/>
    <w:rsid w:val="00AB4BB8"/>
    <w:rsid w:val="00AB538B"/>
    <w:rsid w:val="00AB6158"/>
    <w:rsid w:val="00AB62AB"/>
    <w:rsid w:val="00AB645B"/>
    <w:rsid w:val="00AB678D"/>
    <w:rsid w:val="00AB67CC"/>
    <w:rsid w:val="00AB6B50"/>
    <w:rsid w:val="00AB715B"/>
    <w:rsid w:val="00AB75FB"/>
    <w:rsid w:val="00AB7C27"/>
    <w:rsid w:val="00AB7FD2"/>
    <w:rsid w:val="00AC1169"/>
    <w:rsid w:val="00AC14ED"/>
    <w:rsid w:val="00AC1C7D"/>
    <w:rsid w:val="00AC1D62"/>
    <w:rsid w:val="00AC1ED5"/>
    <w:rsid w:val="00AC4115"/>
    <w:rsid w:val="00AC4A26"/>
    <w:rsid w:val="00AC5D18"/>
    <w:rsid w:val="00AC5E5B"/>
    <w:rsid w:val="00AC6C44"/>
    <w:rsid w:val="00AC73D7"/>
    <w:rsid w:val="00AC7EA2"/>
    <w:rsid w:val="00AD0616"/>
    <w:rsid w:val="00AD0C70"/>
    <w:rsid w:val="00AD0CAB"/>
    <w:rsid w:val="00AD2136"/>
    <w:rsid w:val="00AD2215"/>
    <w:rsid w:val="00AD2757"/>
    <w:rsid w:val="00AD27DD"/>
    <w:rsid w:val="00AD3033"/>
    <w:rsid w:val="00AD343E"/>
    <w:rsid w:val="00AD3BC4"/>
    <w:rsid w:val="00AD3DBA"/>
    <w:rsid w:val="00AD4378"/>
    <w:rsid w:val="00AD4394"/>
    <w:rsid w:val="00AD43E7"/>
    <w:rsid w:val="00AD6225"/>
    <w:rsid w:val="00AE041C"/>
    <w:rsid w:val="00AE08B9"/>
    <w:rsid w:val="00AE0916"/>
    <w:rsid w:val="00AE11B7"/>
    <w:rsid w:val="00AE1C5B"/>
    <w:rsid w:val="00AE223C"/>
    <w:rsid w:val="00AE2632"/>
    <w:rsid w:val="00AE2C0C"/>
    <w:rsid w:val="00AE41F3"/>
    <w:rsid w:val="00AE4531"/>
    <w:rsid w:val="00AE524D"/>
    <w:rsid w:val="00AE553F"/>
    <w:rsid w:val="00AE5626"/>
    <w:rsid w:val="00AE728C"/>
    <w:rsid w:val="00AE7474"/>
    <w:rsid w:val="00AE760C"/>
    <w:rsid w:val="00AE775F"/>
    <w:rsid w:val="00AF0636"/>
    <w:rsid w:val="00AF08D3"/>
    <w:rsid w:val="00AF0FDA"/>
    <w:rsid w:val="00AF10A1"/>
    <w:rsid w:val="00AF1A43"/>
    <w:rsid w:val="00AF2018"/>
    <w:rsid w:val="00AF23BF"/>
    <w:rsid w:val="00AF23C3"/>
    <w:rsid w:val="00AF2CC9"/>
    <w:rsid w:val="00AF36CF"/>
    <w:rsid w:val="00AF3D75"/>
    <w:rsid w:val="00AF4CB0"/>
    <w:rsid w:val="00AF4E9B"/>
    <w:rsid w:val="00AF5D6C"/>
    <w:rsid w:val="00AF5DE0"/>
    <w:rsid w:val="00AF6399"/>
    <w:rsid w:val="00AF6F3E"/>
    <w:rsid w:val="00B00014"/>
    <w:rsid w:val="00B00172"/>
    <w:rsid w:val="00B0049B"/>
    <w:rsid w:val="00B01D59"/>
    <w:rsid w:val="00B023D3"/>
    <w:rsid w:val="00B02755"/>
    <w:rsid w:val="00B02E0E"/>
    <w:rsid w:val="00B02F2C"/>
    <w:rsid w:val="00B03268"/>
    <w:rsid w:val="00B03A2A"/>
    <w:rsid w:val="00B04884"/>
    <w:rsid w:val="00B04EB0"/>
    <w:rsid w:val="00B05777"/>
    <w:rsid w:val="00B058FB"/>
    <w:rsid w:val="00B061C6"/>
    <w:rsid w:val="00B070AE"/>
    <w:rsid w:val="00B07460"/>
    <w:rsid w:val="00B07ADD"/>
    <w:rsid w:val="00B10333"/>
    <w:rsid w:val="00B103B6"/>
    <w:rsid w:val="00B11EAB"/>
    <w:rsid w:val="00B11F42"/>
    <w:rsid w:val="00B11F83"/>
    <w:rsid w:val="00B120B9"/>
    <w:rsid w:val="00B128A8"/>
    <w:rsid w:val="00B1300B"/>
    <w:rsid w:val="00B134F4"/>
    <w:rsid w:val="00B13A87"/>
    <w:rsid w:val="00B142A3"/>
    <w:rsid w:val="00B14321"/>
    <w:rsid w:val="00B1528C"/>
    <w:rsid w:val="00B15647"/>
    <w:rsid w:val="00B15795"/>
    <w:rsid w:val="00B15CFA"/>
    <w:rsid w:val="00B17CDF"/>
    <w:rsid w:val="00B17F37"/>
    <w:rsid w:val="00B202BC"/>
    <w:rsid w:val="00B20412"/>
    <w:rsid w:val="00B20B90"/>
    <w:rsid w:val="00B20EDA"/>
    <w:rsid w:val="00B2129E"/>
    <w:rsid w:val="00B21369"/>
    <w:rsid w:val="00B213B8"/>
    <w:rsid w:val="00B214F0"/>
    <w:rsid w:val="00B22714"/>
    <w:rsid w:val="00B22803"/>
    <w:rsid w:val="00B23049"/>
    <w:rsid w:val="00B2355B"/>
    <w:rsid w:val="00B23905"/>
    <w:rsid w:val="00B23B1E"/>
    <w:rsid w:val="00B24011"/>
    <w:rsid w:val="00B24050"/>
    <w:rsid w:val="00B26C5B"/>
    <w:rsid w:val="00B27A4F"/>
    <w:rsid w:val="00B30304"/>
    <w:rsid w:val="00B30EAD"/>
    <w:rsid w:val="00B310E3"/>
    <w:rsid w:val="00B31928"/>
    <w:rsid w:val="00B32032"/>
    <w:rsid w:val="00B327D6"/>
    <w:rsid w:val="00B32EA1"/>
    <w:rsid w:val="00B336F3"/>
    <w:rsid w:val="00B338BD"/>
    <w:rsid w:val="00B33989"/>
    <w:rsid w:val="00B33AB7"/>
    <w:rsid w:val="00B34083"/>
    <w:rsid w:val="00B34248"/>
    <w:rsid w:val="00B345BD"/>
    <w:rsid w:val="00B34E2F"/>
    <w:rsid w:val="00B35008"/>
    <w:rsid w:val="00B350AD"/>
    <w:rsid w:val="00B357AE"/>
    <w:rsid w:val="00B36BD2"/>
    <w:rsid w:val="00B37296"/>
    <w:rsid w:val="00B37AD9"/>
    <w:rsid w:val="00B37B7C"/>
    <w:rsid w:val="00B37D46"/>
    <w:rsid w:val="00B37DEA"/>
    <w:rsid w:val="00B4018A"/>
    <w:rsid w:val="00B40283"/>
    <w:rsid w:val="00B409B7"/>
    <w:rsid w:val="00B409DA"/>
    <w:rsid w:val="00B40FB1"/>
    <w:rsid w:val="00B41003"/>
    <w:rsid w:val="00B41919"/>
    <w:rsid w:val="00B41DD9"/>
    <w:rsid w:val="00B4275B"/>
    <w:rsid w:val="00B434A3"/>
    <w:rsid w:val="00B4382F"/>
    <w:rsid w:val="00B43D93"/>
    <w:rsid w:val="00B4443B"/>
    <w:rsid w:val="00B44832"/>
    <w:rsid w:val="00B451A6"/>
    <w:rsid w:val="00B4523A"/>
    <w:rsid w:val="00B452B3"/>
    <w:rsid w:val="00B45873"/>
    <w:rsid w:val="00B45BFA"/>
    <w:rsid w:val="00B465E6"/>
    <w:rsid w:val="00B47633"/>
    <w:rsid w:val="00B477D0"/>
    <w:rsid w:val="00B5059B"/>
    <w:rsid w:val="00B50BAB"/>
    <w:rsid w:val="00B50FEB"/>
    <w:rsid w:val="00B51165"/>
    <w:rsid w:val="00B51169"/>
    <w:rsid w:val="00B5153B"/>
    <w:rsid w:val="00B51B29"/>
    <w:rsid w:val="00B51F98"/>
    <w:rsid w:val="00B531B9"/>
    <w:rsid w:val="00B53725"/>
    <w:rsid w:val="00B537E6"/>
    <w:rsid w:val="00B53B32"/>
    <w:rsid w:val="00B53DA9"/>
    <w:rsid w:val="00B54245"/>
    <w:rsid w:val="00B54DF2"/>
    <w:rsid w:val="00B56040"/>
    <w:rsid w:val="00B5677E"/>
    <w:rsid w:val="00B5696A"/>
    <w:rsid w:val="00B5747D"/>
    <w:rsid w:val="00B57C92"/>
    <w:rsid w:val="00B609AF"/>
    <w:rsid w:val="00B60B7B"/>
    <w:rsid w:val="00B60DB4"/>
    <w:rsid w:val="00B6179E"/>
    <w:rsid w:val="00B62870"/>
    <w:rsid w:val="00B62DCA"/>
    <w:rsid w:val="00B62FE4"/>
    <w:rsid w:val="00B634B8"/>
    <w:rsid w:val="00B637C1"/>
    <w:rsid w:val="00B63AA4"/>
    <w:rsid w:val="00B63DC9"/>
    <w:rsid w:val="00B6430F"/>
    <w:rsid w:val="00B64382"/>
    <w:rsid w:val="00B6581C"/>
    <w:rsid w:val="00B66B04"/>
    <w:rsid w:val="00B66E0C"/>
    <w:rsid w:val="00B67904"/>
    <w:rsid w:val="00B701E5"/>
    <w:rsid w:val="00B7026D"/>
    <w:rsid w:val="00B70CFB"/>
    <w:rsid w:val="00B71568"/>
    <w:rsid w:val="00B715E4"/>
    <w:rsid w:val="00B718AA"/>
    <w:rsid w:val="00B72891"/>
    <w:rsid w:val="00B72A3B"/>
    <w:rsid w:val="00B72D96"/>
    <w:rsid w:val="00B7381E"/>
    <w:rsid w:val="00B73B85"/>
    <w:rsid w:val="00B73CBF"/>
    <w:rsid w:val="00B74092"/>
    <w:rsid w:val="00B74216"/>
    <w:rsid w:val="00B74644"/>
    <w:rsid w:val="00B74E8D"/>
    <w:rsid w:val="00B753D1"/>
    <w:rsid w:val="00B75595"/>
    <w:rsid w:val="00B755A5"/>
    <w:rsid w:val="00B7573D"/>
    <w:rsid w:val="00B75755"/>
    <w:rsid w:val="00B75E39"/>
    <w:rsid w:val="00B773B0"/>
    <w:rsid w:val="00B773E7"/>
    <w:rsid w:val="00B77593"/>
    <w:rsid w:val="00B77735"/>
    <w:rsid w:val="00B777B6"/>
    <w:rsid w:val="00B7783F"/>
    <w:rsid w:val="00B779AD"/>
    <w:rsid w:val="00B77A11"/>
    <w:rsid w:val="00B80681"/>
    <w:rsid w:val="00B80819"/>
    <w:rsid w:val="00B809CA"/>
    <w:rsid w:val="00B80CD1"/>
    <w:rsid w:val="00B80D9F"/>
    <w:rsid w:val="00B8138D"/>
    <w:rsid w:val="00B82245"/>
    <w:rsid w:val="00B827C5"/>
    <w:rsid w:val="00B827DF"/>
    <w:rsid w:val="00B82990"/>
    <w:rsid w:val="00B83775"/>
    <w:rsid w:val="00B83E45"/>
    <w:rsid w:val="00B83E4B"/>
    <w:rsid w:val="00B8409D"/>
    <w:rsid w:val="00B85708"/>
    <w:rsid w:val="00B85953"/>
    <w:rsid w:val="00B859CD"/>
    <w:rsid w:val="00B86FB4"/>
    <w:rsid w:val="00B873F9"/>
    <w:rsid w:val="00B87DFF"/>
    <w:rsid w:val="00B90432"/>
    <w:rsid w:val="00B91026"/>
    <w:rsid w:val="00B91AF5"/>
    <w:rsid w:val="00B9216F"/>
    <w:rsid w:val="00B92CAC"/>
    <w:rsid w:val="00B930F1"/>
    <w:rsid w:val="00B9345C"/>
    <w:rsid w:val="00B94214"/>
    <w:rsid w:val="00B959AA"/>
    <w:rsid w:val="00B95CA7"/>
    <w:rsid w:val="00B95CC1"/>
    <w:rsid w:val="00B9614C"/>
    <w:rsid w:val="00B9661F"/>
    <w:rsid w:val="00B96ABA"/>
    <w:rsid w:val="00B97485"/>
    <w:rsid w:val="00B974DA"/>
    <w:rsid w:val="00B97CA8"/>
    <w:rsid w:val="00BA0BC7"/>
    <w:rsid w:val="00BA0E2E"/>
    <w:rsid w:val="00BA17C7"/>
    <w:rsid w:val="00BA1CFB"/>
    <w:rsid w:val="00BA1D3F"/>
    <w:rsid w:val="00BA1D96"/>
    <w:rsid w:val="00BA2D9F"/>
    <w:rsid w:val="00BA3118"/>
    <w:rsid w:val="00BA3500"/>
    <w:rsid w:val="00BA3B4E"/>
    <w:rsid w:val="00BA3C7A"/>
    <w:rsid w:val="00BA5B37"/>
    <w:rsid w:val="00BA5B7D"/>
    <w:rsid w:val="00BA6282"/>
    <w:rsid w:val="00BA64B7"/>
    <w:rsid w:val="00BA6ADD"/>
    <w:rsid w:val="00BA7AD2"/>
    <w:rsid w:val="00BA7D73"/>
    <w:rsid w:val="00BB03F6"/>
    <w:rsid w:val="00BB105B"/>
    <w:rsid w:val="00BB1D4F"/>
    <w:rsid w:val="00BB32F2"/>
    <w:rsid w:val="00BB3331"/>
    <w:rsid w:val="00BB35D8"/>
    <w:rsid w:val="00BB3A23"/>
    <w:rsid w:val="00BB3A3B"/>
    <w:rsid w:val="00BB3C66"/>
    <w:rsid w:val="00BB4354"/>
    <w:rsid w:val="00BB4596"/>
    <w:rsid w:val="00BB5295"/>
    <w:rsid w:val="00BB536F"/>
    <w:rsid w:val="00BB5690"/>
    <w:rsid w:val="00BB6670"/>
    <w:rsid w:val="00BB6A39"/>
    <w:rsid w:val="00BB73B8"/>
    <w:rsid w:val="00BB7B7B"/>
    <w:rsid w:val="00BC0B04"/>
    <w:rsid w:val="00BC1324"/>
    <w:rsid w:val="00BC1C0A"/>
    <w:rsid w:val="00BC2A04"/>
    <w:rsid w:val="00BC2B1F"/>
    <w:rsid w:val="00BC2CF6"/>
    <w:rsid w:val="00BC2F39"/>
    <w:rsid w:val="00BC519A"/>
    <w:rsid w:val="00BC5677"/>
    <w:rsid w:val="00BC5710"/>
    <w:rsid w:val="00BC5C6B"/>
    <w:rsid w:val="00BC5E32"/>
    <w:rsid w:val="00BC5EE6"/>
    <w:rsid w:val="00BC6594"/>
    <w:rsid w:val="00BC6791"/>
    <w:rsid w:val="00BD09FD"/>
    <w:rsid w:val="00BD0B49"/>
    <w:rsid w:val="00BD0E59"/>
    <w:rsid w:val="00BD3539"/>
    <w:rsid w:val="00BD37E6"/>
    <w:rsid w:val="00BD4946"/>
    <w:rsid w:val="00BD4AC7"/>
    <w:rsid w:val="00BD4FFA"/>
    <w:rsid w:val="00BD589A"/>
    <w:rsid w:val="00BD595B"/>
    <w:rsid w:val="00BD5B1A"/>
    <w:rsid w:val="00BD60B1"/>
    <w:rsid w:val="00BD64D2"/>
    <w:rsid w:val="00BD6A16"/>
    <w:rsid w:val="00BD7B44"/>
    <w:rsid w:val="00BE01AB"/>
    <w:rsid w:val="00BE0A52"/>
    <w:rsid w:val="00BE133B"/>
    <w:rsid w:val="00BE16AD"/>
    <w:rsid w:val="00BE180F"/>
    <w:rsid w:val="00BE19A3"/>
    <w:rsid w:val="00BE19AD"/>
    <w:rsid w:val="00BE1BDF"/>
    <w:rsid w:val="00BE2135"/>
    <w:rsid w:val="00BE22C4"/>
    <w:rsid w:val="00BE25F2"/>
    <w:rsid w:val="00BE2AFF"/>
    <w:rsid w:val="00BE2BFD"/>
    <w:rsid w:val="00BE2CF9"/>
    <w:rsid w:val="00BE394A"/>
    <w:rsid w:val="00BE3CD0"/>
    <w:rsid w:val="00BE3ED1"/>
    <w:rsid w:val="00BE4712"/>
    <w:rsid w:val="00BE4BE4"/>
    <w:rsid w:val="00BE4C61"/>
    <w:rsid w:val="00BE53DA"/>
    <w:rsid w:val="00BE5441"/>
    <w:rsid w:val="00BE56C3"/>
    <w:rsid w:val="00BE58FD"/>
    <w:rsid w:val="00BE5E45"/>
    <w:rsid w:val="00BE5E5A"/>
    <w:rsid w:val="00BE66C1"/>
    <w:rsid w:val="00BE67EC"/>
    <w:rsid w:val="00BE69EE"/>
    <w:rsid w:val="00BE701B"/>
    <w:rsid w:val="00BE724B"/>
    <w:rsid w:val="00BE7C16"/>
    <w:rsid w:val="00BF02C9"/>
    <w:rsid w:val="00BF07E2"/>
    <w:rsid w:val="00BF1060"/>
    <w:rsid w:val="00BF1253"/>
    <w:rsid w:val="00BF29B8"/>
    <w:rsid w:val="00BF2BFA"/>
    <w:rsid w:val="00BF3090"/>
    <w:rsid w:val="00BF32F5"/>
    <w:rsid w:val="00BF355F"/>
    <w:rsid w:val="00BF358E"/>
    <w:rsid w:val="00BF380A"/>
    <w:rsid w:val="00BF3B5B"/>
    <w:rsid w:val="00BF3C71"/>
    <w:rsid w:val="00BF3D38"/>
    <w:rsid w:val="00BF40EC"/>
    <w:rsid w:val="00BF40FE"/>
    <w:rsid w:val="00BF4363"/>
    <w:rsid w:val="00BF5285"/>
    <w:rsid w:val="00BF54A2"/>
    <w:rsid w:val="00BF6262"/>
    <w:rsid w:val="00BF6BB6"/>
    <w:rsid w:val="00BF6EF5"/>
    <w:rsid w:val="00BF7B92"/>
    <w:rsid w:val="00C0068B"/>
    <w:rsid w:val="00C00AFE"/>
    <w:rsid w:val="00C00FAD"/>
    <w:rsid w:val="00C014E7"/>
    <w:rsid w:val="00C0169D"/>
    <w:rsid w:val="00C019D1"/>
    <w:rsid w:val="00C02485"/>
    <w:rsid w:val="00C030A8"/>
    <w:rsid w:val="00C03517"/>
    <w:rsid w:val="00C03929"/>
    <w:rsid w:val="00C03FD9"/>
    <w:rsid w:val="00C044D2"/>
    <w:rsid w:val="00C04915"/>
    <w:rsid w:val="00C04C6C"/>
    <w:rsid w:val="00C053B4"/>
    <w:rsid w:val="00C0553E"/>
    <w:rsid w:val="00C06709"/>
    <w:rsid w:val="00C070D4"/>
    <w:rsid w:val="00C07212"/>
    <w:rsid w:val="00C073E1"/>
    <w:rsid w:val="00C1058A"/>
    <w:rsid w:val="00C105ED"/>
    <w:rsid w:val="00C10744"/>
    <w:rsid w:val="00C11A33"/>
    <w:rsid w:val="00C12FED"/>
    <w:rsid w:val="00C1332F"/>
    <w:rsid w:val="00C13BE6"/>
    <w:rsid w:val="00C13E3A"/>
    <w:rsid w:val="00C13FC8"/>
    <w:rsid w:val="00C144A7"/>
    <w:rsid w:val="00C14564"/>
    <w:rsid w:val="00C14DC5"/>
    <w:rsid w:val="00C14E25"/>
    <w:rsid w:val="00C15861"/>
    <w:rsid w:val="00C160B4"/>
    <w:rsid w:val="00C1636A"/>
    <w:rsid w:val="00C167E5"/>
    <w:rsid w:val="00C168E4"/>
    <w:rsid w:val="00C16F30"/>
    <w:rsid w:val="00C17480"/>
    <w:rsid w:val="00C178A7"/>
    <w:rsid w:val="00C17CF9"/>
    <w:rsid w:val="00C17ED7"/>
    <w:rsid w:val="00C2061B"/>
    <w:rsid w:val="00C20B3F"/>
    <w:rsid w:val="00C20EEA"/>
    <w:rsid w:val="00C2251D"/>
    <w:rsid w:val="00C228ED"/>
    <w:rsid w:val="00C230D5"/>
    <w:rsid w:val="00C23BF1"/>
    <w:rsid w:val="00C2451C"/>
    <w:rsid w:val="00C25D8B"/>
    <w:rsid w:val="00C263AF"/>
    <w:rsid w:val="00C26956"/>
    <w:rsid w:val="00C27045"/>
    <w:rsid w:val="00C27078"/>
    <w:rsid w:val="00C2728A"/>
    <w:rsid w:val="00C27915"/>
    <w:rsid w:val="00C27F47"/>
    <w:rsid w:val="00C30345"/>
    <w:rsid w:val="00C30E94"/>
    <w:rsid w:val="00C31175"/>
    <w:rsid w:val="00C31735"/>
    <w:rsid w:val="00C3178C"/>
    <w:rsid w:val="00C319DA"/>
    <w:rsid w:val="00C320E9"/>
    <w:rsid w:val="00C322BF"/>
    <w:rsid w:val="00C330B4"/>
    <w:rsid w:val="00C334C7"/>
    <w:rsid w:val="00C3410B"/>
    <w:rsid w:val="00C345B8"/>
    <w:rsid w:val="00C346F4"/>
    <w:rsid w:val="00C34B0D"/>
    <w:rsid w:val="00C34CB0"/>
    <w:rsid w:val="00C352B8"/>
    <w:rsid w:val="00C364D0"/>
    <w:rsid w:val="00C36AE5"/>
    <w:rsid w:val="00C3720E"/>
    <w:rsid w:val="00C377CD"/>
    <w:rsid w:val="00C37CFC"/>
    <w:rsid w:val="00C37D77"/>
    <w:rsid w:val="00C37DB4"/>
    <w:rsid w:val="00C37F64"/>
    <w:rsid w:val="00C4041D"/>
    <w:rsid w:val="00C40CEA"/>
    <w:rsid w:val="00C41757"/>
    <w:rsid w:val="00C41817"/>
    <w:rsid w:val="00C42B5F"/>
    <w:rsid w:val="00C43488"/>
    <w:rsid w:val="00C435C8"/>
    <w:rsid w:val="00C43E9A"/>
    <w:rsid w:val="00C446BD"/>
    <w:rsid w:val="00C44F83"/>
    <w:rsid w:val="00C4575B"/>
    <w:rsid w:val="00C4641B"/>
    <w:rsid w:val="00C470E2"/>
    <w:rsid w:val="00C474C7"/>
    <w:rsid w:val="00C47E0F"/>
    <w:rsid w:val="00C47F36"/>
    <w:rsid w:val="00C50415"/>
    <w:rsid w:val="00C50A23"/>
    <w:rsid w:val="00C50CEC"/>
    <w:rsid w:val="00C51611"/>
    <w:rsid w:val="00C52831"/>
    <w:rsid w:val="00C52C79"/>
    <w:rsid w:val="00C52E62"/>
    <w:rsid w:val="00C53CC8"/>
    <w:rsid w:val="00C54AA2"/>
    <w:rsid w:val="00C54BC6"/>
    <w:rsid w:val="00C55F91"/>
    <w:rsid w:val="00C560D1"/>
    <w:rsid w:val="00C5623A"/>
    <w:rsid w:val="00C5793D"/>
    <w:rsid w:val="00C57DCB"/>
    <w:rsid w:val="00C60028"/>
    <w:rsid w:val="00C6021B"/>
    <w:rsid w:val="00C60D72"/>
    <w:rsid w:val="00C61370"/>
    <w:rsid w:val="00C616D9"/>
    <w:rsid w:val="00C6192E"/>
    <w:rsid w:val="00C61986"/>
    <w:rsid w:val="00C61A39"/>
    <w:rsid w:val="00C6239E"/>
    <w:rsid w:val="00C6285C"/>
    <w:rsid w:val="00C62B7C"/>
    <w:rsid w:val="00C63432"/>
    <w:rsid w:val="00C637FB"/>
    <w:rsid w:val="00C63B03"/>
    <w:rsid w:val="00C63DA5"/>
    <w:rsid w:val="00C63E4E"/>
    <w:rsid w:val="00C641D3"/>
    <w:rsid w:val="00C64510"/>
    <w:rsid w:val="00C648A5"/>
    <w:rsid w:val="00C64917"/>
    <w:rsid w:val="00C64D4A"/>
    <w:rsid w:val="00C64F0D"/>
    <w:rsid w:val="00C65022"/>
    <w:rsid w:val="00C65775"/>
    <w:rsid w:val="00C658BD"/>
    <w:rsid w:val="00C66CBD"/>
    <w:rsid w:val="00C673B8"/>
    <w:rsid w:val="00C7018A"/>
    <w:rsid w:val="00C70766"/>
    <w:rsid w:val="00C708AE"/>
    <w:rsid w:val="00C70E32"/>
    <w:rsid w:val="00C71818"/>
    <w:rsid w:val="00C71841"/>
    <w:rsid w:val="00C71908"/>
    <w:rsid w:val="00C72890"/>
    <w:rsid w:val="00C729F6"/>
    <w:rsid w:val="00C732F6"/>
    <w:rsid w:val="00C7552F"/>
    <w:rsid w:val="00C75A89"/>
    <w:rsid w:val="00C75D56"/>
    <w:rsid w:val="00C7616E"/>
    <w:rsid w:val="00C765A3"/>
    <w:rsid w:val="00C76D96"/>
    <w:rsid w:val="00C770ED"/>
    <w:rsid w:val="00C773A5"/>
    <w:rsid w:val="00C775CF"/>
    <w:rsid w:val="00C77A11"/>
    <w:rsid w:val="00C77AE4"/>
    <w:rsid w:val="00C77E89"/>
    <w:rsid w:val="00C77E92"/>
    <w:rsid w:val="00C81035"/>
    <w:rsid w:val="00C81093"/>
    <w:rsid w:val="00C81260"/>
    <w:rsid w:val="00C81467"/>
    <w:rsid w:val="00C81506"/>
    <w:rsid w:val="00C81817"/>
    <w:rsid w:val="00C81924"/>
    <w:rsid w:val="00C8269C"/>
    <w:rsid w:val="00C827D2"/>
    <w:rsid w:val="00C82865"/>
    <w:rsid w:val="00C8383F"/>
    <w:rsid w:val="00C83C14"/>
    <w:rsid w:val="00C843A4"/>
    <w:rsid w:val="00C852F6"/>
    <w:rsid w:val="00C85AC3"/>
    <w:rsid w:val="00C85C30"/>
    <w:rsid w:val="00C86463"/>
    <w:rsid w:val="00C867A8"/>
    <w:rsid w:val="00C87068"/>
    <w:rsid w:val="00C900D0"/>
    <w:rsid w:val="00C91398"/>
    <w:rsid w:val="00C91416"/>
    <w:rsid w:val="00C9171B"/>
    <w:rsid w:val="00C91A5A"/>
    <w:rsid w:val="00C92C1F"/>
    <w:rsid w:val="00C93566"/>
    <w:rsid w:val="00C9380E"/>
    <w:rsid w:val="00C93A8A"/>
    <w:rsid w:val="00C94B5B"/>
    <w:rsid w:val="00C959E8"/>
    <w:rsid w:val="00C95E1E"/>
    <w:rsid w:val="00C965F6"/>
    <w:rsid w:val="00C96789"/>
    <w:rsid w:val="00C96AD8"/>
    <w:rsid w:val="00CA18D3"/>
    <w:rsid w:val="00CA1F6C"/>
    <w:rsid w:val="00CA23A6"/>
    <w:rsid w:val="00CA2F80"/>
    <w:rsid w:val="00CA4BE4"/>
    <w:rsid w:val="00CA50DE"/>
    <w:rsid w:val="00CA511B"/>
    <w:rsid w:val="00CA5506"/>
    <w:rsid w:val="00CA5E31"/>
    <w:rsid w:val="00CA64B0"/>
    <w:rsid w:val="00CA6A57"/>
    <w:rsid w:val="00CA7555"/>
    <w:rsid w:val="00CA77D7"/>
    <w:rsid w:val="00CA7BE7"/>
    <w:rsid w:val="00CA7CE1"/>
    <w:rsid w:val="00CA7D71"/>
    <w:rsid w:val="00CA7F0A"/>
    <w:rsid w:val="00CB0132"/>
    <w:rsid w:val="00CB01AA"/>
    <w:rsid w:val="00CB04FE"/>
    <w:rsid w:val="00CB09E6"/>
    <w:rsid w:val="00CB0B8B"/>
    <w:rsid w:val="00CB0E4E"/>
    <w:rsid w:val="00CB12B6"/>
    <w:rsid w:val="00CB2842"/>
    <w:rsid w:val="00CB2E24"/>
    <w:rsid w:val="00CB31D9"/>
    <w:rsid w:val="00CB31F4"/>
    <w:rsid w:val="00CB3508"/>
    <w:rsid w:val="00CB42DD"/>
    <w:rsid w:val="00CB4378"/>
    <w:rsid w:val="00CB4415"/>
    <w:rsid w:val="00CB4474"/>
    <w:rsid w:val="00CB4D77"/>
    <w:rsid w:val="00CB5461"/>
    <w:rsid w:val="00CB57DB"/>
    <w:rsid w:val="00CB5AE0"/>
    <w:rsid w:val="00CB5B7A"/>
    <w:rsid w:val="00CB5F1E"/>
    <w:rsid w:val="00CB643C"/>
    <w:rsid w:val="00CB66D0"/>
    <w:rsid w:val="00CB713E"/>
    <w:rsid w:val="00CB7722"/>
    <w:rsid w:val="00CB7732"/>
    <w:rsid w:val="00CB7C9B"/>
    <w:rsid w:val="00CB7F4D"/>
    <w:rsid w:val="00CC009A"/>
    <w:rsid w:val="00CC0140"/>
    <w:rsid w:val="00CC04F1"/>
    <w:rsid w:val="00CC07CB"/>
    <w:rsid w:val="00CC0EE6"/>
    <w:rsid w:val="00CC0FB0"/>
    <w:rsid w:val="00CC1113"/>
    <w:rsid w:val="00CC17F5"/>
    <w:rsid w:val="00CC1924"/>
    <w:rsid w:val="00CC1BB3"/>
    <w:rsid w:val="00CC1EDF"/>
    <w:rsid w:val="00CC2414"/>
    <w:rsid w:val="00CC2BE9"/>
    <w:rsid w:val="00CC30B2"/>
    <w:rsid w:val="00CC4542"/>
    <w:rsid w:val="00CC4AFF"/>
    <w:rsid w:val="00CC5B4D"/>
    <w:rsid w:val="00CC5E1E"/>
    <w:rsid w:val="00CC6151"/>
    <w:rsid w:val="00CC673D"/>
    <w:rsid w:val="00CC6AD5"/>
    <w:rsid w:val="00CC72D7"/>
    <w:rsid w:val="00CC782C"/>
    <w:rsid w:val="00CC79BF"/>
    <w:rsid w:val="00CC7D9E"/>
    <w:rsid w:val="00CD0353"/>
    <w:rsid w:val="00CD0540"/>
    <w:rsid w:val="00CD05D3"/>
    <w:rsid w:val="00CD05F1"/>
    <w:rsid w:val="00CD1D5C"/>
    <w:rsid w:val="00CD251D"/>
    <w:rsid w:val="00CD2A17"/>
    <w:rsid w:val="00CD3EA2"/>
    <w:rsid w:val="00CD44C6"/>
    <w:rsid w:val="00CD4B3E"/>
    <w:rsid w:val="00CD4D8A"/>
    <w:rsid w:val="00CD4DEF"/>
    <w:rsid w:val="00CD4FFF"/>
    <w:rsid w:val="00CD5727"/>
    <w:rsid w:val="00CD6865"/>
    <w:rsid w:val="00CD6B98"/>
    <w:rsid w:val="00CD77A5"/>
    <w:rsid w:val="00CD7C28"/>
    <w:rsid w:val="00CD7EC6"/>
    <w:rsid w:val="00CE0021"/>
    <w:rsid w:val="00CE03B7"/>
    <w:rsid w:val="00CE18B4"/>
    <w:rsid w:val="00CE2673"/>
    <w:rsid w:val="00CE2E04"/>
    <w:rsid w:val="00CE31EF"/>
    <w:rsid w:val="00CE3328"/>
    <w:rsid w:val="00CE3454"/>
    <w:rsid w:val="00CE3657"/>
    <w:rsid w:val="00CE3C07"/>
    <w:rsid w:val="00CE5ECC"/>
    <w:rsid w:val="00CE5F4A"/>
    <w:rsid w:val="00CE70D2"/>
    <w:rsid w:val="00CE79D4"/>
    <w:rsid w:val="00CE7AB2"/>
    <w:rsid w:val="00CE7BFD"/>
    <w:rsid w:val="00CE7DB3"/>
    <w:rsid w:val="00CF058B"/>
    <w:rsid w:val="00CF09EF"/>
    <w:rsid w:val="00CF11BA"/>
    <w:rsid w:val="00CF2064"/>
    <w:rsid w:val="00CF24F1"/>
    <w:rsid w:val="00CF2647"/>
    <w:rsid w:val="00CF2E30"/>
    <w:rsid w:val="00CF2F92"/>
    <w:rsid w:val="00CF31CF"/>
    <w:rsid w:val="00CF3FFD"/>
    <w:rsid w:val="00CF4207"/>
    <w:rsid w:val="00CF5786"/>
    <w:rsid w:val="00CF5854"/>
    <w:rsid w:val="00CF6614"/>
    <w:rsid w:val="00CF697B"/>
    <w:rsid w:val="00CF745D"/>
    <w:rsid w:val="00CF79D0"/>
    <w:rsid w:val="00D00176"/>
    <w:rsid w:val="00D01FF8"/>
    <w:rsid w:val="00D026EA"/>
    <w:rsid w:val="00D02B69"/>
    <w:rsid w:val="00D02E64"/>
    <w:rsid w:val="00D034BF"/>
    <w:rsid w:val="00D03713"/>
    <w:rsid w:val="00D03720"/>
    <w:rsid w:val="00D03839"/>
    <w:rsid w:val="00D0384C"/>
    <w:rsid w:val="00D0492C"/>
    <w:rsid w:val="00D04EED"/>
    <w:rsid w:val="00D0584D"/>
    <w:rsid w:val="00D06CB4"/>
    <w:rsid w:val="00D07C27"/>
    <w:rsid w:val="00D07FF4"/>
    <w:rsid w:val="00D1003C"/>
    <w:rsid w:val="00D10828"/>
    <w:rsid w:val="00D1096E"/>
    <w:rsid w:val="00D10CE0"/>
    <w:rsid w:val="00D115CE"/>
    <w:rsid w:val="00D1181C"/>
    <w:rsid w:val="00D11872"/>
    <w:rsid w:val="00D12848"/>
    <w:rsid w:val="00D12F73"/>
    <w:rsid w:val="00D1315A"/>
    <w:rsid w:val="00D1317E"/>
    <w:rsid w:val="00D133CD"/>
    <w:rsid w:val="00D1391A"/>
    <w:rsid w:val="00D15618"/>
    <w:rsid w:val="00D15A67"/>
    <w:rsid w:val="00D16DF9"/>
    <w:rsid w:val="00D17156"/>
    <w:rsid w:val="00D178B4"/>
    <w:rsid w:val="00D17C4C"/>
    <w:rsid w:val="00D17C8D"/>
    <w:rsid w:val="00D2027D"/>
    <w:rsid w:val="00D2035E"/>
    <w:rsid w:val="00D206F3"/>
    <w:rsid w:val="00D216CB"/>
    <w:rsid w:val="00D226DC"/>
    <w:rsid w:val="00D227D7"/>
    <w:rsid w:val="00D22828"/>
    <w:rsid w:val="00D22D37"/>
    <w:rsid w:val="00D23D52"/>
    <w:rsid w:val="00D24824"/>
    <w:rsid w:val="00D25C99"/>
    <w:rsid w:val="00D25FD9"/>
    <w:rsid w:val="00D261D6"/>
    <w:rsid w:val="00D265D4"/>
    <w:rsid w:val="00D266E3"/>
    <w:rsid w:val="00D2718A"/>
    <w:rsid w:val="00D2770D"/>
    <w:rsid w:val="00D27A5E"/>
    <w:rsid w:val="00D30109"/>
    <w:rsid w:val="00D30EB4"/>
    <w:rsid w:val="00D311D8"/>
    <w:rsid w:val="00D31252"/>
    <w:rsid w:val="00D315EA"/>
    <w:rsid w:val="00D32771"/>
    <w:rsid w:val="00D33300"/>
    <w:rsid w:val="00D33396"/>
    <w:rsid w:val="00D33429"/>
    <w:rsid w:val="00D336DB"/>
    <w:rsid w:val="00D33BAE"/>
    <w:rsid w:val="00D33C91"/>
    <w:rsid w:val="00D34817"/>
    <w:rsid w:val="00D34C34"/>
    <w:rsid w:val="00D35216"/>
    <w:rsid w:val="00D35307"/>
    <w:rsid w:val="00D363D1"/>
    <w:rsid w:val="00D377C5"/>
    <w:rsid w:val="00D37BF5"/>
    <w:rsid w:val="00D402E8"/>
    <w:rsid w:val="00D4053D"/>
    <w:rsid w:val="00D42EA9"/>
    <w:rsid w:val="00D42EB0"/>
    <w:rsid w:val="00D441F6"/>
    <w:rsid w:val="00D44753"/>
    <w:rsid w:val="00D44FD7"/>
    <w:rsid w:val="00D450F5"/>
    <w:rsid w:val="00D45933"/>
    <w:rsid w:val="00D46028"/>
    <w:rsid w:val="00D479F0"/>
    <w:rsid w:val="00D5098A"/>
    <w:rsid w:val="00D51DFF"/>
    <w:rsid w:val="00D51FB7"/>
    <w:rsid w:val="00D52239"/>
    <w:rsid w:val="00D52262"/>
    <w:rsid w:val="00D52FD7"/>
    <w:rsid w:val="00D532B8"/>
    <w:rsid w:val="00D5367A"/>
    <w:rsid w:val="00D53C9F"/>
    <w:rsid w:val="00D54289"/>
    <w:rsid w:val="00D544E4"/>
    <w:rsid w:val="00D54804"/>
    <w:rsid w:val="00D54F47"/>
    <w:rsid w:val="00D55286"/>
    <w:rsid w:val="00D55EA5"/>
    <w:rsid w:val="00D562B6"/>
    <w:rsid w:val="00D562F3"/>
    <w:rsid w:val="00D56B99"/>
    <w:rsid w:val="00D574A5"/>
    <w:rsid w:val="00D604B6"/>
    <w:rsid w:val="00D618E6"/>
    <w:rsid w:val="00D619F3"/>
    <w:rsid w:val="00D633D8"/>
    <w:rsid w:val="00D64C8A"/>
    <w:rsid w:val="00D64D73"/>
    <w:rsid w:val="00D65090"/>
    <w:rsid w:val="00D6546C"/>
    <w:rsid w:val="00D6611B"/>
    <w:rsid w:val="00D664AD"/>
    <w:rsid w:val="00D668C3"/>
    <w:rsid w:val="00D67E67"/>
    <w:rsid w:val="00D70540"/>
    <w:rsid w:val="00D70642"/>
    <w:rsid w:val="00D70658"/>
    <w:rsid w:val="00D70C6E"/>
    <w:rsid w:val="00D71698"/>
    <w:rsid w:val="00D73474"/>
    <w:rsid w:val="00D73C44"/>
    <w:rsid w:val="00D73DFE"/>
    <w:rsid w:val="00D7430B"/>
    <w:rsid w:val="00D746AC"/>
    <w:rsid w:val="00D74E43"/>
    <w:rsid w:val="00D75ACA"/>
    <w:rsid w:val="00D75BBC"/>
    <w:rsid w:val="00D75C6F"/>
    <w:rsid w:val="00D760FE"/>
    <w:rsid w:val="00D7637B"/>
    <w:rsid w:val="00D7674E"/>
    <w:rsid w:val="00D771A5"/>
    <w:rsid w:val="00D77313"/>
    <w:rsid w:val="00D77FBD"/>
    <w:rsid w:val="00D80173"/>
    <w:rsid w:val="00D80372"/>
    <w:rsid w:val="00D803C0"/>
    <w:rsid w:val="00D81120"/>
    <w:rsid w:val="00D8117A"/>
    <w:rsid w:val="00D8144A"/>
    <w:rsid w:val="00D815B0"/>
    <w:rsid w:val="00D81CCB"/>
    <w:rsid w:val="00D81F45"/>
    <w:rsid w:val="00D82766"/>
    <w:rsid w:val="00D83455"/>
    <w:rsid w:val="00D835E6"/>
    <w:rsid w:val="00D83CA7"/>
    <w:rsid w:val="00D84200"/>
    <w:rsid w:val="00D8457B"/>
    <w:rsid w:val="00D8550F"/>
    <w:rsid w:val="00D85946"/>
    <w:rsid w:val="00D85B6B"/>
    <w:rsid w:val="00D85DE5"/>
    <w:rsid w:val="00D86148"/>
    <w:rsid w:val="00D87233"/>
    <w:rsid w:val="00D87274"/>
    <w:rsid w:val="00D90968"/>
    <w:rsid w:val="00D9119C"/>
    <w:rsid w:val="00D9126B"/>
    <w:rsid w:val="00D9130B"/>
    <w:rsid w:val="00D91E7F"/>
    <w:rsid w:val="00D920BE"/>
    <w:rsid w:val="00D921BB"/>
    <w:rsid w:val="00D928DD"/>
    <w:rsid w:val="00D92A1C"/>
    <w:rsid w:val="00D93E76"/>
    <w:rsid w:val="00D94126"/>
    <w:rsid w:val="00D948D0"/>
    <w:rsid w:val="00D94E52"/>
    <w:rsid w:val="00D9502C"/>
    <w:rsid w:val="00D9619A"/>
    <w:rsid w:val="00D96A6E"/>
    <w:rsid w:val="00D978E6"/>
    <w:rsid w:val="00D97F6A"/>
    <w:rsid w:val="00DA0201"/>
    <w:rsid w:val="00DA0598"/>
    <w:rsid w:val="00DA09E7"/>
    <w:rsid w:val="00DA09F7"/>
    <w:rsid w:val="00DA0C2F"/>
    <w:rsid w:val="00DA1193"/>
    <w:rsid w:val="00DA16B3"/>
    <w:rsid w:val="00DA1834"/>
    <w:rsid w:val="00DA1873"/>
    <w:rsid w:val="00DA1DF9"/>
    <w:rsid w:val="00DA25B2"/>
    <w:rsid w:val="00DA35FE"/>
    <w:rsid w:val="00DA374E"/>
    <w:rsid w:val="00DA4374"/>
    <w:rsid w:val="00DA474C"/>
    <w:rsid w:val="00DA495F"/>
    <w:rsid w:val="00DA4AC4"/>
    <w:rsid w:val="00DA4B25"/>
    <w:rsid w:val="00DA4D03"/>
    <w:rsid w:val="00DA4FC7"/>
    <w:rsid w:val="00DA5298"/>
    <w:rsid w:val="00DA5C4D"/>
    <w:rsid w:val="00DA607C"/>
    <w:rsid w:val="00DA6AC3"/>
    <w:rsid w:val="00DA746F"/>
    <w:rsid w:val="00DA76D8"/>
    <w:rsid w:val="00DA774C"/>
    <w:rsid w:val="00DA7897"/>
    <w:rsid w:val="00DA7DD3"/>
    <w:rsid w:val="00DA7F15"/>
    <w:rsid w:val="00DB1037"/>
    <w:rsid w:val="00DB1C69"/>
    <w:rsid w:val="00DB2911"/>
    <w:rsid w:val="00DB4754"/>
    <w:rsid w:val="00DB4921"/>
    <w:rsid w:val="00DB4BA3"/>
    <w:rsid w:val="00DB5120"/>
    <w:rsid w:val="00DB57B5"/>
    <w:rsid w:val="00DB6198"/>
    <w:rsid w:val="00DB6324"/>
    <w:rsid w:val="00DB6C20"/>
    <w:rsid w:val="00DB6D39"/>
    <w:rsid w:val="00DB6EA8"/>
    <w:rsid w:val="00DB6FAC"/>
    <w:rsid w:val="00DB7212"/>
    <w:rsid w:val="00DB7C57"/>
    <w:rsid w:val="00DC0CBB"/>
    <w:rsid w:val="00DC1502"/>
    <w:rsid w:val="00DC1FE9"/>
    <w:rsid w:val="00DC22DD"/>
    <w:rsid w:val="00DC2687"/>
    <w:rsid w:val="00DC293D"/>
    <w:rsid w:val="00DC2BAF"/>
    <w:rsid w:val="00DC45CC"/>
    <w:rsid w:val="00DC55CB"/>
    <w:rsid w:val="00DC5A19"/>
    <w:rsid w:val="00DC5DE1"/>
    <w:rsid w:val="00DC5F3B"/>
    <w:rsid w:val="00DC61D2"/>
    <w:rsid w:val="00DC6260"/>
    <w:rsid w:val="00DC6708"/>
    <w:rsid w:val="00DC6DA8"/>
    <w:rsid w:val="00DC6ECE"/>
    <w:rsid w:val="00DC71DF"/>
    <w:rsid w:val="00DC75D2"/>
    <w:rsid w:val="00DD1155"/>
    <w:rsid w:val="00DD1313"/>
    <w:rsid w:val="00DD1BF8"/>
    <w:rsid w:val="00DD22B6"/>
    <w:rsid w:val="00DD28F6"/>
    <w:rsid w:val="00DD3655"/>
    <w:rsid w:val="00DD3C4B"/>
    <w:rsid w:val="00DD3E80"/>
    <w:rsid w:val="00DD5051"/>
    <w:rsid w:val="00DD5507"/>
    <w:rsid w:val="00DD5AB5"/>
    <w:rsid w:val="00DD65ED"/>
    <w:rsid w:val="00DD6654"/>
    <w:rsid w:val="00DD6AC2"/>
    <w:rsid w:val="00DD7613"/>
    <w:rsid w:val="00DD7752"/>
    <w:rsid w:val="00DD79B3"/>
    <w:rsid w:val="00DD7E32"/>
    <w:rsid w:val="00DE037D"/>
    <w:rsid w:val="00DE06CA"/>
    <w:rsid w:val="00DE0981"/>
    <w:rsid w:val="00DE09AB"/>
    <w:rsid w:val="00DE0CDC"/>
    <w:rsid w:val="00DE1E5F"/>
    <w:rsid w:val="00DE3F16"/>
    <w:rsid w:val="00DE5291"/>
    <w:rsid w:val="00DE5292"/>
    <w:rsid w:val="00DE5370"/>
    <w:rsid w:val="00DE5567"/>
    <w:rsid w:val="00DE5706"/>
    <w:rsid w:val="00DE5839"/>
    <w:rsid w:val="00DE6720"/>
    <w:rsid w:val="00DE69F1"/>
    <w:rsid w:val="00DE6CD0"/>
    <w:rsid w:val="00DE708F"/>
    <w:rsid w:val="00DF199A"/>
    <w:rsid w:val="00DF1B5C"/>
    <w:rsid w:val="00DF1F94"/>
    <w:rsid w:val="00DF226D"/>
    <w:rsid w:val="00DF2DA7"/>
    <w:rsid w:val="00DF3A3C"/>
    <w:rsid w:val="00DF3A44"/>
    <w:rsid w:val="00DF3A67"/>
    <w:rsid w:val="00DF3E6F"/>
    <w:rsid w:val="00DF446C"/>
    <w:rsid w:val="00DF58A6"/>
    <w:rsid w:val="00DF648D"/>
    <w:rsid w:val="00DF6E95"/>
    <w:rsid w:val="00DF7863"/>
    <w:rsid w:val="00E00291"/>
    <w:rsid w:val="00E005AC"/>
    <w:rsid w:val="00E00879"/>
    <w:rsid w:val="00E0161E"/>
    <w:rsid w:val="00E01943"/>
    <w:rsid w:val="00E019F6"/>
    <w:rsid w:val="00E01A6F"/>
    <w:rsid w:val="00E01C65"/>
    <w:rsid w:val="00E02F8A"/>
    <w:rsid w:val="00E02FD3"/>
    <w:rsid w:val="00E030D6"/>
    <w:rsid w:val="00E03DCD"/>
    <w:rsid w:val="00E0434D"/>
    <w:rsid w:val="00E0476C"/>
    <w:rsid w:val="00E04BF4"/>
    <w:rsid w:val="00E05147"/>
    <w:rsid w:val="00E0556F"/>
    <w:rsid w:val="00E05D9E"/>
    <w:rsid w:val="00E063D4"/>
    <w:rsid w:val="00E071D5"/>
    <w:rsid w:val="00E0723F"/>
    <w:rsid w:val="00E0745B"/>
    <w:rsid w:val="00E07BA7"/>
    <w:rsid w:val="00E07F99"/>
    <w:rsid w:val="00E10E78"/>
    <w:rsid w:val="00E1116A"/>
    <w:rsid w:val="00E11571"/>
    <w:rsid w:val="00E11717"/>
    <w:rsid w:val="00E11A2F"/>
    <w:rsid w:val="00E11FBF"/>
    <w:rsid w:val="00E1218A"/>
    <w:rsid w:val="00E12790"/>
    <w:rsid w:val="00E12B6B"/>
    <w:rsid w:val="00E12D4C"/>
    <w:rsid w:val="00E12E41"/>
    <w:rsid w:val="00E12FCA"/>
    <w:rsid w:val="00E13A22"/>
    <w:rsid w:val="00E14F83"/>
    <w:rsid w:val="00E15343"/>
    <w:rsid w:val="00E155EF"/>
    <w:rsid w:val="00E166BC"/>
    <w:rsid w:val="00E1684F"/>
    <w:rsid w:val="00E170FF"/>
    <w:rsid w:val="00E20373"/>
    <w:rsid w:val="00E20733"/>
    <w:rsid w:val="00E21BC0"/>
    <w:rsid w:val="00E221E4"/>
    <w:rsid w:val="00E22634"/>
    <w:rsid w:val="00E228A1"/>
    <w:rsid w:val="00E22E56"/>
    <w:rsid w:val="00E230B3"/>
    <w:rsid w:val="00E23235"/>
    <w:rsid w:val="00E246A8"/>
    <w:rsid w:val="00E25B2E"/>
    <w:rsid w:val="00E26B92"/>
    <w:rsid w:val="00E26C19"/>
    <w:rsid w:val="00E2747A"/>
    <w:rsid w:val="00E27853"/>
    <w:rsid w:val="00E27EAF"/>
    <w:rsid w:val="00E27F3C"/>
    <w:rsid w:val="00E30FA5"/>
    <w:rsid w:val="00E315B3"/>
    <w:rsid w:val="00E316B4"/>
    <w:rsid w:val="00E316E0"/>
    <w:rsid w:val="00E31888"/>
    <w:rsid w:val="00E31D2E"/>
    <w:rsid w:val="00E31DD8"/>
    <w:rsid w:val="00E3246F"/>
    <w:rsid w:val="00E33525"/>
    <w:rsid w:val="00E339C5"/>
    <w:rsid w:val="00E33A0B"/>
    <w:rsid w:val="00E34BD1"/>
    <w:rsid w:val="00E353EA"/>
    <w:rsid w:val="00E356B6"/>
    <w:rsid w:val="00E357DA"/>
    <w:rsid w:val="00E359F1"/>
    <w:rsid w:val="00E35E48"/>
    <w:rsid w:val="00E36BD9"/>
    <w:rsid w:val="00E36DA3"/>
    <w:rsid w:val="00E3710D"/>
    <w:rsid w:val="00E3770B"/>
    <w:rsid w:val="00E37B36"/>
    <w:rsid w:val="00E40226"/>
    <w:rsid w:val="00E4073C"/>
    <w:rsid w:val="00E4141D"/>
    <w:rsid w:val="00E42222"/>
    <w:rsid w:val="00E42438"/>
    <w:rsid w:val="00E425EE"/>
    <w:rsid w:val="00E42B66"/>
    <w:rsid w:val="00E42C87"/>
    <w:rsid w:val="00E43499"/>
    <w:rsid w:val="00E434B1"/>
    <w:rsid w:val="00E43A80"/>
    <w:rsid w:val="00E43AD9"/>
    <w:rsid w:val="00E43AFD"/>
    <w:rsid w:val="00E44F82"/>
    <w:rsid w:val="00E46AC9"/>
    <w:rsid w:val="00E470A5"/>
    <w:rsid w:val="00E470AE"/>
    <w:rsid w:val="00E471E3"/>
    <w:rsid w:val="00E474AE"/>
    <w:rsid w:val="00E478D1"/>
    <w:rsid w:val="00E47DC5"/>
    <w:rsid w:val="00E5006B"/>
    <w:rsid w:val="00E500CC"/>
    <w:rsid w:val="00E50333"/>
    <w:rsid w:val="00E5044B"/>
    <w:rsid w:val="00E50F2C"/>
    <w:rsid w:val="00E51FE7"/>
    <w:rsid w:val="00E52D3D"/>
    <w:rsid w:val="00E52E7D"/>
    <w:rsid w:val="00E534A1"/>
    <w:rsid w:val="00E53739"/>
    <w:rsid w:val="00E53904"/>
    <w:rsid w:val="00E54999"/>
    <w:rsid w:val="00E54E18"/>
    <w:rsid w:val="00E55A18"/>
    <w:rsid w:val="00E55E56"/>
    <w:rsid w:val="00E55FB4"/>
    <w:rsid w:val="00E560AD"/>
    <w:rsid w:val="00E561B1"/>
    <w:rsid w:val="00E573A7"/>
    <w:rsid w:val="00E57728"/>
    <w:rsid w:val="00E602E5"/>
    <w:rsid w:val="00E6033A"/>
    <w:rsid w:val="00E60407"/>
    <w:rsid w:val="00E61432"/>
    <w:rsid w:val="00E6160E"/>
    <w:rsid w:val="00E61A2D"/>
    <w:rsid w:val="00E62094"/>
    <w:rsid w:val="00E620F0"/>
    <w:rsid w:val="00E62A1A"/>
    <w:rsid w:val="00E63192"/>
    <w:rsid w:val="00E64000"/>
    <w:rsid w:val="00E64204"/>
    <w:rsid w:val="00E644ED"/>
    <w:rsid w:val="00E64BD5"/>
    <w:rsid w:val="00E651BB"/>
    <w:rsid w:val="00E652E0"/>
    <w:rsid w:val="00E65318"/>
    <w:rsid w:val="00E658ED"/>
    <w:rsid w:val="00E65E4E"/>
    <w:rsid w:val="00E65FD3"/>
    <w:rsid w:val="00E6608E"/>
    <w:rsid w:val="00E6632D"/>
    <w:rsid w:val="00E66CFD"/>
    <w:rsid w:val="00E66DC5"/>
    <w:rsid w:val="00E67452"/>
    <w:rsid w:val="00E7132F"/>
    <w:rsid w:val="00E71595"/>
    <w:rsid w:val="00E7176C"/>
    <w:rsid w:val="00E73231"/>
    <w:rsid w:val="00E734D3"/>
    <w:rsid w:val="00E73799"/>
    <w:rsid w:val="00E73EA5"/>
    <w:rsid w:val="00E74444"/>
    <w:rsid w:val="00E748E5"/>
    <w:rsid w:val="00E74E59"/>
    <w:rsid w:val="00E75831"/>
    <w:rsid w:val="00E75A5D"/>
    <w:rsid w:val="00E77169"/>
    <w:rsid w:val="00E77B67"/>
    <w:rsid w:val="00E8014E"/>
    <w:rsid w:val="00E80929"/>
    <w:rsid w:val="00E809C6"/>
    <w:rsid w:val="00E814BA"/>
    <w:rsid w:val="00E82290"/>
    <w:rsid w:val="00E826B8"/>
    <w:rsid w:val="00E82B4E"/>
    <w:rsid w:val="00E83401"/>
    <w:rsid w:val="00E83F5D"/>
    <w:rsid w:val="00E84235"/>
    <w:rsid w:val="00E84C86"/>
    <w:rsid w:val="00E84F1E"/>
    <w:rsid w:val="00E85552"/>
    <w:rsid w:val="00E85B92"/>
    <w:rsid w:val="00E85C1D"/>
    <w:rsid w:val="00E865B3"/>
    <w:rsid w:val="00E87107"/>
    <w:rsid w:val="00E871B3"/>
    <w:rsid w:val="00E90023"/>
    <w:rsid w:val="00E9092B"/>
    <w:rsid w:val="00E90E2E"/>
    <w:rsid w:val="00E91377"/>
    <w:rsid w:val="00E91AFA"/>
    <w:rsid w:val="00E922DD"/>
    <w:rsid w:val="00E927DD"/>
    <w:rsid w:val="00E9287F"/>
    <w:rsid w:val="00E92BBC"/>
    <w:rsid w:val="00E9370C"/>
    <w:rsid w:val="00E93BE5"/>
    <w:rsid w:val="00E94289"/>
    <w:rsid w:val="00E94896"/>
    <w:rsid w:val="00E94B80"/>
    <w:rsid w:val="00E94F3E"/>
    <w:rsid w:val="00E952F6"/>
    <w:rsid w:val="00E95408"/>
    <w:rsid w:val="00E96025"/>
    <w:rsid w:val="00E96368"/>
    <w:rsid w:val="00E965A2"/>
    <w:rsid w:val="00E96971"/>
    <w:rsid w:val="00E97608"/>
    <w:rsid w:val="00EA0531"/>
    <w:rsid w:val="00EA0F40"/>
    <w:rsid w:val="00EA1E6E"/>
    <w:rsid w:val="00EA2384"/>
    <w:rsid w:val="00EA241B"/>
    <w:rsid w:val="00EA2792"/>
    <w:rsid w:val="00EA2CD8"/>
    <w:rsid w:val="00EA323A"/>
    <w:rsid w:val="00EA3FA1"/>
    <w:rsid w:val="00EA40A5"/>
    <w:rsid w:val="00EA46E4"/>
    <w:rsid w:val="00EA4C75"/>
    <w:rsid w:val="00EA4ED3"/>
    <w:rsid w:val="00EA4F73"/>
    <w:rsid w:val="00EA5013"/>
    <w:rsid w:val="00EA6595"/>
    <w:rsid w:val="00EA6C13"/>
    <w:rsid w:val="00EA6DF9"/>
    <w:rsid w:val="00EA743F"/>
    <w:rsid w:val="00EA7E4B"/>
    <w:rsid w:val="00EB0625"/>
    <w:rsid w:val="00EB0BE3"/>
    <w:rsid w:val="00EB1F4C"/>
    <w:rsid w:val="00EB1F91"/>
    <w:rsid w:val="00EB3203"/>
    <w:rsid w:val="00EB32E1"/>
    <w:rsid w:val="00EB4947"/>
    <w:rsid w:val="00EB4DBD"/>
    <w:rsid w:val="00EB52D9"/>
    <w:rsid w:val="00EB559C"/>
    <w:rsid w:val="00EB60FF"/>
    <w:rsid w:val="00EB64DC"/>
    <w:rsid w:val="00EB7F4C"/>
    <w:rsid w:val="00EC0407"/>
    <w:rsid w:val="00EC0B39"/>
    <w:rsid w:val="00EC2273"/>
    <w:rsid w:val="00EC2757"/>
    <w:rsid w:val="00EC2A09"/>
    <w:rsid w:val="00EC2C09"/>
    <w:rsid w:val="00EC327C"/>
    <w:rsid w:val="00EC4259"/>
    <w:rsid w:val="00EC4F43"/>
    <w:rsid w:val="00EC5250"/>
    <w:rsid w:val="00EC6717"/>
    <w:rsid w:val="00EC7A4B"/>
    <w:rsid w:val="00ED0468"/>
    <w:rsid w:val="00ED0687"/>
    <w:rsid w:val="00ED1EF9"/>
    <w:rsid w:val="00ED2439"/>
    <w:rsid w:val="00ED2FA2"/>
    <w:rsid w:val="00ED3AA8"/>
    <w:rsid w:val="00ED44BB"/>
    <w:rsid w:val="00ED5283"/>
    <w:rsid w:val="00ED5C79"/>
    <w:rsid w:val="00ED5D0F"/>
    <w:rsid w:val="00ED6473"/>
    <w:rsid w:val="00ED6B00"/>
    <w:rsid w:val="00ED737C"/>
    <w:rsid w:val="00ED7420"/>
    <w:rsid w:val="00ED7A52"/>
    <w:rsid w:val="00EE036F"/>
    <w:rsid w:val="00EE0CBE"/>
    <w:rsid w:val="00EE0D81"/>
    <w:rsid w:val="00EE104B"/>
    <w:rsid w:val="00EE2757"/>
    <w:rsid w:val="00EE2919"/>
    <w:rsid w:val="00EE2BB2"/>
    <w:rsid w:val="00EE2CC2"/>
    <w:rsid w:val="00EE388F"/>
    <w:rsid w:val="00EE408B"/>
    <w:rsid w:val="00EE4681"/>
    <w:rsid w:val="00EE4A17"/>
    <w:rsid w:val="00EE4A3F"/>
    <w:rsid w:val="00EE5891"/>
    <w:rsid w:val="00EE60C6"/>
    <w:rsid w:val="00EE66CA"/>
    <w:rsid w:val="00EE73AD"/>
    <w:rsid w:val="00EE7920"/>
    <w:rsid w:val="00EE7CA4"/>
    <w:rsid w:val="00EF0066"/>
    <w:rsid w:val="00EF0367"/>
    <w:rsid w:val="00EF059D"/>
    <w:rsid w:val="00EF063B"/>
    <w:rsid w:val="00EF064A"/>
    <w:rsid w:val="00EF0875"/>
    <w:rsid w:val="00EF0CF3"/>
    <w:rsid w:val="00EF0E76"/>
    <w:rsid w:val="00EF15F9"/>
    <w:rsid w:val="00EF1638"/>
    <w:rsid w:val="00EF181A"/>
    <w:rsid w:val="00EF2269"/>
    <w:rsid w:val="00EF2901"/>
    <w:rsid w:val="00EF4A1C"/>
    <w:rsid w:val="00EF4D39"/>
    <w:rsid w:val="00EF509B"/>
    <w:rsid w:val="00EF6A89"/>
    <w:rsid w:val="00EF73C0"/>
    <w:rsid w:val="00EF7B9B"/>
    <w:rsid w:val="00F009D5"/>
    <w:rsid w:val="00F0180B"/>
    <w:rsid w:val="00F020E8"/>
    <w:rsid w:val="00F029F0"/>
    <w:rsid w:val="00F02FC9"/>
    <w:rsid w:val="00F033D5"/>
    <w:rsid w:val="00F035F1"/>
    <w:rsid w:val="00F036DD"/>
    <w:rsid w:val="00F05001"/>
    <w:rsid w:val="00F05AE9"/>
    <w:rsid w:val="00F06302"/>
    <w:rsid w:val="00F063C4"/>
    <w:rsid w:val="00F069AA"/>
    <w:rsid w:val="00F07102"/>
    <w:rsid w:val="00F072A1"/>
    <w:rsid w:val="00F076C8"/>
    <w:rsid w:val="00F07B3F"/>
    <w:rsid w:val="00F07E91"/>
    <w:rsid w:val="00F1035E"/>
    <w:rsid w:val="00F106CC"/>
    <w:rsid w:val="00F11288"/>
    <w:rsid w:val="00F11B62"/>
    <w:rsid w:val="00F11FBC"/>
    <w:rsid w:val="00F12A1B"/>
    <w:rsid w:val="00F138E6"/>
    <w:rsid w:val="00F143EE"/>
    <w:rsid w:val="00F14495"/>
    <w:rsid w:val="00F150AD"/>
    <w:rsid w:val="00F15B35"/>
    <w:rsid w:val="00F16481"/>
    <w:rsid w:val="00F167C2"/>
    <w:rsid w:val="00F17AD8"/>
    <w:rsid w:val="00F2055E"/>
    <w:rsid w:val="00F20795"/>
    <w:rsid w:val="00F20A13"/>
    <w:rsid w:val="00F20C5F"/>
    <w:rsid w:val="00F2101E"/>
    <w:rsid w:val="00F212F5"/>
    <w:rsid w:val="00F21C30"/>
    <w:rsid w:val="00F21E40"/>
    <w:rsid w:val="00F22660"/>
    <w:rsid w:val="00F22DB6"/>
    <w:rsid w:val="00F23507"/>
    <w:rsid w:val="00F23732"/>
    <w:rsid w:val="00F23B68"/>
    <w:rsid w:val="00F241E3"/>
    <w:rsid w:val="00F24290"/>
    <w:rsid w:val="00F24AF8"/>
    <w:rsid w:val="00F25CB5"/>
    <w:rsid w:val="00F25FC3"/>
    <w:rsid w:val="00F262AB"/>
    <w:rsid w:val="00F27727"/>
    <w:rsid w:val="00F30617"/>
    <w:rsid w:val="00F312B7"/>
    <w:rsid w:val="00F31851"/>
    <w:rsid w:val="00F31B96"/>
    <w:rsid w:val="00F31BF4"/>
    <w:rsid w:val="00F323DD"/>
    <w:rsid w:val="00F32980"/>
    <w:rsid w:val="00F32FAD"/>
    <w:rsid w:val="00F33307"/>
    <w:rsid w:val="00F33DDB"/>
    <w:rsid w:val="00F3454F"/>
    <w:rsid w:val="00F34731"/>
    <w:rsid w:val="00F34B84"/>
    <w:rsid w:val="00F3529C"/>
    <w:rsid w:val="00F352FD"/>
    <w:rsid w:val="00F3550A"/>
    <w:rsid w:val="00F35513"/>
    <w:rsid w:val="00F3582B"/>
    <w:rsid w:val="00F35EE3"/>
    <w:rsid w:val="00F36917"/>
    <w:rsid w:val="00F3720C"/>
    <w:rsid w:val="00F37246"/>
    <w:rsid w:val="00F40534"/>
    <w:rsid w:val="00F40B87"/>
    <w:rsid w:val="00F41098"/>
    <w:rsid w:val="00F42211"/>
    <w:rsid w:val="00F43131"/>
    <w:rsid w:val="00F438E8"/>
    <w:rsid w:val="00F43979"/>
    <w:rsid w:val="00F43F5F"/>
    <w:rsid w:val="00F44122"/>
    <w:rsid w:val="00F445E5"/>
    <w:rsid w:val="00F465AF"/>
    <w:rsid w:val="00F46FB7"/>
    <w:rsid w:val="00F47547"/>
    <w:rsid w:val="00F47949"/>
    <w:rsid w:val="00F4797D"/>
    <w:rsid w:val="00F47BB5"/>
    <w:rsid w:val="00F51021"/>
    <w:rsid w:val="00F51172"/>
    <w:rsid w:val="00F51A9F"/>
    <w:rsid w:val="00F52374"/>
    <w:rsid w:val="00F52EDD"/>
    <w:rsid w:val="00F53781"/>
    <w:rsid w:val="00F53999"/>
    <w:rsid w:val="00F5459F"/>
    <w:rsid w:val="00F5460E"/>
    <w:rsid w:val="00F55029"/>
    <w:rsid w:val="00F55281"/>
    <w:rsid w:val="00F55AB8"/>
    <w:rsid w:val="00F560F5"/>
    <w:rsid w:val="00F56D7E"/>
    <w:rsid w:val="00F57A0B"/>
    <w:rsid w:val="00F57E3D"/>
    <w:rsid w:val="00F60613"/>
    <w:rsid w:val="00F60D14"/>
    <w:rsid w:val="00F60E04"/>
    <w:rsid w:val="00F61138"/>
    <w:rsid w:val="00F62102"/>
    <w:rsid w:val="00F6210B"/>
    <w:rsid w:val="00F62D71"/>
    <w:rsid w:val="00F62DFB"/>
    <w:rsid w:val="00F63015"/>
    <w:rsid w:val="00F63138"/>
    <w:rsid w:val="00F63154"/>
    <w:rsid w:val="00F633DB"/>
    <w:rsid w:val="00F63D5E"/>
    <w:rsid w:val="00F63DEE"/>
    <w:rsid w:val="00F642BB"/>
    <w:rsid w:val="00F64B02"/>
    <w:rsid w:val="00F6590F"/>
    <w:rsid w:val="00F659B3"/>
    <w:rsid w:val="00F65C0C"/>
    <w:rsid w:val="00F66244"/>
    <w:rsid w:val="00F66F78"/>
    <w:rsid w:val="00F674C0"/>
    <w:rsid w:val="00F67CA0"/>
    <w:rsid w:val="00F70766"/>
    <w:rsid w:val="00F70F79"/>
    <w:rsid w:val="00F71623"/>
    <w:rsid w:val="00F71D13"/>
    <w:rsid w:val="00F73CDE"/>
    <w:rsid w:val="00F73D2E"/>
    <w:rsid w:val="00F7411A"/>
    <w:rsid w:val="00F7413F"/>
    <w:rsid w:val="00F74FE9"/>
    <w:rsid w:val="00F7521D"/>
    <w:rsid w:val="00F75B9E"/>
    <w:rsid w:val="00F76527"/>
    <w:rsid w:val="00F76863"/>
    <w:rsid w:val="00F7695C"/>
    <w:rsid w:val="00F76C5D"/>
    <w:rsid w:val="00F7778D"/>
    <w:rsid w:val="00F80BE8"/>
    <w:rsid w:val="00F81F6B"/>
    <w:rsid w:val="00F821DC"/>
    <w:rsid w:val="00F828D8"/>
    <w:rsid w:val="00F82E75"/>
    <w:rsid w:val="00F843A6"/>
    <w:rsid w:val="00F85613"/>
    <w:rsid w:val="00F859CA"/>
    <w:rsid w:val="00F85B6F"/>
    <w:rsid w:val="00F85F21"/>
    <w:rsid w:val="00F86027"/>
    <w:rsid w:val="00F87867"/>
    <w:rsid w:val="00F87E17"/>
    <w:rsid w:val="00F904E7"/>
    <w:rsid w:val="00F9097A"/>
    <w:rsid w:val="00F90A1B"/>
    <w:rsid w:val="00F90AE1"/>
    <w:rsid w:val="00F90E17"/>
    <w:rsid w:val="00F926DB"/>
    <w:rsid w:val="00F92E90"/>
    <w:rsid w:val="00F93822"/>
    <w:rsid w:val="00F93D4A"/>
    <w:rsid w:val="00F93FE3"/>
    <w:rsid w:val="00F94523"/>
    <w:rsid w:val="00F94DBE"/>
    <w:rsid w:val="00F956BB"/>
    <w:rsid w:val="00F96022"/>
    <w:rsid w:val="00F96838"/>
    <w:rsid w:val="00F96B10"/>
    <w:rsid w:val="00F96D52"/>
    <w:rsid w:val="00F976F7"/>
    <w:rsid w:val="00F977BF"/>
    <w:rsid w:val="00F9780D"/>
    <w:rsid w:val="00F97A5E"/>
    <w:rsid w:val="00FA0C50"/>
    <w:rsid w:val="00FA148A"/>
    <w:rsid w:val="00FA264D"/>
    <w:rsid w:val="00FA343C"/>
    <w:rsid w:val="00FA49FF"/>
    <w:rsid w:val="00FA4E76"/>
    <w:rsid w:val="00FA50AC"/>
    <w:rsid w:val="00FA6B51"/>
    <w:rsid w:val="00FA7210"/>
    <w:rsid w:val="00FA72DA"/>
    <w:rsid w:val="00FB0198"/>
    <w:rsid w:val="00FB0910"/>
    <w:rsid w:val="00FB12CA"/>
    <w:rsid w:val="00FB131A"/>
    <w:rsid w:val="00FB18EC"/>
    <w:rsid w:val="00FB1E3E"/>
    <w:rsid w:val="00FB2510"/>
    <w:rsid w:val="00FB2614"/>
    <w:rsid w:val="00FB37F3"/>
    <w:rsid w:val="00FB4061"/>
    <w:rsid w:val="00FB42A0"/>
    <w:rsid w:val="00FB53D7"/>
    <w:rsid w:val="00FB5595"/>
    <w:rsid w:val="00FB591D"/>
    <w:rsid w:val="00FB5D6A"/>
    <w:rsid w:val="00FB66E0"/>
    <w:rsid w:val="00FB68E7"/>
    <w:rsid w:val="00FB78BD"/>
    <w:rsid w:val="00FB7EEF"/>
    <w:rsid w:val="00FC0686"/>
    <w:rsid w:val="00FC08E9"/>
    <w:rsid w:val="00FC12A4"/>
    <w:rsid w:val="00FC14A3"/>
    <w:rsid w:val="00FC169E"/>
    <w:rsid w:val="00FC18FF"/>
    <w:rsid w:val="00FC1D11"/>
    <w:rsid w:val="00FC2A0A"/>
    <w:rsid w:val="00FC32B3"/>
    <w:rsid w:val="00FC45CF"/>
    <w:rsid w:val="00FC47BC"/>
    <w:rsid w:val="00FC48CA"/>
    <w:rsid w:val="00FC4F53"/>
    <w:rsid w:val="00FC5882"/>
    <w:rsid w:val="00FC6897"/>
    <w:rsid w:val="00FC6D0C"/>
    <w:rsid w:val="00FD0DED"/>
    <w:rsid w:val="00FD10A5"/>
    <w:rsid w:val="00FD1293"/>
    <w:rsid w:val="00FD1474"/>
    <w:rsid w:val="00FD1FD4"/>
    <w:rsid w:val="00FD2153"/>
    <w:rsid w:val="00FD21E4"/>
    <w:rsid w:val="00FD222A"/>
    <w:rsid w:val="00FD2C9A"/>
    <w:rsid w:val="00FD2E8C"/>
    <w:rsid w:val="00FD3082"/>
    <w:rsid w:val="00FD34BB"/>
    <w:rsid w:val="00FD39C1"/>
    <w:rsid w:val="00FD42D5"/>
    <w:rsid w:val="00FD48E2"/>
    <w:rsid w:val="00FD500A"/>
    <w:rsid w:val="00FD5710"/>
    <w:rsid w:val="00FD6019"/>
    <w:rsid w:val="00FD70C7"/>
    <w:rsid w:val="00FD7590"/>
    <w:rsid w:val="00FE0164"/>
    <w:rsid w:val="00FE04F6"/>
    <w:rsid w:val="00FE080C"/>
    <w:rsid w:val="00FE0DDE"/>
    <w:rsid w:val="00FE111F"/>
    <w:rsid w:val="00FE1959"/>
    <w:rsid w:val="00FE19E2"/>
    <w:rsid w:val="00FE1B79"/>
    <w:rsid w:val="00FE1E0F"/>
    <w:rsid w:val="00FE250D"/>
    <w:rsid w:val="00FE25D9"/>
    <w:rsid w:val="00FE2D53"/>
    <w:rsid w:val="00FE302C"/>
    <w:rsid w:val="00FE353D"/>
    <w:rsid w:val="00FE38BF"/>
    <w:rsid w:val="00FE3B87"/>
    <w:rsid w:val="00FE47D2"/>
    <w:rsid w:val="00FE4E8A"/>
    <w:rsid w:val="00FE4F5E"/>
    <w:rsid w:val="00FE5061"/>
    <w:rsid w:val="00FE594B"/>
    <w:rsid w:val="00FE62AD"/>
    <w:rsid w:val="00FE633C"/>
    <w:rsid w:val="00FE70FD"/>
    <w:rsid w:val="00FE718B"/>
    <w:rsid w:val="00FE7C2D"/>
    <w:rsid w:val="00FF0A42"/>
    <w:rsid w:val="00FF13F5"/>
    <w:rsid w:val="00FF14C7"/>
    <w:rsid w:val="00FF1ACD"/>
    <w:rsid w:val="00FF1BC7"/>
    <w:rsid w:val="00FF1F37"/>
    <w:rsid w:val="00FF1FB5"/>
    <w:rsid w:val="00FF2201"/>
    <w:rsid w:val="00FF259A"/>
    <w:rsid w:val="00FF2CE5"/>
    <w:rsid w:val="00FF36F8"/>
    <w:rsid w:val="00FF3D08"/>
    <w:rsid w:val="00FF46C7"/>
    <w:rsid w:val="00FF577F"/>
    <w:rsid w:val="00FF5D71"/>
    <w:rsid w:val="00FF6DE5"/>
    <w:rsid w:val="00FF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94"/>
    <w:pPr>
      <w:ind w:firstLine="709"/>
      <w:jc w:val="both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02E6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5E35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E3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5E35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6C6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14"/>
    <w:rPr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205</TotalTime>
  <Pages>3</Pages>
  <Words>945</Words>
  <Characters>5387</Characters>
  <Application>Microsoft Office Outlook</Application>
  <DocSecurity>0</DocSecurity>
  <Lines>0</Lines>
  <Paragraphs>0</Paragraphs>
  <ScaleCrop>false</ScaleCrop>
  <Company>InterTrust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Taranchenko Oleg</cp:lastModifiedBy>
  <cp:revision>25</cp:revision>
  <dcterms:created xsi:type="dcterms:W3CDTF">2013-06-06T11:55:00Z</dcterms:created>
  <dcterms:modified xsi:type="dcterms:W3CDTF">2013-06-07T09:14:00Z</dcterms:modified>
</cp:coreProperties>
</file>